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123E2B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2F79F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2D3C9F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4D70C6" w:rsidP="00303DE2">
            <w:pPr>
              <w:pStyle w:val="af9"/>
              <w:rPr>
                <w:b/>
              </w:rPr>
            </w:pPr>
            <w:r>
              <w:rPr>
                <w:b/>
                <w:lang w:val="en-US"/>
              </w:rPr>
              <w:t>BE</w:t>
            </w:r>
            <w:r w:rsidR="00303DE2"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4D70C6" w:rsidRDefault="004D70C6" w:rsidP="002D3C9F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ИУ5-13</w:t>
            </w:r>
          </w:p>
        </w:tc>
      </w:tr>
    </w:tbl>
    <w:p w:rsidR="002F79FC" w:rsidRDefault="002F79FC" w:rsidP="002F79FC">
      <w:pPr>
        <w:pStyle w:val="af9"/>
      </w:pPr>
    </w:p>
    <w:p w:rsidR="002F79FC" w:rsidRDefault="002F79FC" w:rsidP="002F79FC">
      <w:pPr>
        <w:pStyle w:val="af9"/>
      </w:pPr>
    </w:p>
    <w:p w:rsidR="00A9326C" w:rsidRDefault="00A9326C" w:rsidP="002F79FC">
      <w:pPr>
        <w:pStyle w:val="af9"/>
      </w:pPr>
    </w:p>
    <w:p w:rsidR="00453655" w:rsidRDefault="00453655" w:rsidP="002F79FC">
      <w:pPr>
        <w:pStyle w:val="af9"/>
      </w:pPr>
    </w:p>
    <w:p w:rsidR="00453655" w:rsidRDefault="00453655" w:rsidP="002F79FC">
      <w:pPr>
        <w:pStyle w:val="af9"/>
      </w:pPr>
    </w:p>
    <w:p w:rsidR="002F79FC" w:rsidRDefault="002F79FC" w:rsidP="002F79FC">
      <w:pPr>
        <w:pStyle w:val="af9"/>
      </w:pPr>
    </w:p>
    <w:p w:rsidR="002F79FC" w:rsidRPr="00013D75" w:rsidRDefault="00013D75" w:rsidP="00013D75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8E4921">
      <w:pPr>
        <w:pStyle w:val="af9"/>
        <w:jc w:val="center"/>
      </w:pPr>
    </w:p>
    <w:p w:rsidR="00002A6C" w:rsidRPr="00013D75" w:rsidRDefault="004D70C6" w:rsidP="00002A6C">
      <w:pPr>
        <w:pStyle w:val="af9"/>
        <w:jc w:val="center"/>
        <w:rPr>
          <w:b/>
          <w:i/>
          <w:sz w:val="40"/>
        </w:rPr>
      </w:pPr>
      <w:r>
        <w:rPr>
          <w:b/>
          <w:i/>
          <w:sz w:val="40"/>
        </w:rPr>
        <w:t>Домашней работе</w:t>
      </w:r>
    </w:p>
    <w:p w:rsidR="00013D75" w:rsidRPr="008E4921" w:rsidRDefault="00013D75" w:rsidP="008E4921">
      <w:pPr>
        <w:pStyle w:val="af9"/>
        <w:jc w:val="center"/>
      </w:pPr>
    </w:p>
    <w:p w:rsidR="005C5163" w:rsidRDefault="005C5163" w:rsidP="002F79FC">
      <w:pPr>
        <w:pStyle w:val="af9"/>
      </w:pPr>
    </w:p>
    <w:p w:rsidR="002F79FC" w:rsidRPr="00F733E8" w:rsidRDefault="002F79FC" w:rsidP="005C5163">
      <w:pPr>
        <w:pStyle w:val="af9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404644" w:rsidRDefault="00404644" w:rsidP="00404644">
      <w:pPr>
        <w:ind w:firstLine="0"/>
        <w:jc w:val="left"/>
        <w:rPr>
          <w:b/>
          <w:szCs w:val="36"/>
        </w:rPr>
      </w:pPr>
    </w:p>
    <w:p w:rsidR="00453655" w:rsidRDefault="00453655" w:rsidP="00404644">
      <w:pPr>
        <w:ind w:firstLine="0"/>
        <w:jc w:val="left"/>
        <w:rPr>
          <w:b/>
          <w:szCs w:val="36"/>
        </w:rPr>
      </w:pPr>
    </w:p>
    <w:p w:rsidR="00404644" w:rsidRPr="0044699A" w:rsidRDefault="005E078B" w:rsidP="005E078B">
      <w:pPr>
        <w:ind w:firstLine="0"/>
        <w:jc w:val="center"/>
        <w:rPr>
          <w:szCs w:val="36"/>
        </w:rPr>
      </w:pPr>
      <w:r w:rsidRPr="00FB58D6">
        <w:rPr>
          <w:szCs w:val="36"/>
        </w:rPr>
        <w:t xml:space="preserve">ПО </w:t>
      </w:r>
      <w:r w:rsidR="00122759" w:rsidRPr="00FB58D6">
        <w:rPr>
          <w:szCs w:val="36"/>
        </w:rPr>
        <w:t>ДИСЦИПЛИНЕ</w:t>
      </w:r>
      <w:r w:rsidR="006254EA">
        <w:rPr>
          <w:szCs w:val="36"/>
        </w:rPr>
        <w:t>:</w:t>
      </w:r>
      <w:r w:rsidR="00D1450D" w:rsidRPr="0044699A">
        <w:rPr>
          <w:b/>
          <w:szCs w:val="36"/>
        </w:rPr>
        <w:t xml:space="preserve"> </w:t>
      </w:r>
      <w:r w:rsidR="00404644" w:rsidRPr="0044699A">
        <w:rPr>
          <w:szCs w:val="36"/>
        </w:rPr>
        <w:t>«</w:t>
      </w:r>
      <w:r w:rsidR="004D70C6">
        <w:rPr>
          <w:szCs w:val="36"/>
        </w:rPr>
        <w:t>Основы программирования</w:t>
      </w:r>
      <w:r w:rsidR="00404644" w:rsidRPr="0044699A">
        <w:rPr>
          <w:szCs w:val="36"/>
        </w:rPr>
        <w:t>»</w:t>
      </w:r>
    </w:p>
    <w:p w:rsidR="008E4921" w:rsidRDefault="008E4921" w:rsidP="008E4921">
      <w:pPr>
        <w:pStyle w:val="af9"/>
      </w:pPr>
    </w:p>
    <w:p w:rsidR="008E4921" w:rsidRDefault="008E4921" w:rsidP="008E4921">
      <w:pPr>
        <w:pStyle w:val="af9"/>
      </w:pPr>
    </w:p>
    <w:p w:rsidR="008503C9" w:rsidRDefault="008503C9" w:rsidP="008E4921">
      <w:pPr>
        <w:pStyle w:val="af9"/>
      </w:pPr>
    </w:p>
    <w:p w:rsidR="008503C9" w:rsidRPr="008E4921" w:rsidRDefault="008503C9" w:rsidP="008E4921">
      <w:pPr>
        <w:pStyle w:val="af9"/>
      </w:pPr>
    </w:p>
    <w:p w:rsidR="002F79FC" w:rsidRPr="00926398" w:rsidRDefault="002F79FC" w:rsidP="00C15287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</w:t>
      </w:r>
      <w:r w:rsidR="008E4921">
        <w:t xml:space="preserve"> </w:t>
      </w:r>
      <w:r w:rsidR="0039529E">
        <w:t xml:space="preserve"> </w:t>
      </w:r>
      <w:r w:rsidR="008E4921">
        <w:t xml:space="preserve"> </w:t>
      </w:r>
      <w:proofErr w:type="gramStart"/>
      <w:r w:rsidR="008E4921">
        <w:tab/>
        <w:t xml:space="preserve">  </w:t>
      </w:r>
      <w:r w:rsidR="008E4921" w:rsidRPr="00237C60">
        <w:rPr>
          <w:u w:val="single"/>
        </w:rPr>
        <w:tab/>
      </w:r>
      <w:proofErr w:type="gramEnd"/>
      <w:r w:rsidR="000B71A9">
        <w:t xml:space="preserve"> </w:t>
      </w:r>
      <w:r w:rsidR="00926398">
        <w:t xml:space="preserve"> </w:t>
      </w:r>
      <w:r w:rsidR="0002723C" w:rsidRPr="00926398">
        <w:rPr>
          <w:u w:val="single"/>
        </w:rPr>
        <w:tab/>
      </w:r>
      <w:r w:rsidR="004D70C6">
        <w:rPr>
          <w:u w:val="single"/>
        </w:rPr>
        <w:t>Гаврилов Л.Я.</w:t>
      </w:r>
      <w:r w:rsidR="00926398" w:rsidRPr="00926398">
        <w:rPr>
          <w:u w:val="single"/>
        </w:rPr>
        <w:tab/>
      </w:r>
    </w:p>
    <w:p w:rsidR="0057419A" w:rsidRPr="0057419A" w:rsidRDefault="0057419A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  <w:t>(Группа)</w:t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02723C" w:rsidRPr="0057419A" w:rsidRDefault="0002723C" w:rsidP="00926398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proofErr w:type="gramStart"/>
      <w:r>
        <w:t xml:space="preserve">Проверил  </w:t>
      </w:r>
      <w:r>
        <w:tab/>
      </w:r>
      <w:proofErr w:type="gramEnd"/>
      <w:r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4D70C6">
        <w:rPr>
          <w:u w:val="single"/>
        </w:rPr>
        <w:t>Козлов А.Д.</w:t>
      </w:r>
      <w:r w:rsidR="00926398" w:rsidRPr="00926398">
        <w:rPr>
          <w:u w:val="single"/>
        </w:rPr>
        <w:tab/>
      </w:r>
    </w:p>
    <w:p w:rsidR="0002723C" w:rsidRPr="0057419A" w:rsidRDefault="0002723C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8E4921" w:rsidRDefault="008E4921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6A1D69" w:rsidRDefault="006A1D69" w:rsidP="002F79FC">
      <w:pPr>
        <w:pStyle w:val="af9"/>
      </w:pPr>
    </w:p>
    <w:p w:rsidR="006A1D69" w:rsidRDefault="006A1D69" w:rsidP="002F79FC">
      <w:pPr>
        <w:pStyle w:val="af9"/>
      </w:pPr>
    </w:p>
    <w:p w:rsidR="008503C9" w:rsidRDefault="008503C9" w:rsidP="002F79FC">
      <w:pPr>
        <w:pStyle w:val="af9"/>
      </w:pPr>
    </w:p>
    <w:p w:rsidR="00F46C60" w:rsidRPr="004D70C6" w:rsidRDefault="00CC5BEA" w:rsidP="004D70C6">
      <w:pPr>
        <w:pStyle w:val="af9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г.</w:t>
      </w:r>
      <w:proofErr w:type="gramEnd"/>
      <w:r w:rsidR="00234206" w:rsidRPr="00FE1BDE">
        <w:rPr>
          <w:i/>
          <w:sz w:val="28"/>
          <w:szCs w:val="28"/>
        </w:rPr>
        <w:br w:type="page"/>
      </w:r>
    </w:p>
    <w:p w:rsidR="00DE5070" w:rsidRDefault="00DE5070" w:rsidP="00DE5070">
      <w:pPr>
        <w:pStyle w:val="1"/>
      </w:pPr>
      <w:r>
        <w:lastRenderedPageBreak/>
        <w:t>Задания на лабораторную работу</w:t>
      </w:r>
    </w:p>
    <w:p w:rsidR="00913A64" w:rsidRPr="00241299" w:rsidRDefault="00913A64" w:rsidP="00913A64">
      <w:pPr>
        <w:pStyle w:val="2"/>
        <w:rPr>
          <w:rFonts w:asciiTheme="minorHAnsi" w:hAnsiTheme="minorHAnsi" w:cstheme="minorHAnsi"/>
          <w:szCs w:val="28"/>
        </w:rPr>
      </w:pPr>
      <w:r>
        <w:t>Задание 1</w:t>
      </w:r>
      <w:r w:rsidR="004D70C6">
        <w:br/>
      </w:r>
    </w:p>
    <w:p w:rsidR="004D70C6" w:rsidRPr="00241299" w:rsidRDefault="004D70C6" w:rsidP="004D70C6">
      <w:pPr>
        <w:pStyle w:val="aff8"/>
        <w:rPr>
          <w:rFonts w:asciiTheme="minorHAnsi" w:hAnsiTheme="minorHAnsi" w:cstheme="minorHAnsi"/>
          <w:smallCaps w:val="0"/>
          <w:sz w:val="28"/>
          <w:szCs w:val="28"/>
        </w:rPr>
      </w:pPr>
      <w:r w:rsidRPr="00241299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Слова текста из малых латинских букв записаны не менее чем через один пробел; текст оканчивается точкой. </w:t>
      </w:r>
      <w:r w:rsidRPr="00241299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>БЕЗ ИСПОЛЬЗОВАНИЯ конструкции STRING</w:t>
      </w:r>
      <w:r w:rsidRPr="00241299">
        <w:rPr>
          <w:rFonts w:asciiTheme="minorHAnsi" w:hAnsiTheme="minorHAnsi" w:cstheme="minorHAnsi"/>
          <w:sz w:val="28"/>
          <w:szCs w:val="28"/>
          <w:shd w:val="clear" w:color="auto" w:fill="FFFFFF"/>
        </w:rPr>
        <w:t>:</w:t>
      </w:r>
      <w:r w:rsidRPr="00241299">
        <w:rPr>
          <w:rFonts w:asciiTheme="minorHAnsi" w:hAnsiTheme="minorHAnsi" w:cstheme="minorHAnsi"/>
          <w:sz w:val="28"/>
          <w:szCs w:val="28"/>
        </w:rPr>
        <w:br/>
      </w:r>
      <w:r w:rsidR="00241299" w:rsidRPr="00241299">
        <w:rPr>
          <w:rFonts w:asciiTheme="minorHAnsi" w:hAnsiTheme="minorHAnsi" w:cstheme="minorHAnsi"/>
          <w:sz w:val="28"/>
          <w:szCs w:val="28"/>
          <w:shd w:val="clear" w:color="auto" w:fill="FFFFFF"/>
        </w:rPr>
        <w:t>а</w:t>
      </w:r>
      <w:r w:rsidRPr="00241299">
        <w:rPr>
          <w:rFonts w:asciiTheme="minorHAnsi" w:hAnsiTheme="minorHAnsi" w:cstheme="minorHAnsi"/>
          <w:sz w:val="28"/>
          <w:szCs w:val="28"/>
          <w:shd w:val="clear" w:color="auto" w:fill="FFFFFF"/>
        </w:rPr>
        <w:t>) написать программу ввода такого текста с клавиатуры;</w:t>
      </w:r>
      <w:r w:rsidRPr="00241299">
        <w:rPr>
          <w:rFonts w:asciiTheme="minorHAnsi" w:hAnsiTheme="minorHAnsi" w:cstheme="minorHAnsi"/>
          <w:sz w:val="28"/>
          <w:szCs w:val="28"/>
          <w:shd w:val="clear" w:color="auto" w:fill="FFFFFF"/>
        </w:rPr>
        <w:br/>
      </w:r>
      <w:r w:rsidRPr="00241299">
        <w:rPr>
          <w:rFonts w:asciiTheme="minorHAnsi" w:hAnsiTheme="minorHAnsi" w:cstheme="minorHAnsi"/>
          <w:sz w:val="28"/>
          <w:szCs w:val="28"/>
        </w:rPr>
        <w:t>б)</w:t>
      </w:r>
      <w:r w:rsidRPr="00241299">
        <w:rPr>
          <w:rFonts w:asciiTheme="minorHAnsi" w:hAnsiTheme="minorHAnsi" w:cstheme="minorHAnsi"/>
          <w:smallCaps w:val="0"/>
          <w:sz w:val="28"/>
          <w:szCs w:val="28"/>
        </w:rPr>
        <w:t xml:space="preserve"> </w:t>
      </w:r>
      <w:r w:rsidR="00241299">
        <w:rPr>
          <w:rFonts w:asciiTheme="minorHAnsi" w:hAnsiTheme="minorHAnsi" w:cstheme="minorHAnsi"/>
          <w:smallCaps w:val="0"/>
          <w:sz w:val="28"/>
          <w:szCs w:val="28"/>
        </w:rPr>
        <w:t>напечатать все</w:t>
      </w:r>
      <w:r w:rsidRPr="00241299">
        <w:rPr>
          <w:rFonts w:asciiTheme="minorHAnsi" w:hAnsiTheme="minorHAnsi" w:cstheme="minorHAnsi"/>
          <w:smallCaps w:val="0"/>
          <w:sz w:val="28"/>
          <w:szCs w:val="28"/>
        </w:rPr>
        <w:t xml:space="preserve"> слова, отличающиеся от последнего слова предложения, </w:t>
      </w:r>
      <w:r w:rsidR="00241299">
        <w:rPr>
          <w:rFonts w:asciiTheme="minorHAnsi" w:hAnsiTheme="minorHAnsi" w:cstheme="minorHAnsi"/>
          <w:smallCaps w:val="0"/>
          <w:sz w:val="28"/>
          <w:szCs w:val="28"/>
        </w:rPr>
        <w:t xml:space="preserve">перед печатью оставив в слове только </w:t>
      </w:r>
      <w:r w:rsidRPr="00241299">
        <w:rPr>
          <w:rFonts w:asciiTheme="minorHAnsi" w:hAnsiTheme="minorHAnsi" w:cstheme="minorHAnsi"/>
          <w:b/>
          <w:smallCaps w:val="0"/>
          <w:sz w:val="28"/>
          <w:szCs w:val="28"/>
        </w:rPr>
        <w:t>первые вхождения каждой буквы</w:t>
      </w:r>
      <w:r w:rsidRPr="00241299">
        <w:rPr>
          <w:rFonts w:asciiTheme="minorHAnsi" w:hAnsiTheme="minorHAnsi" w:cstheme="minorHAnsi"/>
          <w:smallCaps w:val="0"/>
          <w:sz w:val="28"/>
          <w:szCs w:val="28"/>
        </w:rPr>
        <w:t xml:space="preserve">. </w:t>
      </w:r>
    </w:p>
    <w:p w:rsidR="004D70C6" w:rsidRPr="004D70C6" w:rsidRDefault="004D70C6" w:rsidP="004D70C6"/>
    <w:p w:rsidR="0007054A" w:rsidRDefault="00540A2F" w:rsidP="0007054A">
      <w:pPr>
        <w:pStyle w:val="1"/>
      </w:pPr>
      <w:r>
        <w:lastRenderedPageBreak/>
        <w:t>Описание разработанных программ</w:t>
      </w:r>
    </w:p>
    <w:p w:rsidR="00075822" w:rsidRDefault="00BF5B6A" w:rsidP="00075822">
      <w:pPr>
        <w:pStyle w:val="2"/>
      </w:pPr>
      <w:r>
        <w:t>Задание</w:t>
      </w:r>
      <w:r w:rsidR="00075822">
        <w:t xml:space="preserve"> 1</w:t>
      </w:r>
    </w:p>
    <w:p w:rsidR="00024ADE" w:rsidRDefault="00024ADE" w:rsidP="00024ADE">
      <w:pPr>
        <w:pStyle w:val="3"/>
      </w:pPr>
      <w:r>
        <w:t>Пример выполнения программы</w:t>
      </w:r>
    </w:p>
    <w:p w:rsidR="004649BA" w:rsidRDefault="004649BA" w:rsidP="004649BA">
      <w:pPr>
        <w:ind w:left="709" w:firstLine="0"/>
      </w:pPr>
      <w:r>
        <w:rPr>
          <w:noProof/>
        </w:rPr>
        <w:drawing>
          <wp:inline distT="0" distB="0" distL="0" distR="0">
            <wp:extent cx="4532242" cy="8064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03" cy="81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95245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55" cy="95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BA" w:rsidRDefault="004649BA" w:rsidP="004649BA">
      <w:pPr>
        <w:ind w:left="709" w:firstLine="0"/>
      </w:pPr>
      <w:r>
        <w:rPr>
          <w:noProof/>
        </w:rPr>
        <w:drawing>
          <wp:inline distT="0" distB="0" distL="0" distR="0">
            <wp:extent cx="4594860" cy="71960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36" cy="72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BA" w:rsidRPr="004649BA" w:rsidRDefault="004649BA" w:rsidP="004649BA">
      <w:pPr>
        <w:ind w:left="709" w:firstLine="0"/>
      </w:pPr>
      <w:r>
        <w:rPr>
          <w:noProof/>
        </w:rPr>
        <w:drawing>
          <wp:inline distT="0" distB="0" distL="0" distR="0">
            <wp:extent cx="4610100" cy="77637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68" cy="78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BAF" w:rsidRDefault="001A65CC" w:rsidP="00FD3BAF">
      <w:pPr>
        <w:pStyle w:val="3"/>
      </w:pPr>
      <w:r>
        <w:t>Текст программы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HomeWork.cpp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getLastWord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, j = 0;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word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- 2;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&gt;= 0; k--)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word[k] = </w:t>
      </w:r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word[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k - 1];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word[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word[j]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withoutLastWord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lastWord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word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sizeOfLastWord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lastWord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word[</w:t>
      </w:r>
      <w:proofErr w:type="spellStart"/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sizeOfLastWord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 ii &lt;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 ii++)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(word[ii] ==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lastWord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[ii])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 ii &lt;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 ii++)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 = word[ii];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//Сюда заходим, если временное слово не равно последнему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слово не первое, то перед ним пишем пробел 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Записывыем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новый массив прочитанное слово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массива, теперь равен размеру слов и пробелов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//Временно, поэлементно записываем слова в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временного слова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withoutDoubleLetters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word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40];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40];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 word[ii</w:t>
      </w:r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 ii++)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 = word[ii];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 word[ii</w:t>
      </w:r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 ii++)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 = word[ii];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sizeNewArr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 word[ii</w:t>
      </w:r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 ii++)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(word[ii] ==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word[j] = </w:t>
      </w:r>
      <w:proofErr w:type="spellStart"/>
      <w:r w:rsidRPr="002412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word[j]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240];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"Please, enter value for string: "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(a))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==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(flag ==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==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(flag ==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(a) &gt; 96) &amp;&amp;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(a) &lt; 123))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(a) &gt; 64) &amp;&amp; (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(a) &lt; 91))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(a) + 32;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//Символ окончания строки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//Показывает введённый текст -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lastWord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//Получает последнее слово текста и записывает в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lastWord</w:t>
      </w:r>
      <w:proofErr w:type="spellEnd"/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//Показывает последнее слово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 размер массива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withoutLastWord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lastWord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)) &gt; 1) {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withoutLastWord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//Возвращает массив без последнего слова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withoutDoubleLetters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99">
        <w:rPr>
          <w:rFonts w:ascii="Consolas" w:hAnsi="Consolas" w:cs="Consolas"/>
          <w:color w:val="A31515"/>
          <w:sz w:val="19"/>
          <w:szCs w:val="19"/>
          <w:lang w:val="en-US"/>
        </w:rPr>
        <w:t>"The string is empty!!!"</w:t>
      </w: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299" w:rsidRP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412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1299" w:rsidRDefault="00241299" w:rsidP="00241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672D" w:rsidRPr="00E1672D" w:rsidRDefault="00E1672D" w:rsidP="004649BA">
      <w:pPr>
        <w:ind w:firstLine="0"/>
      </w:pPr>
    </w:p>
    <w:sectPr w:rsidR="00E1672D" w:rsidRPr="00E1672D" w:rsidSect="0076424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0ED" w:rsidRDefault="000A40ED" w:rsidP="00764247">
      <w:pPr>
        <w:spacing w:line="240" w:lineRule="auto"/>
      </w:pPr>
      <w:r>
        <w:separator/>
      </w:r>
    </w:p>
  </w:endnote>
  <w:endnote w:type="continuationSeparator" w:id="0">
    <w:p w:rsidR="000A40ED" w:rsidRDefault="000A40ED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EndPr/>
    <w:sdtContent>
      <w:p w:rsidR="00764247" w:rsidRDefault="0076424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A7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0ED" w:rsidRDefault="000A40ED" w:rsidP="00764247">
      <w:pPr>
        <w:spacing w:line="240" w:lineRule="auto"/>
      </w:pPr>
      <w:r>
        <w:separator/>
      </w:r>
    </w:p>
  </w:footnote>
  <w:footnote w:type="continuationSeparator" w:id="0">
    <w:p w:rsidR="000A40ED" w:rsidRDefault="000A40ED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3670319D"/>
    <w:multiLevelType w:val="multilevel"/>
    <w:tmpl w:val="830CD47C"/>
    <w:numStyleLink w:val="a"/>
  </w:abstractNum>
  <w:abstractNum w:abstractNumId="5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7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7344439D"/>
    <w:multiLevelType w:val="multilevel"/>
    <w:tmpl w:val="6794F290"/>
    <w:numStyleLink w:val="10"/>
  </w:abstractNum>
  <w:num w:numId="1">
    <w:abstractNumId w:val="7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7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7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7"/>
  </w:num>
  <w:num w:numId="36">
    <w:abstractNumId w:val="1"/>
  </w:num>
  <w:num w:numId="37">
    <w:abstractNumId w:val="1"/>
  </w:num>
  <w:num w:numId="38">
    <w:abstractNumId w:val="6"/>
  </w:num>
  <w:num w:numId="39">
    <w:abstractNumId w:val="0"/>
  </w:num>
  <w:num w:numId="40">
    <w:abstractNumId w:val="5"/>
  </w:num>
  <w:num w:numId="41">
    <w:abstractNumId w:val="3"/>
  </w:num>
  <w:num w:numId="42">
    <w:abstractNumId w:val="2"/>
  </w:num>
  <w:num w:numId="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24ADE"/>
    <w:rsid w:val="0002723C"/>
    <w:rsid w:val="0004139E"/>
    <w:rsid w:val="0006314E"/>
    <w:rsid w:val="0007054A"/>
    <w:rsid w:val="00075822"/>
    <w:rsid w:val="000872E7"/>
    <w:rsid w:val="000A40ED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2759"/>
    <w:rsid w:val="00123E2B"/>
    <w:rsid w:val="0012664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221F80"/>
    <w:rsid w:val="00234206"/>
    <w:rsid w:val="00237C60"/>
    <w:rsid w:val="00241299"/>
    <w:rsid w:val="002D3C9F"/>
    <w:rsid w:val="002F137F"/>
    <w:rsid w:val="002F79FC"/>
    <w:rsid w:val="00303DE2"/>
    <w:rsid w:val="00305DAD"/>
    <w:rsid w:val="00323C00"/>
    <w:rsid w:val="003469C8"/>
    <w:rsid w:val="00351430"/>
    <w:rsid w:val="0039529E"/>
    <w:rsid w:val="003D0A16"/>
    <w:rsid w:val="004020F6"/>
    <w:rsid w:val="00404644"/>
    <w:rsid w:val="0044196F"/>
    <w:rsid w:val="0044699A"/>
    <w:rsid w:val="00446F0F"/>
    <w:rsid w:val="00453655"/>
    <w:rsid w:val="00462AB4"/>
    <w:rsid w:val="004649BA"/>
    <w:rsid w:val="00465139"/>
    <w:rsid w:val="00476559"/>
    <w:rsid w:val="004B5A56"/>
    <w:rsid w:val="004D3B97"/>
    <w:rsid w:val="004D470F"/>
    <w:rsid w:val="004D5912"/>
    <w:rsid w:val="004D70C6"/>
    <w:rsid w:val="004E660D"/>
    <w:rsid w:val="005157A2"/>
    <w:rsid w:val="00532DF5"/>
    <w:rsid w:val="00540A2F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62067B"/>
    <w:rsid w:val="006254EA"/>
    <w:rsid w:val="00670820"/>
    <w:rsid w:val="00674FC8"/>
    <w:rsid w:val="00680FF1"/>
    <w:rsid w:val="00693859"/>
    <w:rsid w:val="006A1D69"/>
    <w:rsid w:val="006D21CE"/>
    <w:rsid w:val="006F1859"/>
    <w:rsid w:val="00706894"/>
    <w:rsid w:val="007077BE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B580E"/>
    <w:rsid w:val="007D3903"/>
    <w:rsid w:val="007E3EC3"/>
    <w:rsid w:val="00802F0A"/>
    <w:rsid w:val="0083672D"/>
    <w:rsid w:val="00840E4D"/>
    <w:rsid w:val="008503C9"/>
    <w:rsid w:val="0087315C"/>
    <w:rsid w:val="008747CF"/>
    <w:rsid w:val="008924BD"/>
    <w:rsid w:val="008B52B7"/>
    <w:rsid w:val="008B5780"/>
    <w:rsid w:val="008B7EC8"/>
    <w:rsid w:val="008C1A59"/>
    <w:rsid w:val="008C384F"/>
    <w:rsid w:val="008C4B7B"/>
    <w:rsid w:val="008D2A7F"/>
    <w:rsid w:val="008E4921"/>
    <w:rsid w:val="00904F99"/>
    <w:rsid w:val="00913A64"/>
    <w:rsid w:val="009175D9"/>
    <w:rsid w:val="00926398"/>
    <w:rsid w:val="00926F98"/>
    <w:rsid w:val="00931F43"/>
    <w:rsid w:val="00940DEC"/>
    <w:rsid w:val="00947D91"/>
    <w:rsid w:val="00950493"/>
    <w:rsid w:val="009747FB"/>
    <w:rsid w:val="009843A0"/>
    <w:rsid w:val="00987D14"/>
    <w:rsid w:val="0099633F"/>
    <w:rsid w:val="009976DD"/>
    <w:rsid w:val="009A5B8B"/>
    <w:rsid w:val="009A7E22"/>
    <w:rsid w:val="009F7CB2"/>
    <w:rsid w:val="00A01FCF"/>
    <w:rsid w:val="00A02234"/>
    <w:rsid w:val="00A02E17"/>
    <w:rsid w:val="00A153CF"/>
    <w:rsid w:val="00A3492F"/>
    <w:rsid w:val="00A43E50"/>
    <w:rsid w:val="00A554D2"/>
    <w:rsid w:val="00A81678"/>
    <w:rsid w:val="00A82955"/>
    <w:rsid w:val="00A9326C"/>
    <w:rsid w:val="00AC523A"/>
    <w:rsid w:val="00AD57F7"/>
    <w:rsid w:val="00B25F6A"/>
    <w:rsid w:val="00B310F5"/>
    <w:rsid w:val="00B5118C"/>
    <w:rsid w:val="00B57D45"/>
    <w:rsid w:val="00B71991"/>
    <w:rsid w:val="00BE2018"/>
    <w:rsid w:val="00BE59E0"/>
    <w:rsid w:val="00BF5B6A"/>
    <w:rsid w:val="00C15287"/>
    <w:rsid w:val="00C20B8A"/>
    <w:rsid w:val="00C2297B"/>
    <w:rsid w:val="00C30D9F"/>
    <w:rsid w:val="00C436CB"/>
    <w:rsid w:val="00C667F2"/>
    <w:rsid w:val="00CA57E1"/>
    <w:rsid w:val="00CB2A9D"/>
    <w:rsid w:val="00CC5BEA"/>
    <w:rsid w:val="00D1450D"/>
    <w:rsid w:val="00D1641D"/>
    <w:rsid w:val="00D1743D"/>
    <w:rsid w:val="00D17BC3"/>
    <w:rsid w:val="00D33347"/>
    <w:rsid w:val="00D40E7B"/>
    <w:rsid w:val="00D41D54"/>
    <w:rsid w:val="00D839EB"/>
    <w:rsid w:val="00D92A81"/>
    <w:rsid w:val="00D944B6"/>
    <w:rsid w:val="00DB33A9"/>
    <w:rsid w:val="00DB4C8A"/>
    <w:rsid w:val="00DC2E95"/>
    <w:rsid w:val="00DD1705"/>
    <w:rsid w:val="00DE5070"/>
    <w:rsid w:val="00DF02F1"/>
    <w:rsid w:val="00E1672D"/>
    <w:rsid w:val="00E50709"/>
    <w:rsid w:val="00E529F9"/>
    <w:rsid w:val="00ED2C07"/>
    <w:rsid w:val="00ED4323"/>
    <w:rsid w:val="00ED7E87"/>
    <w:rsid w:val="00EE4CB5"/>
    <w:rsid w:val="00F35C65"/>
    <w:rsid w:val="00F46C60"/>
    <w:rsid w:val="00F545BE"/>
    <w:rsid w:val="00F67E25"/>
    <w:rsid w:val="00F733E8"/>
    <w:rsid w:val="00F7788B"/>
    <w:rsid w:val="00F90859"/>
    <w:rsid w:val="00F91362"/>
    <w:rsid w:val="00F958E3"/>
    <w:rsid w:val="00FB58D6"/>
    <w:rsid w:val="00FD29D4"/>
    <w:rsid w:val="00FD3BAF"/>
    <w:rsid w:val="00FE1BDE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A14A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  <w:style w:type="paragraph" w:styleId="aff8">
    <w:name w:val="Plain Text"/>
    <w:basedOn w:val="a1"/>
    <w:link w:val="aff9"/>
    <w:semiHidden/>
    <w:rsid w:val="004D70C6"/>
    <w:pPr>
      <w:spacing w:line="240" w:lineRule="auto"/>
      <w:ind w:firstLine="0"/>
      <w:jc w:val="left"/>
    </w:pPr>
    <w:rPr>
      <w:rFonts w:ascii="Courier New" w:eastAsia="Times New Roman" w:hAnsi="Courier New" w:cs="Courier New"/>
      <w:smallCaps/>
      <w:color w:val="000000"/>
      <w:sz w:val="20"/>
      <w:szCs w:val="20"/>
      <w:lang w:eastAsia="ru-RU"/>
    </w:rPr>
  </w:style>
  <w:style w:type="character" w:customStyle="1" w:styleId="aff9">
    <w:name w:val="Текст Знак"/>
    <w:basedOn w:val="a2"/>
    <w:link w:val="aff8"/>
    <w:semiHidden/>
    <w:rsid w:val="004D70C6"/>
    <w:rPr>
      <w:rFonts w:ascii="Courier New" w:eastAsia="Times New Roman" w:hAnsi="Courier New" w:cs="Courier New"/>
      <w:smallCap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D25BCC21-6B26-47CA-AAF2-139C25D6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49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4</cp:revision>
  <dcterms:created xsi:type="dcterms:W3CDTF">2018-12-23T15:48:00Z</dcterms:created>
  <dcterms:modified xsi:type="dcterms:W3CDTF">2018-12-23T16:51:00Z</dcterms:modified>
</cp:coreProperties>
</file>