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CC11AC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CC11A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CC11AC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8317E4" w:rsidP="00CC11AC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ИУ5-13Б</w:t>
            </w:r>
          </w:p>
        </w:tc>
      </w:tr>
    </w:tbl>
    <w:p w:rsidR="002F79FC" w:rsidRDefault="002F79FC" w:rsidP="00CC11AC">
      <w:pPr>
        <w:pStyle w:val="af9"/>
      </w:pPr>
    </w:p>
    <w:p w:rsidR="002F79FC" w:rsidRDefault="002F79FC" w:rsidP="00CC11AC">
      <w:pPr>
        <w:pStyle w:val="af9"/>
      </w:pPr>
    </w:p>
    <w:p w:rsidR="00A9326C" w:rsidRDefault="00A9326C" w:rsidP="00CC11AC">
      <w:pPr>
        <w:pStyle w:val="af9"/>
      </w:pPr>
    </w:p>
    <w:p w:rsidR="00453655" w:rsidRDefault="00453655" w:rsidP="00CC11AC">
      <w:pPr>
        <w:pStyle w:val="af9"/>
      </w:pPr>
    </w:p>
    <w:p w:rsidR="00453655" w:rsidRDefault="00453655" w:rsidP="00CC11AC">
      <w:pPr>
        <w:pStyle w:val="af9"/>
      </w:pPr>
    </w:p>
    <w:p w:rsidR="002F79FC" w:rsidRDefault="002F79FC" w:rsidP="00CC11AC">
      <w:pPr>
        <w:pStyle w:val="af9"/>
      </w:pPr>
    </w:p>
    <w:p w:rsidR="002F79FC" w:rsidRPr="00013D75" w:rsidRDefault="00013D75" w:rsidP="00CC11AC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CC11AC">
      <w:pPr>
        <w:pStyle w:val="af9"/>
        <w:jc w:val="center"/>
      </w:pPr>
    </w:p>
    <w:p w:rsidR="00002A6C" w:rsidRPr="00013D75" w:rsidRDefault="008E4921" w:rsidP="00CC11A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A5233C">
        <w:rPr>
          <w:b/>
          <w:i/>
          <w:sz w:val="40"/>
          <w:highlight w:val="yellow"/>
        </w:rPr>
        <w:t>2</w:t>
      </w:r>
    </w:p>
    <w:p w:rsidR="00013D75" w:rsidRPr="008E4921" w:rsidRDefault="00013D75" w:rsidP="00CC11AC">
      <w:pPr>
        <w:pStyle w:val="af9"/>
        <w:jc w:val="center"/>
      </w:pPr>
    </w:p>
    <w:p w:rsidR="005C5163" w:rsidRDefault="005C5163" w:rsidP="00CC11AC">
      <w:pPr>
        <w:pStyle w:val="af9"/>
      </w:pPr>
    </w:p>
    <w:p w:rsidR="002F79FC" w:rsidRPr="00F733E8" w:rsidRDefault="00615004" w:rsidP="00CC11AC">
      <w:pPr>
        <w:pStyle w:val="af9"/>
        <w:pBdr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Циклы и ветвления</w:t>
      </w: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404644" w:rsidRDefault="00404644" w:rsidP="00CC11AC">
      <w:pPr>
        <w:ind w:firstLine="0"/>
        <w:jc w:val="left"/>
        <w:rPr>
          <w:b/>
          <w:szCs w:val="36"/>
        </w:rPr>
      </w:pPr>
    </w:p>
    <w:p w:rsidR="00453655" w:rsidRDefault="00453655" w:rsidP="00CC11AC">
      <w:pPr>
        <w:ind w:firstLine="0"/>
        <w:jc w:val="left"/>
        <w:rPr>
          <w:b/>
          <w:szCs w:val="36"/>
        </w:rPr>
      </w:pPr>
    </w:p>
    <w:p w:rsidR="00404644" w:rsidRPr="008317E4" w:rsidRDefault="005E078B" w:rsidP="00CC11AC">
      <w:pPr>
        <w:ind w:firstLine="0"/>
        <w:jc w:val="center"/>
        <w:rPr>
          <w:szCs w:val="36"/>
          <w:u w:val="single"/>
        </w:rPr>
      </w:pPr>
      <w:r w:rsidRPr="008317E4">
        <w:rPr>
          <w:szCs w:val="36"/>
          <w:u w:val="single"/>
        </w:rPr>
        <w:t xml:space="preserve">ПО </w:t>
      </w:r>
      <w:r w:rsidR="00122759" w:rsidRPr="008317E4">
        <w:rPr>
          <w:szCs w:val="36"/>
          <w:u w:val="single"/>
        </w:rPr>
        <w:t>ДИСЦИПЛИНЕ</w:t>
      </w:r>
      <w:r w:rsidR="006254EA" w:rsidRPr="008317E4">
        <w:rPr>
          <w:szCs w:val="36"/>
          <w:u w:val="single"/>
        </w:rPr>
        <w:t>:</w:t>
      </w:r>
      <w:r w:rsidR="00D1450D" w:rsidRPr="008317E4">
        <w:rPr>
          <w:b/>
          <w:szCs w:val="36"/>
          <w:u w:val="single"/>
        </w:rPr>
        <w:t xml:space="preserve"> </w:t>
      </w:r>
      <w:r w:rsidR="00404644" w:rsidRPr="008317E4">
        <w:rPr>
          <w:szCs w:val="36"/>
          <w:u w:val="single"/>
        </w:rPr>
        <w:t>«</w:t>
      </w:r>
      <w:r w:rsidR="00615004">
        <w:rPr>
          <w:szCs w:val="36"/>
          <w:u w:val="single"/>
        </w:rPr>
        <w:t xml:space="preserve">Программирование </w:t>
      </w:r>
      <w:r w:rsidR="00615004">
        <w:rPr>
          <w:szCs w:val="36"/>
          <w:u w:val="single"/>
          <w:lang w:val="en-US"/>
        </w:rPr>
        <w:t>C</w:t>
      </w:r>
      <w:r w:rsidR="00615004" w:rsidRPr="00615004">
        <w:rPr>
          <w:szCs w:val="36"/>
          <w:u w:val="single"/>
        </w:rPr>
        <w:t>++</w:t>
      </w:r>
      <w:r w:rsidR="00404644" w:rsidRPr="008317E4">
        <w:rPr>
          <w:szCs w:val="36"/>
          <w:u w:val="single"/>
        </w:rPr>
        <w:t>»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8503C9" w:rsidRDefault="008503C9" w:rsidP="00CC11AC">
      <w:pPr>
        <w:pStyle w:val="af9"/>
      </w:pPr>
    </w:p>
    <w:p w:rsidR="008503C9" w:rsidRPr="008E4921" w:rsidRDefault="008503C9" w:rsidP="00CC11AC">
      <w:pPr>
        <w:pStyle w:val="af9"/>
      </w:pPr>
    </w:p>
    <w:p w:rsidR="002F79FC" w:rsidRPr="00926398" w:rsidRDefault="002F79FC" w:rsidP="00CC11AC">
      <w:pPr>
        <w:pStyle w:val="af9"/>
        <w:pBdr>
          <w:bottom w:val="single" w:sz="4" w:space="1" w:color="auto"/>
        </w:pBdr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>Студент</w:t>
      </w:r>
      <w:r w:rsidR="00615004" w:rsidRPr="0057419A">
        <w:rPr>
          <w:sz w:val="18"/>
        </w:rPr>
        <w:t>(</w:t>
      </w:r>
      <w:proofErr w:type="gramEnd"/>
      <w:r w:rsidR="00615004" w:rsidRPr="0057419A">
        <w:rPr>
          <w:sz w:val="18"/>
        </w:rPr>
        <w:t>Группа)</w:t>
      </w:r>
      <w:r w:rsidR="008317E4">
        <w:tab/>
      </w:r>
      <w:r w:rsidR="008317E4">
        <w:tab/>
      </w:r>
      <w:r w:rsidR="000B71A9">
        <w:t xml:space="preserve"> </w:t>
      </w:r>
      <w:r w:rsidR="00926398">
        <w:t xml:space="preserve"> </w:t>
      </w:r>
      <w:r w:rsidR="008317E4" w:rsidRPr="008317E4">
        <w:t>Гаврилов Л. Я.</w:t>
      </w:r>
    </w:p>
    <w:p w:rsidR="0057419A" w:rsidRPr="0057419A" w:rsidRDefault="0057419A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jc w:val="right"/>
        <w:rPr>
          <w:sz w:val="18"/>
        </w:rPr>
      </w:pP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02723C" w:rsidRPr="0057419A" w:rsidRDefault="0002723C" w:rsidP="00CC11AC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 xml:space="preserve">Проверил  </w:t>
      </w:r>
      <w:r>
        <w:tab/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926398" w:rsidRPr="00926398">
        <w:rPr>
          <w:u w:val="single"/>
        </w:rPr>
        <w:tab/>
      </w:r>
    </w:p>
    <w:p w:rsidR="0002723C" w:rsidRPr="0057419A" w:rsidRDefault="0002723C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6A1D69" w:rsidRDefault="006A1D69" w:rsidP="00CC11AC">
      <w:pPr>
        <w:pStyle w:val="af9"/>
      </w:pPr>
    </w:p>
    <w:p w:rsidR="006A1D69" w:rsidRDefault="006A1D69" w:rsidP="00CC11AC">
      <w:pPr>
        <w:pStyle w:val="af9"/>
      </w:pPr>
    </w:p>
    <w:p w:rsidR="008503C9" w:rsidRDefault="008503C9" w:rsidP="00CC11AC">
      <w:pPr>
        <w:pStyle w:val="af9"/>
      </w:pPr>
    </w:p>
    <w:p w:rsidR="00F46C60" w:rsidRPr="00386292" w:rsidRDefault="00CC5BEA" w:rsidP="00386292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</w:t>
      </w:r>
      <w:r w:rsidR="00386292">
        <w:rPr>
          <w:i/>
          <w:sz w:val="28"/>
          <w:szCs w:val="28"/>
        </w:rPr>
        <w:t>.</w:t>
      </w:r>
      <w:proofErr w:type="gramEnd"/>
    </w:p>
    <w:p w:rsidR="00DE5070" w:rsidRDefault="00DE5070" w:rsidP="00CC11AC">
      <w:pPr>
        <w:pStyle w:val="1"/>
        <w:spacing w:after="0"/>
      </w:pPr>
      <w:r>
        <w:lastRenderedPageBreak/>
        <w:t>Задания на лабораторную работу</w:t>
      </w:r>
    </w:p>
    <w:p w:rsidR="00913A64" w:rsidRDefault="00913A64" w:rsidP="00CC11AC">
      <w:pPr>
        <w:pStyle w:val="2"/>
        <w:spacing w:after="0"/>
      </w:pPr>
      <w:r>
        <w:t>Задание 1</w:t>
      </w:r>
    </w:p>
    <w:p w:rsidR="00615004" w:rsidRDefault="00615004" w:rsidP="00CC11AC">
      <w:pPr>
        <w:shd w:val="clear" w:color="auto" w:fill="FFFFFF"/>
        <w:ind w:left="48"/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Задание</w:t>
      </w:r>
    </w:p>
    <w:p w:rsidR="00615004" w:rsidRPr="00A5233C" w:rsidRDefault="00A5233C" w:rsidP="00CC11AC">
      <w:pPr>
        <w:ind w:firstLine="567"/>
      </w:pPr>
      <w:proofErr w:type="gramStart"/>
      <w:r>
        <w:t>Поиск корней многочлена</w:t>
      </w:r>
      <w:proofErr w:type="gramEnd"/>
      <w:r>
        <w:t xml:space="preserve"> степень которого равна 2. Формата </w:t>
      </w:r>
      <w:r>
        <w:rPr>
          <w:lang w:val="en-US"/>
        </w:rPr>
        <w:t>ax</w:t>
      </w:r>
      <w:r w:rsidRPr="00A5233C">
        <w:t>^2+</w:t>
      </w:r>
      <w:r>
        <w:rPr>
          <w:lang w:val="en-US"/>
        </w:rPr>
        <w:t>bx</w:t>
      </w:r>
      <w:r w:rsidRPr="00A5233C">
        <w:t>+</w:t>
      </w:r>
      <w:r>
        <w:rPr>
          <w:lang w:val="en-US"/>
        </w:rPr>
        <w:t>c</w:t>
      </w:r>
      <w:r w:rsidRPr="00A5233C">
        <w:t>=0</w:t>
      </w:r>
      <w:r>
        <w:t xml:space="preserve">.Решить задачу с циклом </w:t>
      </w:r>
      <w:r>
        <w:rPr>
          <w:lang w:val="en-US"/>
        </w:rPr>
        <w:t>do</w:t>
      </w:r>
      <w:r w:rsidRPr="00A5233C">
        <w:t>/</w:t>
      </w:r>
      <w:r>
        <w:rPr>
          <w:lang w:val="en-US"/>
        </w:rPr>
        <w:t>while</w:t>
      </w:r>
      <w:r w:rsidRPr="00A5233C">
        <w:t>.</w:t>
      </w:r>
    </w:p>
    <w:p w:rsidR="00615004" w:rsidRPr="00615004" w:rsidRDefault="00615004" w:rsidP="00CC11AC"/>
    <w:p w:rsidR="0007054A" w:rsidRDefault="00540A2F" w:rsidP="00644F11">
      <w:pPr>
        <w:pStyle w:val="1"/>
        <w:numPr>
          <w:ilvl w:val="0"/>
          <w:numId w:val="0"/>
        </w:numPr>
        <w:spacing w:after="0"/>
        <w:jc w:val="both"/>
      </w:pPr>
      <w:r>
        <w:lastRenderedPageBreak/>
        <w:t>Описание разработанных программ</w:t>
      </w:r>
    </w:p>
    <w:p w:rsidR="00075822" w:rsidRDefault="00BF5B6A" w:rsidP="00CC11AC">
      <w:pPr>
        <w:pStyle w:val="2"/>
        <w:spacing w:after="0"/>
      </w:pPr>
      <w:r>
        <w:t>Задание</w:t>
      </w:r>
      <w:r w:rsidR="00075822">
        <w:t xml:space="preserve"> 1</w:t>
      </w:r>
    </w:p>
    <w:p w:rsidR="00075822" w:rsidRDefault="00075822" w:rsidP="00CC11AC">
      <w:pPr>
        <w:pStyle w:val="3"/>
      </w:pPr>
      <w:r>
        <w:t>Входные данные</w:t>
      </w:r>
    </w:p>
    <w:p w:rsidR="00615004" w:rsidRDefault="00644F11" w:rsidP="00CC11AC">
      <w:r>
        <w:t>7 8 -3</w:t>
      </w:r>
    </w:p>
    <w:p w:rsidR="00022015" w:rsidRDefault="00644F11" w:rsidP="00CC11AC">
      <w:r>
        <w:t>3 1 -4</w:t>
      </w:r>
    </w:p>
    <w:p w:rsidR="00022015" w:rsidRDefault="00644F11" w:rsidP="00CC11AC">
      <w:r>
        <w:t>3 -1,5 5</w:t>
      </w:r>
    </w:p>
    <w:p w:rsidR="00022015" w:rsidRPr="00615004" w:rsidRDefault="00644F11" w:rsidP="00CC11AC">
      <w:r>
        <w:t>4 -2 0,25</w:t>
      </w:r>
    </w:p>
    <w:p w:rsidR="00D40E7B" w:rsidRDefault="00D40E7B" w:rsidP="00CC11AC">
      <w:pPr>
        <w:pStyle w:val="3"/>
      </w:pPr>
      <w:r>
        <w:t>Выходные данные</w:t>
      </w:r>
    </w:p>
    <w:p w:rsidR="00644F11" w:rsidRDefault="00644F11" w:rsidP="00644F11">
      <w:r>
        <w:t>0,297</w:t>
      </w:r>
      <w:r>
        <w:tab/>
      </w:r>
      <w:r>
        <w:tab/>
        <w:t>-1,440</w:t>
      </w:r>
    </w:p>
    <w:p w:rsidR="00644F11" w:rsidRDefault="00644F11" w:rsidP="00644F11">
      <w:r>
        <w:t>1</w:t>
      </w:r>
      <w:r>
        <w:tab/>
      </w:r>
      <w:r>
        <w:tab/>
        <w:t>-1,333</w:t>
      </w:r>
    </w:p>
    <w:p w:rsidR="00644F11" w:rsidRDefault="00644F11" w:rsidP="00644F11">
      <w:r>
        <w:t>Корней нет</w:t>
      </w:r>
    </w:p>
    <w:p w:rsidR="00644F11" w:rsidRPr="00793268" w:rsidRDefault="00793268" w:rsidP="00644F11">
      <w:pPr>
        <w:rPr>
          <w:lang w:val="en-US"/>
        </w:rPr>
      </w:pPr>
      <w:r>
        <w:rPr>
          <w:lang w:val="en-US"/>
        </w:rPr>
        <w:t>X1=x2=0.25</w:t>
      </w:r>
    </w:p>
    <w:p w:rsidR="00CC11AC" w:rsidRDefault="000E1575" w:rsidP="00CF6B2E">
      <w:pPr>
        <w:pStyle w:val="3"/>
      </w:pPr>
      <w:r>
        <w:lastRenderedPageBreak/>
        <w:t>Описание используемых алгоритмов</w:t>
      </w:r>
    </w:p>
    <w:p w:rsidR="00CF6B2E" w:rsidRPr="00CF6B2E" w:rsidRDefault="00CF6B2E" w:rsidP="00CF6B2E">
      <w:r>
        <w:rPr>
          <w:noProof/>
        </w:rPr>
        <w:lastRenderedPageBreak/>
        <w:drawing>
          <wp:inline distT="0" distB="0" distL="0" distR="0">
            <wp:extent cx="5936615" cy="9248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AC" w:rsidRDefault="00024ADE" w:rsidP="003476B8">
      <w:pPr>
        <w:pStyle w:val="3"/>
      </w:pPr>
      <w:r>
        <w:lastRenderedPageBreak/>
        <w:t>Пример выполнения программы</w:t>
      </w:r>
    </w:p>
    <w:p w:rsidR="001F7F17" w:rsidRDefault="001F7F17" w:rsidP="003476B8">
      <w:pPr>
        <w:rPr>
          <w:noProof/>
        </w:rPr>
      </w:pPr>
    </w:p>
    <w:p w:rsidR="003476B8" w:rsidRPr="003476B8" w:rsidRDefault="003476B8" w:rsidP="003476B8">
      <w:r>
        <w:rPr>
          <w:noProof/>
        </w:rPr>
        <w:drawing>
          <wp:inline distT="0" distB="0" distL="0" distR="0">
            <wp:extent cx="2506980" cy="3292299"/>
            <wp:effectExtent l="0" t="0" r="7620" b="381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36" b="24480"/>
                    <a:stretch/>
                  </pic:blipFill>
                  <pic:spPr bwMode="auto">
                    <a:xfrm>
                      <a:off x="0" y="0"/>
                      <a:ext cx="2517275" cy="33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CAC" w:rsidRDefault="00401CAC" w:rsidP="00401CAC"/>
    <w:p w:rsidR="002304E8" w:rsidRDefault="002304E8" w:rsidP="002304E8"/>
    <w:p w:rsidR="002304E8" w:rsidRDefault="002304E8" w:rsidP="00CC11AC">
      <w:pPr>
        <w:rPr>
          <w:noProof/>
        </w:rPr>
      </w:pPr>
    </w:p>
    <w:p w:rsidR="00401CAC" w:rsidRPr="00022015" w:rsidRDefault="00401CAC" w:rsidP="00CC11AC"/>
    <w:p w:rsidR="00401CAC" w:rsidRDefault="001A65CC" w:rsidP="00CC11AC">
      <w:pPr>
        <w:pStyle w:val="3"/>
      </w:pPr>
      <w:r>
        <w:t>Текст программы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153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квадратного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</w:t>
      </w:r>
      <w:proofErr w:type="spellEnd"/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(a*x^2+b*x+c=</w:t>
      </w:r>
      <w:proofErr w:type="gramStart"/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gramEnd"/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: a, b, c\n"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b, 2) - 4 * a * c;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 &amp;&amp; b == 0 &amp;&amp; c == 0) {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Бесконечное множество решений\n"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0) &amp;&amp; (b == 0)) 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ab/>
        <w:t>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x1 = -c / b;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"Корней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x1 = -b / (2 * a);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x1 = x2 = 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x1 = (-b + sqrt(d)) / (2 * a);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x2 = (-b - sqrt(d)) / (2 * a);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"x1= 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"x2= 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Продолжить программу (y/n)?!"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153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153A2" w:rsidRP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E153A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3A2" w:rsidRDefault="00E153A2" w:rsidP="00E15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53A2" w:rsidRPr="00E153A2" w:rsidRDefault="00E153A2" w:rsidP="00E153A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024ADE" w:rsidRDefault="00540A2F" w:rsidP="00CC11AC">
      <w:pPr>
        <w:pStyle w:val="1"/>
        <w:spacing w:after="0"/>
      </w:pPr>
      <w:r>
        <w:lastRenderedPageBreak/>
        <w:t>Выводы</w:t>
      </w:r>
    </w:p>
    <w:p w:rsidR="00137757" w:rsidRPr="00137757" w:rsidRDefault="00137757" w:rsidP="00137757">
      <w:r>
        <w:t>Было изучено разветвляющие и циклические алгоритмы, и его построения с реализацией в программный код.</w:t>
      </w:r>
    </w:p>
    <w:p w:rsidR="00137757" w:rsidRPr="00137757" w:rsidRDefault="00137757" w:rsidP="00137757">
      <w:r>
        <w:rPr>
          <w:color w:val="000000"/>
          <w:sz w:val="27"/>
          <w:szCs w:val="27"/>
        </w:rPr>
        <w:t xml:space="preserve">В C++ существует 3 вида циклов. Цикл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чаще всего используется в тех случаях, когда число исполнений цикла известно заранее. Циклы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ис</w:t>
      </w:r>
      <w:proofErr w:type="spellEnd"/>
      <w:r>
        <w:rPr>
          <w:color w:val="000000"/>
          <w:sz w:val="27"/>
          <w:szCs w:val="27"/>
        </w:rPr>
        <w:t>- пользуются</w:t>
      </w:r>
      <w:proofErr w:type="gramEnd"/>
      <w:r>
        <w:rPr>
          <w:color w:val="000000"/>
          <w:sz w:val="27"/>
          <w:szCs w:val="27"/>
        </w:rPr>
        <w:t xml:space="preserve"> тогда, когда условие для завершения цикла формируется в процессе выполнения цикла, причем тело цикла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может не исполняться ни разу, а те- </w:t>
      </w:r>
      <w:proofErr w:type="spellStart"/>
      <w:r>
        <w:rPr>
          <w:color w:val="000000"/>
          <w:sz w:val="27"/>
          <w:szCs w:val="27"/>
        </w:rPr>
        <w:t>ло</w:t>
      </w:r>
      <w:proofErr w:type="spellEnd"/>
      <w:r>
        <w:rPr>
          <w:color w:val="000000"/>
          <w:sz w:val="27"/>
          <w:szCs w:val="27"/>
        </w:rPr>
        <w:t xml:space="preserve"> цикла 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всегда исполняется хотя бы один раз. Тело цикла может </w:t>
      </w:r>
      <w:proofErr w:type="gramStart"/>
      <w:r>
        <w:rPr>
          <w:color w:val="000000"/>
          <w:sz w:val="27"/>
          <w:szCs w:val="27"/>
        </w:rPr>
        <w:t xml:space="preserve">представ- </w:t>
      </w:r>
      <w:proofErr w:type="spellStart"/>
      <w:r>
        <w:rPr>
          <w:color w:val="000000"/>
          <w:sz w:val="27"/>
          <w:szCs w:val="27"/>
        </w:rPr>
        <w:t>лять</w:t>
      </w:r>
      <w:proofErr w:type="spellEnd"/>
      <w:proofErr w:type="gramEnd"/>
      <w:r>
        <w:rPr>
          <w:color w:val="000000"/>
          <w:sz w:val="27"/>
          <w:szCs w:val="27"/>
        </w:rPr>
        <w:t xml:space="preserve"> собой как один оператор, так и блок операторов, заключенный в фигурные скобки. Переменная, определенная внутри блока, доступна, или видима, только внутри этого блока.</w:t>
      </w:r>
    </w:p>
    <w:p w:rsidR="00CF03B7" w:rsidRPr="00CF03B7" w:rsidRDefault="002304E8" w:rsidP="00956F34">
      <w:r>
        <w:t xml:space="preserve">Существует четыре вида ветвлений. Оператор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выполняет</w:t>
      </w:r>
      <w:proofErr w:type="gramEnd"/>
      <w:r>
        <w:t xml:space="preserve"> указанные в нем действия только тогда, когда выполняется некоторое условие. Оператор </w:t>
      </w:r>
      <w:r>
        <w:rPr>
          <w:lang w:val="en-US"/>
        </w:rPr>
        <w:t>if</w:t>
      </w:r>
      <w:r w:rsidRPr="002304E8">
        <w:t>…</w:t>
      </w:r>
      <w:r>
        <w:rPr>
          <w:lang w:val="en-US"/>
        </w:rPr>
        <w:t>else</w:t>
      </w:r>
      <w:r>
        <w:t xml:space="preserve"> выполняет одну последовательность действий в случае истинности проверяемого условие ложно. Конструкция </w:t>
      </w:r>
      <w:r>
        <w:rPr>
          <w:lang w:val="en-US"/>
        </w:rPr>
        <w:t>else</w:t>
      </w:r>
      <w:r w:rsidRPr="002304E8">
        <w:t xml:space="preserve">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служит</w:t>
      </w:r>
      <w:proofErr w:type="gramEnd"/>
      <w:r>
        <w:t xml:space="preserve"> более наглядной формой последовательности вложенных друг в друга операторов</w:t>
      </w:r>
      <w:r w:rsidRPr="002304E8">
        <w:t xml:space="preserve"> </w:t>
      </w:r>
      <w:r>
        <w:rPr>
          <w:lang w:val="en-US"/>
        </w:rPr>
        <w:t>if</w:t>
      </w:r>
      <w:r>
        <w:t>…</w:t>
      </w:r>
      <w:r>
        <w:rPr>
          <w:lang w:val="en-US"/>
        </w:rPr>
        <w:t>else</w:t>
      </w:r>
      <w:r w:rsidRPr="002304E8">
        <w:t xml:space="preserve">. </w:t>
      </w:r>
      <w:r>
        <w:t xml:space="preserve">Оператор </w:t>
      </w:r>
      <w:r>
        <w:rPr>
          <w:lang w:val="en-US"/>
        </w:rPr>
        <w:t>switch</w:t>
      </w:r>
      <w:r w:rsidRPr="002304E8">
        <w:t xml:space="preserve"> </w:t>
      </w:r>
      <w:r>
        <w:t>организует множество ветвлений, зависящих от значения одной переменной</w:t>
      </w:r>
      <w:r w:rsidR="00CF03B7">
        <w:t xml:space="preserve">. Условная операция возвращает одно из двух заданных значений в зависимости от истинности или ложности результата проверки соответствующего условия. В программе было также использовано </w:t>
      </w:r>
      <w:r w:rsidR="001F7F17">
        <w:t>логически</w:t>
      </w:r>
      <w:r w:rsidR="00956F34">
        <w:t>е</w:t>
      </w:r>
      <w:r w:rsidR="00CF03B7">
        <w:t xml:space="preserve"> операции такие как: </w:t>
      </w:r>
      <w:proofErr w:type="gramStart"/>
      <w:r w:rsidR="00CF03B7">
        <w:t>И(</w:t>
      </w:r>
      <w:proofErr w:type="gramEnd"/>
      <w:r w:rsidR="00CF03B7" w:rsidRPr="00CF03B7">
        <w:t>&amp;&amp;</w:t>
      </w:r>
      <w:r w:rsidR="00CF03B7">
        <w:t>), ИЛИ</w:t>
      </w:r>
      <w:r w:rsidR="00CF03B7" w:rsidRPr="00CF03B7">
        <w:t xml:space="preserve">(||) </w:t>
      </w:r>
      <w:r w:rsidR="00CF03B7">
        <w:t>и НЕ(</w:t>
      </w:r>
      <w:r w:rsidR="00CF03B7" w:rsidRPr="00CF03B7">
        <w:t>!</w:t>
      </w:r>
      <w:r w:rsidR="00CF03B7">
        <w:t>).</w:t>
      </w:r>
    </w:p>
    <w:sectPr w:rsidR="00CF03B7" w:rsidRPr="00CF03B7" w:rsidSect="007642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C15" w:rsidRDefault="00544C15" w:rsidP="00764247">
      <w:pPr>
        <w:spacing w:line="240" w:lineRule="auto"/>
      </w:pPr>
      <w:r>
        <w:separator/>
      </w:r>
    </w:p>
  </w:endnote>
  <w:endnote w:type="continuationSeparator" w:id="0">
    <w:p w:rsidR="00544C15" w:rsidRDefault="00544C15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8C30C3" w:rsidRDefault="008C30C3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C15" w:rsidRDefault="00544C15" w:rsidP="00764247">
      <w:pPr>
        <w:spacing w:line="240" w:lineRule="auto"/>
      </w:pPr>
      <w:r>
        <w:separator/>
      </w:r>
    </w:p>
  </w:footnote>
  <w:footnote w:type="continuationSeparator" w:id="0">
    <w:p w:rsidR="00544C15" w:rsidRDefault="00544C15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8455FE"/>
    <w:multiLevelType w:val="hybridMultilevel"/>
    <w:tmpl w:val="977A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9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2015"/>
    <w:rsid w:val="00024ADE"/>
    <w:rsid w:val="00026A40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3775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7F17"/>
    <w:rsid w:val="00212CD6"/>
    <w:rsid w:val="00221F80"/>
    <w:rsid w:val="002304E8"/>
    <w:rsid w:val="00234206"/>
    <w:rsid w:val="00237C60"/>
    <w:rsid w:val="002D3C9F"/>
    <w:rsid w:val="002E24E3"/>
    <w:rsid w:val="002F137F"/>
    <w:rsid w:val="002F515A"/>
    <w:rsid w:val="002F79FC"/>
    <w:rsid w:val="00303DE2"/>
    <w:rsid w:val="00305DAD"/>
    <w:rsid w:val="00323C00"/>
    <w:rsid w:val="003469C8"/>
    <w:rsid w:val="003476B8"/>
    <w:rsid w:val="00351430"/>
    <w:rsid w:val="00386292"/>
    <w:rsid w:val="0039529E"/>
    <w:rsid w:val="003D0A16"/>
    <w:rsid w:val="00401CAC"/>
    <w:rsid w:val="004020F6"/>
    <w:rsid w:val="00404644"/>
    <w:rsid w:val="0044196F"/>
    <w:rsid w:val="0044699A"/>
    <w:rsid w:val="00446F0F"/>
    <w:rsid w:val="00453655"/>
    <w:rsid w:val="00462AB4"/>
    <w:rsid w:val="00465139"/>
    <w:rsid w:val="004705B2"/>
    <w:rsid w:val="00476559"/>
    <w:rsid w:val="00490D72"/>
    <w:rsid w:val="004B5A56"/>
    <w:rsid w:val="004D249B"/>
    <w:rsid w:val="004D3B97"/>
    <w:rsid w:val="004D470F"/>
    <w:rsid w:val="004D5912"/>
    <w:rsid w:val="004E660D"/>
    <w:rsid w:val="004E71F4"/>
    <w:rsid w:val="005157A2"/>
    <w:rsid w:val="00532DF5"/>
    <w:rsid w:val="00540A2F"/>
    <w:rsid w:val="00544C15"/>
    <w:rsid w:val="00556521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5E73B2"/>
    <w:rsid w:val="005F2E92"/>
    <w:rsid w:val="00615004"/>
    <w:rsid w:val="0062067B"/>
    <w:rsid w:val="006254EA"/>
    <w:rsid w:val="00644F11"/>
    <w:rsid w:val="00670820"/>
    <w:rsid w:val="00674FC8"/>
    <w:rsid w:val="00680FF1"/>
    <w:rsid w:val="00693859"/>
    <w:rsid w:val="006A1D69"/>
    <w:rsid w:val="006C511D"/>
    <w:rsid w:val="006D21CE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93268"/>
    <w:rsid w:val="007B580E"/>
    <w:rsid w:val="007D3903"/>
    <w:rsid w:val="007E3EC3"/>
    <w:rsid w:val="007F252F"/>
    <w:rsid w:val="00802F0A"/>
    <w:rsid w:val="008317E4"/>
    <w:rsid w:val="0083672D"/>
    <w:rsid w:val="00840E4D"/>
    <w:rsid w:val="00847DEA"/>
    <w:rsid w:val="008503C9"/>
    <w:rsid w:val="00851BAE"/>
    <w:rsid w:val="0087315C"/>
    <w:rsid w:val="008747CF"/>
    <w:rsid w:val="008924BD"/>
    <w:rsid w:val="008954D9"/>
    <w:rsid w:val="008B52B7"/>
    <w:rsid w:val="008B5780"/>
    <w:rsid w:val="008B7EC8"/>
    <w:rsid w:val="008C1A59"/>
    <w:rsid w:val="008C30C3"/>
    <w:rsid w:val="008C384F"/>
    <w:rsid w:val="008C4B7B"/>
    <w:rsid w:val="008D2A7F"/>
    <w:rsid w:val="008E4921"/>
    <w:rsid w:val="00904F99"/>
    <w:rsid w:val="00913A64"/>
    <w:rsid w:val="009175D9"/>
    <w:rsid w:val="0092029E"/>
    <w:rsid w:val="00926398"/>
    <w:rsid w:val="00926F98"/>
    <w:rsid w:val="00931F43"/>
    <w:rsid w:val="00936CA5"/>
    <w:rsid w:val="00940DEC"/>
    <w:rsid w:val="00947D91"/>
    <w:rsid w:val="00950493"/>
    <w:rsid w:val="00956F34"/>
    <w:rsid w:val="00957BE4"/>
    <w:rsid w:val="009747FB"/>
    <w:rsid w:val="009843A0"/>
    <w:rsid w:val="00987D14"/>
    <w:rsid w:val="0099633F"/>
    <w:rsid w:val="009976DD"/>
    <w:rsid w:val="009A5B8B"/>
    <w:rsid w:val="009A7E22"/>
    <w:rsid w:val="009B701A"/>
    <w:rsid w:val="009F7CB2"/>
    <w:rsid w:val="00A01FCF"/>
    <w:rsid w:val="00A02234"/>
    <w:rsid w:val="00A02E17"/>
    <w:rsid w:val="00A153CF"/>
    <w:rsid w:val="00A3492F"/>
    <w:rsid w:val="00A43E50"/>
    <w:rsid w:val="00A5233C"/>
    <w:rsid w:val="00A554D2"/>
    <w:rsid w:val="00A77B39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B1B8E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83861"/>
    <w:rsid w:val="00C9027A"/>
    <w:rsid w:val="00C95151"/>
    <w:rsid w:val="00CA57E1"/>
    <w:rsid w:val="00CB2A9D"/>
    <w:rsid w:val="00CC11AC"/>
    <w:rsid w:val="00CC5BEA"/>
    <w:rsid w:val="00CD4D6D"/>
    <w:rsid w:val="00CF03B7"/>
    <w:rsid w:val="00CF3877"/>
    <w:rsid w:val="00CF6B2E"/>
    <w:rsid w:val="00D1450D"/>
    <w:rsid w:val="00D1641D"/>
    <w:rsid w:val="00D1743D"/>
    <w:rsid w:val="00D17BC3"/>
    <w:rsid w:val="00D33347"/>
    <w:rsid w:val="00D40E7B"/>
    <w:rsid w:val="00D41D54"/>
    <w:rsid w:val="00D5136F"/>
    <w:rsid w:val="00D839EB"/>
    <w:rsid w:val="00D944B6"/>
    <w:rsid w:val="00DB33A9"/>
    <w:rsid w:val="00DB4C8A"/>
    <w:rsid w:val="00DC1D62"/>
    <w:rsid w:val="00DC2E95"/>
    <w:rsid w:val="00DD1705"/>
    <w:rsid w:val="00DE3897"/>
    <w:rsid w:val="00DE5070"/>
    <w:rsid w:val="00DF02F1"/>
    <w:rsid w:val="00E153A2"/>
    <w:rsid w:val="00E1672D"/>
    <w:rsid w:val="00E50709"/>
    <w:rsid w:val="00E529F9"/>
    <w:rsid w:val="00EA678A"/>
    <w:rsid w:val="00EB617E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7CA12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52A152D-EC57-4560-8408-2EC5A114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131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11</cp:revision>
  <dcterms:created xsi:type="dcterms:W3CDTF">2018-09-26T17:13:00Z</dcterms:created>
  <dcterms:modified xsi:type="dcterms:W3CDTF">2018-12-27T03:10:00Z</dcterms:modified>
</cp:coreProperties>
</file>