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9FC" w:rsidRPr="002F79FC" w:rsidRDefault="002F79FC" w:rsidP="00123E2B">
      <w:pPr>
        <w:pStyle w:val="af9"/>
        <w:pBdr>
          <w:bottom w:val="thinThickSmallGap" w:sz="24" w:space="1" w:color="auto"/>
        </w:pBdr>
        <w:jc w:val="center"/>
        <w:rPr>
          <w:b/>
        </w:rPr>
      </w:pPr>
      <w:r w:rsidRPr="002F79FC">
        <w:rPr>
          <w:b/>
        </w:rPr>
        <w:t>Министерство образования и науки Российской Федерации</w:t>
      </w:r>
      <w:r>
        <w:rPr>
          <w:b/>
        </w:rPr>
        <w:br/>
      </w:r>
      <w:r w:rsidRPr="002F79FC">
        <w:rPr>
          <w:b/>
        </w:rPr>
        <w:t>Федеральное государственное бюджетное образовательное учреждение</w:t>
      </w:r>
      <w:r>
        <w:rPr>
          <w:b/>
        </w:rPr>
        <w:br/>
      </w:r>
      <w:r w:rsidRPr="002F79FC">
        <w:rPr>
          <w:b/>
        </w:rPr>
        <w:t>высшего профессионального образования</w:t>
      </w:r>
      <w:r>
        <w:rPr>
          <w:b/>
        </w:rPr>
        <w:br/>
      </w:r>
      <w:r w:rsidRPr="002F79FC">
        <w:rPr>
          <w:b/>
        </w:rPr>
        <w:t>«Московский государственный технический университет имени Н.Э. Баумана»</w:t>
      </w:r>
      <w:r>
        <w:rPr>
          <w:b/>
        </w:rPr>
        <w:br/>
      </w:r>
      <w:r w:rsidRPr="002F79FC">
        <w:rPr>
          <w:b/>
        </w:rPr>
        <w:t>(МГТУ им. Н.Э.</w:t>
      </w:r>
      <w:r w:rsidR="007B580E">
        <w:rPr>
          <w:b/>
        </w:rPr>
        <w:t> </w:t>
      </w:r>
      <w:r w:rsidRPr="002F79FC">
        <w:rPr>
          <w:b/>
        </w:rPr>
        <w:t>Баумана)</w:t>
      </w:r>
    </w:p>
    <w:p w:rsidR="002F79FC" w:rsidRDefault="002F79FC" w:rsidP="002F79FC">
      <w:pPr>
        <w:pStyle w:val="af9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ФАКУЛЬТЕТ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:rsidR="00303DE2" w:rsidRPr="00D41D54" w:rsidRDefault="005D459E" w:rsidP="002D3C9F">
            <w:pPr>
              <w:pStyle w:val="af9"/>
              <w:jc w:val="center"/>
              <w:rPr>
                <w:b/>
              </w:rPr>
            </w:pPr>
            <w:r w:rsidRPr="00D41D54">
              <w:rPr>
                <w:b/>
              </w:rPr>
              <w:t>«</w:t>
            </w:r>
            <w:r w:rsidR="00303DE2" w:rsidRPr="00D41D54">
              <w:rPr>
                <w:b/>
              </w:rPr>
              <w:t>Информатики и систем управления</w:t>
            </w:r>
            <w:r w:rsidRPr="00D41D54">
              <w:rPr>
                <w:b/>
              </w:rPr>
              <w:t>»</w:t>
            </w:r>
          </w:p>
        </w:tc>
      </w:tr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</w:tcBorders>
          </w:tcPr>
          <w:p w:rsidR="00303DE2" w:rsidRPr="00D41D54" w:rsidRDefault="00DA7414" w:rsidP="002D3C9F">
            <w:pPr>
              <w:pStyle w:val="af9"/>
              <w:jc w:val="center"/>
              <w:rPr>
                <w:b/>
              </w:rPr>
            </w:pPr>
            <w:r>
              <w:rPr>
                <w:b/>
              </w:rPr>
              <w:t>5-13</w:t>
            </w:r>
          </w:p>
        </w:tc>
      </w:tr>
    </w:tbl>
    <w:p w:rsidR="002F79FC" w:rsidRDefault="002F79FC" w:rsidP="002F79FC">
      <w:pPr>
        <w:pStyle w:val="af9"/>
      </w:pPr>
    </w:p>
    <w:p w:rsidR="002F79FC" w:rsidRDefault="002F79FC" w:rsidP="002F79FC">
      <w:pPr>
        <w:pStyle w:val="af9"/>
      </w:pPr>
    </w:p>
    <w:p w:rsidR="00A9326C" w:rsidRDefault="00A9326C" w:rsidP="002F79FC">
      <w:pPr>
        <w:pStyle w:val="af9"/>
      </w:pPr>
    </w:p>
    <w:p w:rsidR="00453655" w:rsidRDefault="00453655" w:rsidP="002F79FC">
      <w:pPr>
        <w:pStyle w:val="af9"/>
      </w:pPr>
    </w:p>
    <w:p w:rsidR="00453655" w:rsidRDefault="00453655" w:rsidP="002F79FC">
      <w:pPr>
        <w:pStyle w:val="af9"/>
      </w:pPr>
    </w:p>
    <w:p w:rsidR="002F79FC" w:rsidRDefault="002F79FC" w:rsidP="002F79FC">
      <w:pPr>
        <w:pStyle w:val="af9"/>
      </w:pPr>
    </w:p>
    <w:p w:rsidR="002F79FC" w:rsidRPr="00013D75" w:rsidRDefault="00013D75" w:rsidP="00013D75">
      <w:pPr>
        <w:pStyle w:val="af9"/>
        <w:jc w:val="center"/>
        <w:rPr>
          <w:b/>
          <w:sz w:val="44"/>
        </w:rPr>
      </w:pPr>
      <w:r w:rsidRPr="00013D75">
        <w:rPr>
          <w:b/>
          <w:sz w:val="44"/>
        </w:rPr>
        <w:t>ОТЧЕТ</w:t>
      </w:r>
    </w:p>
    <w:p w:rsidR="00002A6C" w:rsidRDefault="00002A6C" w:rsidP="008E4921">
      <w:pPr>
        <w:pStyle w:val="af9"/>
        <w:jc w:val="center"/>
      </w:pPr>
    </w:p>
    <w:p w:rsidR="00002A6C" w:rsidRPr="00D06972" w:rsidRDefault="008E4921" w:rsidP="00002A6C">
      <w:pPr>
        <w:pStyle w:val="af9"/>
        <w:jc w:val="center"/>
        <w:rPr>
          <w:b/>
          <w:i/>
          <w:sz w:val="40"/>
        </w:rPr>
      </w:pPr>
      <w:r>
        <w:rPr>
          <w:b/>
          <w:i/>
          <w:sz w:val="40"/>
        </w:rPr>
        <w:t>ПО</w:t>
      </w:r>
      <w:r w:rsidR="00002A6C" w:rsidRPr="00013D75">
        <w:rPr>
          <w:b/>
          <w:i/>
          <w:sz w:val="40"/>
        </w:rPr>
        <w:t xml:space="preserve"> ЛАБОРАТОРНОЙ РАБОТЕ</w:t>
      </w:r>
      <w:r w:rsidR="00305DAD">
        <w:rPr>
          <w:b/>
          <w:i/>
          <w:sz w:val="40"/>
        </w:rPr>
        <w:t xml:space="preserve"> № </w:t>
      </w:r>
      <w:r w:rsidR="00F9621F">
        <w:rPr>
          <w:b/>
          <w:i/>
          <w:sz w:val="40"/>
        </w:rPr>
        <w:t>9</w:t>
      </w:r>
      <w:bookmarkStart w:id="0" w:name="_GoBack"/>
      <w:bookmarkEnd w:id="0"/>
    </w:p>
    <w:p w:rsidR="00013D75" w:rsidRPr="008E4921" w:rsidRDefault="00013D75" w:rsidP="008E4921">
      <w:pPr>
        <w:pStyle w:val="af9"/>
        <w:jc w:val="center"/>
      </w:pPr>
    </w:p>
    <w:p w:rsidR="005C5163" w:rsidRDefault="005C5163" w:rsidP="002F79FC">
      <w:pPr>
        <w:pStyle w:val="af9"/>
      </w:pPr>
    </w:p>
    <w:p w:rsidR="002F79FC" w:rsidRPr="00F733E8" w:rsidRDefault="002F79FC" w:rsidP="005C5163">
      <w:pPr>
        <w:pStyle w:val="af9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404644" w:rsidRDefault="00404644" w:rsidP="00404644">
      <w:pPr>
        <w:ind w:firstLine="0"/>
        <w:jc w:val="left"/>
        <w:rPr>
          <w:b/>
          <w:szCs w:val="36"/>
        </w:rPr>
      </w:pPr>
    </w:p>
    <w:p w:rsidR="00453655" w:rsidRDefault="00453655" w:rsidP="00404644">
      <w:pPr>
        <w:ind w:firstLine="0"/>
        <w:jc w:val="left"/>
        <w:rPr>
          <w:b/>
          <w:szCs w:val="36"/>
        </w:rPr>
      </w:pPr>
    </w:p>
    <w:p w:rsidR="00404644" w:rsidRPr="0044699A" w:rsidRDefault="005E078B" w:rsidP="005E078B">
      <w:pPr>
        <w:ind w:firstLine="0"/>
        <w:jc w:val="center"/>
        <w:rPr>
          <w:szCs w:val="36"/>
        </w:rPr>
      </w:pPr>
      <w:r w:rsidRPr="00FB58D6">
        <w:rPr>
          <w:szCs w:val="36"/>
        </w:rPr>
        <w:t xml:space="preserve">ПО </w:t>
      </w:r>
      <w:r w:rsidR="00122759" w:rsidRPr="00FB58D6">
        <w:rPr>
          <w:szCs w:val="36"/>
        </w:rPr>
        <w:t>ДИСЦИПЛИНЕ</w:t>
      </w:r>
      <w:r w:rsidR="006254EA">
        <w:rPr>
          <w:szCs w:val="36"/>
        </w:rPr>
        <w:t>:</w:t>
      </w:r>
      <w:r w:rsidR="00D1450D" w:rsidRPr="0044699A">
        <w:rPr>
          <w:b/>
          <w:szCs w:val="36"/>
        </w:rPr>
        <w:t xml:space="preserve"> </w:t>
      </w:r>
      <w:r w:rsidR="00404644" w:rsidRPr="0044699A">
        <w:rPr>
          <w:szCs w:val="36"/>
        </w:rPr>
        <w:t>«</w:t>
      </w:r>
      <w:r w:rsidR="00DA7414">
        <w:rPr>
          <w:szCs w:val="36"/>
        </w:rPr>
        <w:t>Основы программирования</w:t>
      </w:r>
      <w:r w:rsidR="00404644" w:rsidRPr="0044699A">
        <w:rPr>
          <w:szCs w:val="36"/>
        </w:rPr>
        <w:t>»</w:t>
      </w:r>
    </w:p>
    <w:p w:rsidR="008E4921" w:rsidRDefault="008E4921" w:rsidP="008E4921">
      <w:pPr>
        <w:pStyle w:val="af9"/>
      </w:pPr>
    </w:p>
    <w:p w:rsidR="008E4921" w:rsidRDefault="008E4921" w:rsidP="008E4921">
      <w:pPr>
        <w:pStyle w:val="af9"/>
      </w:pPr>
    </w:p>
    <w:p w:rsidR="008503C9" w:rsidRDefault="008503C9" w:rsidP="008E4921">
      <w:pPr>
        <w:pStyle w:val="af9"/>
      </w:pPr>
    </w:p>
    <w:p w:rsidR="008503C9" w:rsidRPr="008E4921" w:rsidRDefault="008503C9" w:rsidP="008E4921">
      <w:pPr>
        <w:pStyle w:val="af9"/>
      </w:pPr>
    </w:p>
    <w:p w:rsidR="002F79FC" w:rsidRPr="00926398" w:rsidRDefault="002F79FC" w:rsidP="00C15287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</w:t>
      </w:r>
      <w:r w:rsidR="008E4921">
        <w:t xml:space="preserve"> </w:t>
      </w:r>
      <w:r w:rsidR="0039529E">
        <w:t xml:space="preserve"> </w:t>
      </w:r>
      <w:r w:rsidR="008E4921">
        <w:t xml:space="preserve"> </w:t>
      </w:r>
      <w:proofErr w:type="gramStart"/>
      <w:r w:rsidR="008E4921">
        <w:tab/>
        <w:t xml:space="preserve">  </w:t>
      </w:r>
      <w:r w:rsidR="008E4921" w:rsidRPr="00237C60">
        <w:rPr>
          <w:u w:val="single"/>
        </w:rPr>
        <w:tab/>
      </w:r>
      <w:proofErr w:type="gramEnd"/>
      <w:r w:rsidR="000B71A9">
        <w:t xml:space="preserve"> </w:t>
      </w:r>
      <w:r w:rsidR="00926398">
        <w:t xml:space="preserve"> </w:t>
      </w:r>
      <w:r w:rsidR="0002723C" w:rsidRPr="00926398">
        <w:rPr>
          <w:u w:val="single"/>
        </w:rPr>
        <w:tab/>
      </w:r>
      <w:r w:rsidR="00DA7414">
        <w:rPr>
          <w:u w:val="single"/>
        </w:rPr>
        <w:t>Гаврилов Л.Я.</w:t>
      </w:r>
      <w:r w:rsidR="00926398" w:rsidRPr="00926398">
        <w:rPr>
          <w:u w:val="single"/>
        </w:rPr>
        <w:tab/>
      </w:r>
    </w:p>
    <w:p w:rsidR="0057419A" w:rsidRPr="0057419A" w:rsidRDefault="0057419A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  <w:t>(Группа)</w:t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02723C" w:rsidRPr="0057419A" w:rsidRDefault="0002723C" w:rsidP="00926398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proofErr w:type="gramStart"/>
      <w:r>
        <w:t xml:space="preserve">Проверил  </w:t>
      </w:r>
      <w:r>
        <w:tab/>
      </w:r>
      <w:proofErr w:type="gramEnd"/>
      <w:r>
        <w:t xml:space="preserve">  </w:t>
      </w:r>
      <w:r w:rsidRPr="00237C60">
        <w:rPr>
          <w:u w:val="single"/>
        </w:rPr>
        <w:tab/>
      </w:r>
      <w:r>
        <w:t xml:space="preserve"> </w:t>
      </w:r>
      <w:r w:rsidR="00926398">
        <w:t xml:space="preserve"> </w:t>
      </w:r>
      <w:r w:rsidRPr="00926398">
        <w:rPr>
          <w:u w:val="single"/>
        </w:rPr>
        <w:tab/>
      </w:r>
      <w:r w:rsidR="00DA7414">
        <w:rPr>
          <w:u w:val="single"/>
        </w:rPr>
        <w:t>Козлов А.Д.</w:t>
      </w:r>
      <w:r w:rsidR="00926398" w:rsidRPr="00926398">
        <w:rPr>
          <w:u w:val="single"/>
        </w:rPr>
        <w:tab/>
      </w:r>
    </w:p>
    <w:p w:rsidR="0002723C" w:rsidRPr="0057419A" w:rsidRDefault="0002723C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8E4921" w:rsidRDefault="008E4921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6A1D69" w:rsidRDefault="006A1D69" w:rsidP="002F79FC">
      <w:pPr>
        <w:pStyle w:val="af9"/>
      </w:pPr>
    </w:p>
    <w:p w:rsidR="006A1D69" w:rsidRDefault="006A1D69" w:rsidP="002F79FC">
      <w:pPr>
        <w:pStyle w:val="af9"/>
      </w:pPr>
    </w:p>
    <w:p w:rsidR="008503C9" w:rsidRDefault="008503C9" w:rsidP="002F79FC">
      <w:pPr>
        <w:pStyle w:val="af9"/>
      </w:pPr>
    </w:p>
    <w:p w:rsidR="00234206" w:rsidRPr="00FE1BDE" w:rsidRDefault="00CC5BEA" w:rsidP="00FE1BDE">
      <w:pPr>
        <w:pStyle w:val="af9"/>
        <w:jc w:val="center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2018</w:t>
      </w:r>
      <w:r w:rsidR="00C30D9F">
        <w:rPr>
          <w:i/>
          <w:sz w:val="28"/>
          <w:szCs w:val="28"/>
        </w:rPr>
        <w:t> </w:t>
      </w:r>
      <w:r w:rsidR="002F79FC" w:rsidRPr="00FE1BDE">
        <w:rPr>
          <w:i/>
          <w:sz w:val="28"/>
          <w:szCs w:val="28"/>
        </w:rPr>
        <w:t xml:space="preserve"> г.</w:t>
      </w:r>
      <w:proofErr w:type="gramEnd"/>
      <w:r w:rsidR="00234206" w:rsidRPr="00FE1BDE">
        <w:rPr>
          <w:i/>
          <w:sz w:val="28"/>
          <w:szCs w:val="28"/>
        </w:rPr>
        <w:br w:type="page"/>
      </w:r>
    </w:p>
    <w:p w:rsidR="00DE5070" w:rsidRDefault="00DE5070" w:rsidP="00DE5070">
      <w:pPr>
        <w:pStyle w:val="1"/>
      </w:pPr>
      <w:r>
        <w:lastRenderedPageBreak/>
        <w:t>Задания на лабораторную работу</w:t>
      </w:r>
    </w:p>
    <w:p w:rsidR="006E0A3E" w:rsidRDefault="00913A64" w:rsidP="006E0A3E">
      <w:pPr>
        <w:pStyle w:val="2"/>
      </w:pPr>
      <w:r>
        <w:t>Задание 1</w:t>
      </w:r>
    </w:p>
    <w:p w:rsidR="00D06972" w:rsidRPr="00D06972" w:rsidRDefault="00D06972" w:rsidP="00D06972">
      <w:pPr>
        <w:rPr>
          <w:b/>
          <w:i/>
        </w:rPr>
      </w:pPr>
      <w:r w:rsidRPr="00D06972">
        <w:rPr>
          <w:b/>
          <w:i/>
        </w:rPr>
        <w:t>Обработка и печать числовой матрицы</w:t>
      </w:r>
    </w:p>
    <w:p w:rsidR="006E0A3E" w:rsidRPr="006E0A3E" w:rsidRDefault="00D06972" w:rsidP="006E0A3E">
      <w:r>
        <w:rPr>
          <w:b/>
          <w:lang w:val="en-US"/>
        </w:rPr>
        <w:t>A</w:t>
      </w:r>
      <w:r w:rsidRPr="00D06972">
        <w:rPr>
          <w:b/>
        </w:rPr>
        <w:t xml:space="preserve"> </w:t>
      </w:r>
      <w:proofErr w:type="spellStart"/>
      <w:proofErr w:type="gramStart"/>
      <w:r>
        <w:rPr>
          <w:b/>
          <w:vertAlign w:val="subscript"/>
          <w:lang w:val="en-US"/>
        </w:rPr>
        <w:t>i</w:t>
      </w:r>
      <w:proofErr w:type="spellEnd"/>
      <w:r w:rsidRPr="00D06972">
        <w:rPr>
          <w:b/>
          <w:vertAlign w:val="subscript"/>
        </w:rPr>
        <w:t>,</w:t>
      </w:r>
      <w:r>
        <w:rPr>
          <w:b/>
          <w:vertAlign w:val="subscript"/>
          <w:lang w:val="en-US"/>
        </w:rPr>
        <w:t>j</w:t>
      </w:r>
      <w:proofErr w:type="gramEnd"/>
      <w:r w:rsidRPr="00D06972">
        <w:rPr>
          <w:b/>
        </w:rPr>
        <w:t xml:space="preserve"> = </w:t>
      </w:r>
      <w:r>
        <w:rPr>
          <w:b/>
        </w:rPr>
        <w:t>1</w:t>
      </w:r>
      <w:r w:rsidRPr="00D06972">
        <w:rPr>
          <w:b/>
        </w:rPr>
        <w:t xml:space="preserve"> / (</w:t>
      </w:r>
      <w:proofErr w:type="spellStart"/>
      <w:r>
        <w:rPr>
          <w:b/>
          <w:lang w:val="en-US"/>
        </w:rPr>
        <w:t>i</w:t>
      </w:r>
      <w:proofErr w:type="spellEnd"/>
      <w:r w:rsidRPr="00D06972">
        <w:rPr>
          <w:b/>
        </w:rPr>
        <w:t>!)</w:t>
      </w:r>
      <w:r>
        <w:rPr>
          <w:b/>
          <w:vertAlign w:val="superscript"/>
          <w:lang w:val="en-US"/>
        </w:rPr>
        <w:t>j</w:t>
      </w:r>
    </w:p>
    <w:p w:rsidR="0007054A" w:rsidRDefault="00540A2F" w:rsidP="0007054A">
      <w:pPr>
        <w:pStyle w:val="1"/>
      </w:pPr>
      <w:r>
        <w:lastRenderedPageBreak/>
        <w:t>Описание разработанных программ</w:t>
      </w:r>
    </w:p>
    <w:p w:rsidR="00075822" w:rsidRDefault="00BF5B6A" w:rsidP="00075822">
      <w:pPr>
        <w:pStyle w:val="2"/>
      </w:pPr>
      <w:r>
        <w:t>Задание</w:t>
      </w:r>
      <w:r w:rsidR="00075822">
        <w:t xml:space="preserve"> 1</w:t>
      </w:r>
    </w:p>
    <w:p w:rsidR="00A53577" w:rsidRDefault="000E1575" w:rsidP="00072F02">
      <w:pPr>
        <w:pStyle w:val="3"/>
      </w:pPr>
      <w:r>
        <w:t>Описание используемых алгоритмов</w:t>
      </w:r>
    </w:p>
    <w:p w:rsidR="00072F02" w:rsidRPr="00072F02" w:rsidRDefault="00BF0BF0" w:rsidP="00072F02">
      <w:r>
        <w:rPr>
          <w:noProof/>
        </w:rPr>
        <w:drawing>
          <wp:inline distT="0" distB="0" distL="0" distR="0">
            <wp:extent cx="5943600" cy="49206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2B" w:rsidRDefault="00024ADE" w:rsidP="00BF0BF0">
      <w:pPr>
        <w:pStyle w:val="3"/>
        <w:ind w:firstLine="0"/>
      </w:pPr>
      <w:r>
        <w:t>Пример выполнения</w:t>
      </w:r>
      <w:r w:rsidR="00290E2B">
        <w:rPr>
          <w:lang w:val="en-US"/>
        </w:rPr>
        <w:t xml:space="preserve"> </w:t>
      </w:r>
      <w:r>
        <w:t>программы</w:t>
      </w:r>
    </w:p>
    <w:p w:rsidR="00290E2B" w:rsidRPr="002A13E4" w:rsidRDefault="00BF0BF0" w:rsidP="00BF0BF0">
      <w:r>
        <w:rPr>
          <w:noProof/>
        </w:rPr>
        <w:drawing>
          <wp:inline distT="0" distB="0" distL="0" distR="0" wp14:anchorId="5453DC15" wp14:editId="703C7216">
            <wp:extent cx="4920713" cy="527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155" cy="5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2B" w:rsidRDefault="001A65CC" w:rsidP="00D06972">
      <w:pPr>
        <w:pStyle w:val="3"/>
      </w:pPr>
      <w:r>
        <w:t>Текст программы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6972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D069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97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9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697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D069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697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97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20, n = 20;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*[m];</w:t>
      </w:r>
    </w:p>
    <w:p w:rsidR="00D06972" w:rsidRPr="00F9621F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62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F9621F">
        <w:rPr>
          <w:rFonts w:ascii="Consolas" w:hAnsi="Consolas" w:cs="Consolas"/>
          <w:color w:val="000000"/>
          <w:sz w:val="19"/>
          <w:szCs w:val="19"/>
        </w:rPr>
        <w:t>;</w:t>
      </w:r>
    </w:p>
    <w:p w:rsidR="00D06972" w:rsidRPr="00F9621F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62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962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621F">
        <w:rPr>
          <w:rFonts w:ascii="Consolas" w:hAnsi="Consolas" w:cs="Consolas"/>
          <w:color w:val="008080"/>
          <w:sz w:val="19"/>
          <w:szCs w:val="19"/>
        </w:rPr>
        <w:t>&lt;&lt;</w:t>
      </w:r>
      <w:r w:rsidRPr="00F962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621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9621F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0697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9621F"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F9621F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F9621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F9621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F9621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столбцов</w:t>
      </w:r>
      <w:r w:rsidRPr="00F9621F">
        <w:rPr>
          <w:rFonts w:ascii="Consolas" w:hAnsi="Consolas" w:cs="Consolas"/>
          <w:color w:val="A31515"/>
          <w:sz w:val="19"/>
          <w:szCs w:val="19"/>
        </w:rPr>
        <w:t>: "</w:t>
      </w:r>
      <w:r w:rsidRPr="00F9621F">
        <w:rPr>
          <w:rFonts w:ascii="Consolas" w:hAnsi="Consolas" w:cs="Consolas"/>
          <w:color w:val="000000"/>
          <w:sz w:val="19"/>
          <w:szCs w:val="19"/>
        </w:rPr>
        <w:t>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2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9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matrix[0][j] = 1;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][0] = 1;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matrix[1][j] = 1;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= </w:t>
      </w:r>
      <w:proofErr w:type="gram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- 1][1] /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 k;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][j] = matrix[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j - 1] * matrix[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][1];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D06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81 / k) </w:t>
      </w:r>
      <w:r w:rsidRPr="00D06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D06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(81 / k - 8) </w:t>
      </w:r>
      <w:r w:rsidRPr="00D06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showpoint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9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0697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0697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6972" w:rsidRPr="00D06972" w:rsidRDefault="00D06972" w:rsidP="00D069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9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06972" w:rsidRPr="00D06972" w:rsidRDefault="00D06972" w:rsidP="00D0697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1FE3" w:rsidRDefault="00531FE3" w:rsidP="004A759F"/>
    <w:p w:rsidR="00531FE3" w:rsidRDefault="00531FE3" w:rsidP="004A759F"/>
    <w:p w:rsidR="00531FE3" w:rsidRPr="004A759F" w:rsidRDefault="00531FE3" w:rsidP="004A759F"/>
    <w:p w:rsidR="003F6E37" w:rsidRPr="003F6E37" w:rsidRDefault="003F6E37" w:rsidP="009703F0">
      <w:pPr>
        <w:shd w:val="clear" w:color="auto" w:fill="FFFFFF"/>
        <w:spacing w:line="240" w:lineRule="auto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en-US" w:eastAsia="ru-RU"/>
        </w:rPr>
      </w:pPr>
    </w:p>
    <w:sectPr w:rsidR="003F6E37" w:rsidRPr="003F6E37" w:rsidSect="0076424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904" w:rsidRDefault="005E1904" w:rsidP="00764247">
      <w:pPr>
        <w:spacing w:line="240" w:lineRule="auto"/>
      </w:pPr>
      <w:r>
        <w:separator/>
      </w:r>
    </w:p>
  </w:endnote>
  <w:endnote w:type="continuationSeparator" w:id="0">
    <w:p w:rsidR="005E1904" w:rsidRDefault="005E1904" w:rsidP="00764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Ex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181624"/>
      <w:docPartObj>
        <w:docPartGallery w:val="Page Numbers (Bottom of Page)"/>
        <w:docPartUnique/>
      </w:docPartObj>
    </w:sdtPr>
    <w:sdtEndPr/>
    <w:sdtContent>
      <w:p w:rsidR="00764247" w:rsidRDefault="00764247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A7F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904" w:rsidRDefault="005E1904" w:rsidP="00764247">
      <w:pPr>
        <w:spacing w:line="240" w:lineRule="auto"/>
      </w:pPr>
      <w:r>
        <w:separator/>
      </w:r>
    </w:p>
  </w:footnote>
  <w:footnote w:type="continuationSeparator" w:id="0">
    <w:p w:rsidR="005E1904" w:rsidRDefault="005E1904" w:rsidP="00764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4B61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1" w15:restartNumberingAfterBreak="0">
    <w:nsid w:val="22136833"/>
    <w:multiLevelType w:val="multilevel"/>
    <w:tmpl w:val="830CD47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5D71BC"/>
    <w:multiLevelType w:val="multilevel"/>
    <w:tmpl w:val="6794F290"/>
    <w:numStyleLink w:val="10"/>
  </w:abstractNum>
  <w:abstractNum w:abstractNumId="3" w15:restartNumberingAfterBreak="0">
    <w:nsid w:val="25666626"/>
    <w:multiLevelType w:val="multilevel"/>
    <w:tmpl w:val="6794F290"/>
    <w:styleLink w:val="10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%3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4" w15:restartNumberingAfterBreak="0">
    <w:nsid w:val="25747CBB"/>
    <w:multiLevelType w:val="multilevel"/>
    <w:tmpl w:val="BD9A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0319D"/>
    <w:multiLevelType w:val="multilevel"/>
    <w:tmpl w:val="830CD47C"/>
    <w:numStyleLink w:val="a"/>
  </w:abstractNum>
  <w:abstractNum w:abstractNumId="6" w15:restartNumberingAfterBreak="0">
    <w:nsid w:val="37420D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FBD41E3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8" w15:restartNumberingAfterBreak="0">
    <w:nsid w:val="58D225F8"/>
    <w:multiLevelType w:val="multilevel"/>
    <w:tmpl w:val="DA88506E"/>
    <w:styleLink w:val="a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7344439D"/>
    <w:multiLevelType w:val="multilevel"/>
    <w:tmpl w:val="6794F290"/>
    <w:numStyleLink w:val="10"/>
  </w:abstractNum>
  <w:num w:numId="1">
    <w:abstractNumId w:val="8"/>
  </w:num>
  <w:num w:numId="2">
    <w:abstractNumId w:val="1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8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8"/>
  </w:num>
  <w:num w:numId="24">
    <w:abstractNumId w:val="8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8"/>
  </w:num>
  <w:num w:numId="36">
    <w:abstractNumId w:val="1"/>
  </w:num>
  <w:num w:numId="37">
    <w:abstractNumId w:val="1"/>
  </w:num>
  <w:num w:numId="38">
    <w:abstractNumId w:val="7"/>
  </w:num>
  <w:num w:numId="39">
    <w:abstractNumId w:val="0"/>
  </w:num>
  <w:num w:numId="40">
    <w:abstractNumId w:val="6"/>
  </w:num>
  <w:num w:numId="41">
    <w:abstractNumId w:val="3"/>
  </w:num>
  <w:num w:numId="42">
    <w:abstractNumId w:val="2"/>
  </w:num>
  <w:num w:numId="43">
    <w:abstractNumId w:val="9"/>
  </w:num>
  <w:num w:numId="4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3A"/>
    <w:rsid w:val="00002A6C"/>
    <w:rsid w:val="00013D75"/>
    <w:rsid w:val="000211C6"/>
    <w:rsid w:val="00024ADE"/>
    <w:rsid w:val="0002723C"/>
    <w:rsid w:val="0004139E"/>
    <w:rsid w:val="0006314E"/>
    <w:rsid w:val="0007054A"/>
    <w:rsid w:val="00072F02"/>
    <w:rsid w:val="00075822"/>
    <w:rsid w:val="000872E7"/>
    <w:rsid w:val="000A6DE0"/>
    <w:rsid w:val="000B71A9"/>
    <w:rsid w:val="000C44C3"/>
    <w:rsid w:val="000E1575"/>
    <w:rsid w:val="000F1585"/>
    <w:rsid w:val="0010219F"/>
    <w:rsid w:val="00111240"/>
    <w:rsid w:val="0011315D"/>
    <w:rsid w:val="00116070"/>
    <w:rsid w:val="00120DFF"/>
    <w:rsid w:val="00122759"/>
    <w:rsid w:val="00123E2B"/>
    <w:rsid w:val="00126647"/>
    <w:rsid w:val="00160D89"/>
    <w:rsid w:val="00162E2C"/>
    <w:rsid w:val="001631C9"/>
    <w:rsid w:val="0018025A"/>
    <w:rsid w:val="00182686"/>
    <w:rsid w:val="00194F4C"/>
    <w:rsid w:val="001A07FF"/>
    <w:rsid w:val="001A65CC"/>
    <w:rsid w:val="001B3FD1"/>
    <w:rsid w:val="001C39F3"/>
    <w:rsid w:val="001F50B4"/>
    <w:rsid w:val="00221F80"/>
    <w:rsid w:val="00234206"/>
    <w:rsid w:val="00237C60"/>
    <w:rsid w:val="002808F2"/>
    <w:rsid w:val="00290E2B"/>
    <w:rsid w:val="002A13E4"/>
    <w:rsid w:val="002D3C9F"/>
    <w:rsid w:val="002F137F"/>
    <w:rsid w:val="002F79FC"/>
    <w:rsid w:val="00303DE2"/>
    <w:rsid w:val="00305DAD"/>
    <w:rsid w:val="00323C00"/>
    <w:rsid w:val="003469C8"/>
    <w:rsid w:val="00351430"/>
    <w:rsid w:val="0039529E"/>
    <w:rsid w:val="003D0A16"/>
    <w:rsid w:val="003F6E37"/>
    <w:rsid w:val="004020F6"/>
    <w:rsid w:val="00404644"/>
    <w:rsid w:val="0044196F"/>
    <w:rsid w:val="0044699A"/>
    <w:rsid w:val="00446F0F"/>
    <w:rsid w:val="00453655"/>
    <w:rsid w:val="00462AB4"/>
    <w:rsid w:val="00465139"/>
    <w:rsid w:val="00476559"/>
    <w:rsid w:val="004A759F"/>
    <w:rsid w:val="004B5A56"/>
    <w:rsid w:val="004C5E75"/>
    <w:rsid w:val="004D3B97"/>
    <w:rsid w:val="004D470F"/>
    <w:rsid w:val="004D5912"/>
    <w:rsid w:val="004E660D"/>
    <w:rsid w:val="005157A2"/>
    <w:rsid w:val="00531FE3"/>
    <w:rsid w:val="00532DF5"/>
    <w:rsid w:val="00540A2F"/>
    <w:rsid w:val="0056025D"/>
    <w:rsid w:val="0057419A"/>
    <w:rsid w:val="00576A26"/>
    <w:rsid w:val="0059479D"/>
    <w:rsid w:val="005C5163"/>
    <w:rsid w:val="005D35BE"/>
    <w:rsid w:val="005D459E"/>
    <w:rsid w:val="005D7E6C"/>
    <w:rsid w:val="005E078B"/>
    <w:rsid w:val="005E1904"/>
    <w:rsid w:val="0062067B"/>
    <w:rsid w:val="006254EA"/>
    <w:rsid w:val="00670820"/>
    <w:rsid w:val="00674FC8"/>
    <w:rsid w:val="00680FF1"/>
    <w:rsid w:val="00693859"/>
    <w:rsid w:val="006A1D69"/>
    <w:rsid w:val="006D21CE"/>
    <w:rsid w:val="006E0A3E"/>
    <w:rsid w:val="006F1859"/>
    <w:rsid w:val="006F3363"/>
    <w:rsid w:val="00706894"/>
    <w:rsid w:val="007077BE"/>
    <w:rsid w:val="00714EC8"/>
    <w:rsid w:val="00720EC4"/>
    <w:rsid w:val="0072631A"/>
    <w:rsid w:val="007466FC"/>
    <w:rsid w:val="00747ED8"/>
    <w:rsid w:val="00751F62"/>
    <w:rsid w:val="00754672"/>
    <w:rsid w:val="00764247"/>
    <w:rsid w:val="00772D55"/>
    <w:rsid w:val="0077327B"/>
    <w:rsid w:val="00782239"/>
    <w:rsid w:val="007B580E"/>
    <w:rsid w:val="007D3903"/>
    <w:rsid w:val="007D73AB"/>
    <w:rsid w:val="007E3EC3"/>
    <w:rsid w:val="00802F0A"/>
    <w:rsid w:val="0083672D"/>
    <w:rsid w:val="00840E4D"/>
    <w:rsid w:val="008503C9"/>
    <w:rsid w:val="0087315C"/>
    <w:rsid w:val="008747CF"/>
    <w:rsid w:val="008924BD"/>
    <w:rsid w:val="00892752"/>
    <w:rsid w:val="008B52B7"/>
    <w:rsid w:val="008B5780"/>
    <w:rsid w:val="008B7EC8"/>
    <w:rsid w:val="008C1A59"/>
    <w:rsid w:val="008C384F"/>
    <w:rsid w:val="008C4B7B"/>
    <w:rsid w:val="008C544D"/>
    <w:rsid w:val="008D2A7F"/>
    <w:rsid w:val="008E4921"/>
    <w:rsid w:val="00904CFF"/>
    <w:rsid w:val="00904F99"/>
    <w:rsid w:val="00913A64"/>
    <w:rsid w:val="009175D9"/>
    <w:rsid w:val="00926398"/>
    <w:rsid w:val="00926F98"/>
    <w:rsid w:val="00931F43"/>
    <w:rsid w:val="00940DEC"/>
    <w:rsid w:val="00947D91"/>
    <w:rsid w:val="00950493"/>
    <w:rsid w:val="009703F0"/>
    <w:rsid w:val="009747FB"/>
    <w:rsid w:val="009843A0"/>
    <w:rsid w:val="00987D14"/>
    <w:rsid w:val="0099633F"/>
    <w:rsid w:val="009976DD"/>
    <w:rsid w:val="009A5B8B"/>
    <w:rsid w:val="009A7E22"/>
    <w:rsid w:val="009F7CB2"/>
    <w:rsid w:val="00A01FCF"/>
    <w:rsid w:val="00A02234"/>
    <w:rsid w:val="00A02E17"/>
    <w:rsid w:val="00A153CF"/>
    <w:rsid w:val="00A3492F"/>
    <w:rsid w:val="00A43E50"/>
    <w:rsid w:val="00A53577"/>
    <w:rsid w:val="00A543CC"/>
    <w:rsid w:val="00A554D2"/>
    <w:rsid w:val="00A81678"/>
    <w:rsid w:val="00A82955"/>
    <w:rsid w:val="00A9326C"/>
    <w:rsid w:val="00AC523A"/>
    <w:rsid w:val="00AD57F7"/>
    <w:rsid w:val="00B310F5"/>
    <w:rsid w:val="00B5118C"/>
    <w:rsid w:val="00B57D45"/>
    <w:rsid w:val="00B71991"/>
    <w:rsid w:val="00BE2018"/>
    <w:rsid w:val="00BE59E0"/>
    <w:rsid w:val="00BF0BF0"/>
    <w:rsid w:val="00BF5B6A"/>
    <w:rsid w:val="00C15287"/>
    <w:rsid w:val="00C20B8A"/>
    <w:rsid w:val="00C2297B"/>
    <w:rsid w:val="00C30D9F"/>
    <w:rsid w:val="00C436CB"/>
    <w:rsid w:val="00C667F2"/>
    <w:rsid w:val="00CA57E1"/>
    <w:rsid w:val="00CB2A9D"/>
    <w:rsid w:val="00CC5BEA"/>
    <w:rsid w:val="00CF2736"/>
    <w:rsid w:val="00D06972"/>
    <w:rsid w:val="00D1450D"/>
    <w:rsid w:val="00D1641D"/>
    <w:rsid w:val="00D1743D"/>
    <w:rsid w:val="00D17BC3"/>
    <w:rsid w:val="00D33347"/>
    <w:rsid w:val="00D40E7B"/>
    <w:rsid w:val="00D41D54"/>
    <w:rsid w:val="00D839EB"/>
    <w:rsid w:val="00D944B6"/>
    <w:rsid w:val="00DA7414"/>
    <w:rsid w:val="00DB33A9"/>
    <w:rsid w:val="00DB4C8A"/>
    <w:rsid w:val="00DC2E95"/>
    <w:rsid w:val="00DD1705"/>
    <w:rsid w:val="00DE5070"/>
    <w:rsid w:val="00DF02F1"/>
    <w:rsid w:val="00E025F4"/>
    <w:rsid w:val="00E1672D"/>
    <w:rsid w:val="00E50709"/>
    <w:rsid w:val="00E529F9"/>
    <w:rsid w:val="00EB1D6C"/>
    <w:rsid w:val="00EC5ADC"/>
    <w:rsid w:val="00ED2C07"/>
    <w:rsid w:val="00ED4323"/>
    <w:rsid w:val="00ED7E87"/>
    <w:rsid w:val="00EE4CB5"/>
    <w:rsid w:val="00F35C65"/>
    <w:rsid w:val="00F46C60"/>
    <w:rsid w:val="00F67E25"/>
    <w:rsid w:val="00F733E8"/>
    <w:rsid w:val="00F7788B"/>
    <w:rsid w:val="00F90859"/>
    <w:rsid w:val="00F91362"/>
    <w:rsid w:val="00F958E3"/>
    <w:rsid w:val="00F9621F"/>
    <w:rsid w:val="00FB58D6"/>
    <w:rsid w:val="00FD29D4"/>
    <w:rsid w:val="00FD3BAF"/>
    <w:rsid w:val="00FE1BDE"/>
    <w:rsid w:val="00FE50D1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F6210F"/>
  <w15:docId w15:val="{E5F96BAF-8781-475E-9585-17E1503B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0219F"/>
    <w:rPr>
      <w:rFonts w:ascii="Times New Roman" w:hAnsi="Times New Roman"/>
    </w:rPr>
  </w:style>
  <w:style w:type="paragraph" w:styleId="1">
    <w:name w:val="heading 1"/>
    <w:basedOn w:val="a1"/>
    <w:next w:val="a1"/>
    <w:link w:val="11"/>
    <w:uiPriority w:val="9"/>
    <w:qFormat/>
    <w:rsid w:val="00FD29D4"/>
    <w:pPr>
      <w:keepNext/>
      <w:keepLines/>
      <w:pageBreakBefore/>
      <w:numPr>
        <w:numId w:val="37"/>
      </w:numPr>
      <w:spacing w:after="480"/>
      <w:contextualSpacing/>
      <w:jc w:val="center"/>
      <w:outlineLvl w:val="0"/>
    </w:pPr>
    <w:rPr>
      <w:rFonts w:eastAsiaTheme="majorEastAsia" w:cstheme="majorBidi"/>
      <w:b/>
      <w:bCs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111240"/>
    <w:pPr>
      <w:keepNext/>
      <w:keepLines/>
      <w:numPr>
        <w:ilvl w:val="1"/>
        <w:numId w:val="37"/>
      </w:numPr>
      <w:spacing w:before="480" w:after="240"/>
      <w:contextualSpacing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11240"/>
    <w:pPr>
      <w:keepNext/>
      <w:keepLines/>
      <w:numPr>
        <w:ilvl w:val="2"/>
        <w:numId w:val="37"/>
      </w:numPr>
      <w:spacing w:before="240"/>
      <w:ind w:firstLine="709"/>
      <w:contextualSpacing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rsid w:val="00BE59E0"/>
    <w:pPr>
      <w:keepNext/>
      <w:keepLines/>
      <w:numPr>
        <w:ilvl w:val="3"/>
        <w:numId w:val="37"/>
      </w:numPr>
      <w:contextualSpacing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BE59E0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E59E0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E59E0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E59E0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E59E0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DC2E95"/>
    <w:pPr>
      <w:spacing w:line="240" w:lineRule="auto"/>
    </w:pPr>
    <w:rPr>
      <w:rFonts w:ascii="Times New Roman" w:hAnsi="Times New Roman"/>
    </w:rPr>
  </w:style>
  <w:style w:type="character" w:customStyle="1" w:styleId="11">
    <w:name w:val="Заголовок 1 Знак"/>
    <w:basedOn w:val="a2"/>
    <w:link w:val="1"/>
    <w:uiPriority w:val="9"/>
    <w:rsid w:val="00FD29D4"/>
    <w:rPr>
      <w:rFonts w:ascii="Times New Roman" w:eastAsiaTheme="majorEastAsia" w:hAnsi="Times New Roman" w:cstheme="majorBidi"/>
      <w:b/>
      <w:bCs/>
      <w:caps/>
    </w:rPr>
  </w:style>
  <w:style w:type="character" w:customStyle="1" w:styleId="20">
    <w:name w:val="Заголовок 2 Знак"/>
    <w:basedOn w:val="a2"/>
    <w:link w:val="2"/>
    <w:uiPriority w:val="9"/>
    <w:rsid w:val="00111240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30">
    <w:name w:val="Заголовок 3 Знак"/>
    <w:basedOn w:val="a2"/>
    <w:link w:val="3"/>
    <w:uiPriority w:val="9"/>
    <w:rsid w:val="00111240"/>
    <w:rPr>
      <w:rFonts w:ascii="Times New Roman" w:eastAsiaTheme="majorEastAsia" w:hAnsi="Times New Roman" w:cstheme="majorBidi"/>
      <w:b/>
      <w:bCs/>
      <w:i/>
    </w:rPr>
  </w:style>
  <w:style w:type="character" w:customStyle="1" w:styleId="40">
    <w:name w:val="Заголовок 4 Знак"/>
    <w:basedOn w:val="a2"/>
    <w:link w:val="4"/>
    <w:uiPriority w:val="9"/>
    <w:rsid w:val="00BE59E0"/>
    <w:rPr>
      <w:rFonts w:asciiTheme="majorHAnsi" w:eastAsiaTheme="majorEastAsia" w:hAnsiTheme="majorHAnsi" w:cstheme="majorBidi"/>
      <w:bCs/>
      <w:i/>
      <w:iCs/>
    </w:rPr>
  </w:style>
  <w:style w:type="character" w:customStyle="1" w:styleId="50">
    <w:name w:val="Заголовок 5 Знак"/>
    <w:basedOn w:val="a2"/>
    <w:link w:val="5"/>
    <w:uiPriority w:val="9"/>
    <w:semiHidden/>
    <w:rsid w:val="00BE59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BE59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BE59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1"/>
    <w:next w:val="a1"/>
    <w:link w:val="a7"/>
    <w:rsid w:val="00BE5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rsid w:val="00BE5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rsid w:val="00BE59E0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BE59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uiPriority w:val="22"/>
    <w:qFormat/>
    <w:rsid w:val="00BE59E0"/>
    <w:rPr>
      <w:b/>
      <w:bCs/>
    </w:rPr>
  </w:style>
  <w:style w:type="character" w:styleId="ab">
    <w:name w:val="Emphasis"/>
    <w:uiPriority w:val="20"/>
    <w:rsid w:val="00BE59E0"/>
    <w:rPr>
      <w:i/>
      <w:iCs/>
    </w:rPr>
  </w:style>
  <w:style w:type="paragraph" w:styleId="ac">
    <w:name w:val="List Paragraph"/>
    <w:basedOn w:val="a1"/>
    <w:uiPriority w:val="34"/>
    <w:rsid w:val="00BE59E0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BE59E0"/>
    <w:rPr>
      <w:i/>
      <w:iCs/>
      <w:color w:val="000000" w:themeColor="text1"/>
    </w:rPr>
  </w:style>
  <w:style w:type="character" w:customStyle="1" w:styleId="22">
    <w:name w:val="Цитата 2 Знак"/>
    <w:basedOn w:val="a2"/>
    <w:link w:val="21"/>
    <w:uiPriority w:val="29"/>
    <w:rsid w:val="00BE59E0"/>
    <w:rPr>
      <w:rFonts w:ascii="Times New Roman" w:hAnsi="Times New Roman"/>
      <w:i/>
      <w:iCs/>
      <w:color w:val="000000" w:themeColor="text1"/>
    </w:rPr>
  </w:style>
  <w:style w:type="paragraph" w:styleId="ad">
    <w:name w:val="Intense Quote"/>
    <w:basedOn w:val="a1"/>
    <w:next w:val="a1"/>
    <w:link w:val="ae"/>
    <w:uiPriority w:val="30"/>
    <w:rsid w:val="00BE59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BE59E0"/>
    <w:rPr>
      <w:rFonts w:ascii="Times New Roman" w:hAnsi="Times New Roman"/>
      <w:b/>
      <w:bCs/>
      <w:i/>
      <w:iCs/>
      <w:color w:val="4F81BD" w:themeColor="accent1"/>
    </w:rPr>
  </w:style>
  <w:style w:type="character" w:styleId="af">
    <w:name w:val="Subtle Emphasis"/>
    <w:uiPriority w:val="19"/>
    <w:rsid w:val="00BE59E0"/>
    <w:rPr>
      <w:i/>
      <w:iCs/>
      <w:color w:val="808080" w:themeColor="text1" w:themeTint="7F"/>
    </w:rPr>
  </w:style>
  <w:style w:type="character" w:styleId="af0">
    <w:name w:val="Intense Emphasis"/>
    <w:uiPriority w:val="21"/>
    <w:rsid w:val="00BE59E0"/>
    <w:rPr>
      <w:b/>
      <w:bCs/>
      <w:i/>
      <w:iCs/>
      <w:color w:val="4F81BD" w:themeColor="accent1"/>
    </w:rPr>
  </w:style>
  <w:style w:type="character" w:styleId="af1">
    <w:name w:val="Subtle Reference"/>
    <w:uiPriority w:val="31"/>
    <w:rsid w:val="00BE59E0"/>
    <w:rPr>
      <w:smallCaps/>
      <w:color w:val="C0504D" w:themeColor="accent2"/>
      <w:u w:val="single"/>
    </w:rPr>
  </w:style>
  <w:style w:type="character" w:styleId="af2">
    <w:name w:val="Intense Reference"/>
    <w:uiPriority w:val="32"/>
    <w:rsid w:val="00BE59E0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rsid w:val="00BE59E0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unhideWhenUsed/>
    <w:qFormat/>
    <w:rsid w:val="00BE59E0"/>
    <w:pPr>
      <w:numPr>
        <w:numId w:val="0"/>
      </w:numPr>
      <w:outlineLvl w:val="9"/>
    </w:pPr>
  </w:style>
  <w:style w:type="numbering" w:customStyle="1" w:styleId="a0">
    <w:name w:val="Базовая многоуровневая нумерация"/>
    <w:basedOn w:val="a4"/>
    <w:uiPriority w:val="99"/>
    <w:rsid w:val="00BE59E0"/>
    <w:pPr>
      <w:numPr>
        <w:numId w:val="1"/>
      </w:numPr>
    </w:pPr>
  </w:style>
  <w:style w:type="paragraph" w:customStyle="1" w:styleId="af5">
    <w:name w:val="Многоуровневая нумерация заголовков"/>
    <w:basedOn w:val="1"/>
    <w:rsid w:val="00BE59E0"/>
    <w:pPr>
      <w:numPr>
        <w:numId w:val="0"/>
      </w:numPr>
    </w:pPr>
  </w:style>
  <w:style w:type="numbering" w:customStyle="1" w:styleId="a">
    <w:name w:val="Нумерация заголовков"/>
    <w:basedOn w:val="a4"/>
    <w:uiPriority w:val="99"/>
    <w:rsid w:val="00BE59E0"/>
    <w:pPr>
      <w:numPr>
        <w:numId w:val="2"/>
      </w:numPr>
    </w:pPr>
  </w:style>
  <w:style w:type="paragraph" w:customStyle="1" w:styleId="af6">
    <w:name w:val="Текст программы"/>
    <w:basedOn w:val="a1"/>
    <w:next w:val="a1"/>
    <w:qFormat/>
    <w:rsid w:val="00DC2E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</w:rPr>
  </w:style>
  <w:style w:type="paragraph" w:styleId="af7">
    <w:name w:val="caption"/>
    <w:basedOn w:val="a1"/>
    <w:next w:val="a1"/>
    <w:uiPriority w:val="35"/>
    <w:unhideWhenUsed/>
    <w:qFormat/>
    <w:rsid w:val="00BE59E0"/>
    <w:pPr>
      <w:spacing w:after="360" w:line="240" w:lineRule="auto"/>
      <w:ind w:firstLine="0"/>
      <w:contextualSpacing/>
      <w:jc w:val="center"/>
    </w:pPr>
    <w:rPr>
      <w:bCs/>
      <w:sz w:val="24"/>
      <w:szCs w:val="18"/>
    </w:rPr>
  </w:style>
  <w:style w:type="paragraph" w:styleId="12">
    <w:name w:val="toc 1"/>
    <w:basedOn w:val="a1"/>
    <w:next w:val="a1"/>
    <w:autoRedefine/>
    <w:uiPriority w:val="39"/>
    <w:unhideWhenUsed/>
    <w:rsid w:val="00BE59E0"/>
    <w:pPr>
      <w:tabs>
        <w:tab w:val="right" w:leader="dot" w:pos="9345"/>
      </w:tabs>
      <w:jc w:val="left"/>
    </w:pPr>
  </w:style>
  <w:style w:type="paragraph" w:styleId="23">
    <w:name w:val="toc 2"/>
    <w:basedOn w:val="a1"/>
    <w:next w:val="a1"/>
    <w:autoRedefine/>
    <w:uiPriority w:val="39"/>
    <w:unhideWhenUsed/>
    <w:rsid w:val="00BE59E0"/>
    <w:pPr>
      <w:tabs>
        <w:tab w:val="right" w:leader="dot" w:pos="9345"/>
      </w:tabs>
      <w:ind w:left="391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BE59E0"/>
    <w:pPr>
      <w:ind w:left="720"/>
      <w:jc w:val="left"/>
    </w:pPr>
    <w:rPr>
      <w:rFonts w:eastAsiaTheme="minorEastAsia"/>
      <w:szCs w:val="22"/>
      <w:lang w:eastAsia="ru-RU"/>
    </w:rPr>
  </w:style>
  <w:style w:type="table" w:styleId="af8">
    <w:name w:val="Table Grid"/>
    <w:basedOn w:val="a3"/>
    <w:uiPriority w:val="59"/>
    <w:rsid w:val="00BE59E0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итульный лист"/>
    <w:basedOn w:val="a1"/>
    <w:locked/>
    <w:rsid w:val="00BE59E0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annotation text"/>
    <w:basedOn w:val="a1"/>
    <w:link w:val="afb"/>
    <w:uiPriority w:val="99"/>
    <w:semiHidden/>
    <w:unhideWhenUsed/>
    <w:rsid w:val="00BE59E0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BE59E0"/>
    <w:rPr>
      <w:rFonts w:ascii="Times New Roman" w:hAnsi="Times New Roman"/>
      <w:sz w:val="20"/>
      <w:szCs w:val="20"/>
    </w:rPr>
  </w:style>
  <w:style w:type="paragraph" w:styleId="afc">
    <w:name w:val="header"/>
    <w:basedOn w:val="a1"/>
    <w:link w:val="afd"/>
    <w:uiPriority w:val="99"/>
    <w:unhideWhenUsed/>
    <w:rsid w:val="00BE59E0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BE59E0"/>
    <w:rPr>
      <w:rFonts w:ascii="Times New Roman" w:hAnsi="Times New Roman"/>
    </w:rPr>
  </w:style>
  <w:style w:type="paragraph" w:styleId="afe">
    <w:name w:val="footer"/>
    <w:basedOn w:val="a1"/>
    <w:link w:val="aff"/>
    <w:uiPriority w:val="99"/>
    <w:unhideWhenUsed/>
    <w:rsid w:val="00BE59E0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f">
    <w:name w:val="Нижний колонтитул Знак"/>
    <w:basedOn w:val="a2"/>
    <w:link w:val="afe"/>
    <w:uiPriority w:val="99"/>
    <w:rsid w:val="00BE59E0"/>
    <w:rPr>
      <w:rFonts w:ascii="Times New Roman" w:hAnsi="Times New Roman"/>
    </w:rPr>
  </w:style>
  <w:style w:type="character" w:styleId="aff0">
    <w:name w:val="annotation reference"/>
    <w:basedOn w:val="a2"/>
    <w:uiPriority w:val="99"/>
    <w:semiHidden/>
    <w:unhideWhenUsed/>
    <w:rsid w:val="00BE59E0"/>
    <w:rPr>
      <w:sz w:val="16"/>
      <w:szCs w:val="16"/>
    </w:rPr>
  </w:style>
  <w:style w:type="character" w:styleId="aff1">
    <w:name w:val="Hyperlink"/>
    <w:basedOn w:val="a2"/>
    <w:uiPriority w:val="99"/>
    <w:unhideWhenUsed/>
    <w:rsid w:val="00BE59E0"/>
    <w:rPr>
      <w:color w:val="0000FF" w:themeColor="hyperlink"/>
      <w:u w:val="single"/>
    </w:rPr>
  </w:style>
  <w:style w:type="paragraph" w:styleId="aff2">
    <w:name w:val="annotation subject"/>
    <w:basedOn w:val="afa"/>
    <w:next w:val="afa"/>
    <w:link w:val="aff3"/>
    <w:uiPriority w:val="99"/>
    <w:semiHidden/>
    <w:unhideWhenUsed/>
    <w:rsid w:val="00BE59E0"/>
    <w:rPr>
      <w:b/>
      <w:bCs/>
    </w:rPr>
  </w:style>
  <w:style w:type="character" w:customStyle="1" w:styleId="aff3">
    <w:name w:val="Тема примечания Знак"/>
    <w:basedOn w:val="afb"/>
    <w:link w:val="aff2"/>
    <w:uiPriority w:val="99"/>
    <w:semiHidden/>
    <w:rsid w:val="00BE59E0"/>
    <w:rPr>
      <w:rFonts w:ascii="Times New Roman" w:hAnsi="Times New Roman"/>
      <w:b/>
      <w:bCs/>
      <w:sz w:val="20"/>
      <w:szCs w:val="20"/>
    </w:rPr>
  </w:style>
  <w:style w:type="paragraph" w:styleId="aff4">
    <w:name w:val="Balloon Text"/>
    <w:basedOn w:val="a1"/>
    <w:link w:val="aff5"/>
    <w:uiPriority w:val="99"/>
    <w:semiHidden/>
    <w:unhideWhenUsed/>
    <w:rsid w:val="00BE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BE59E0"/>
    <w:rPr>
      <w:rFonts w:ascii="Tahoma" w:hAnsi="Tahoma" w:cs="Tahoma"/>
      <w:sz w:val="16"/>
      <w:szCs w:val="16"/>
    </w:rPr>
  </w:style>
  <w:style w:type="paragraph" w:styleId="aff6">
    <w:name w:val="Bibliography"/>
    <w:basedOn w:val="a1"/>
    <w:next w:val="a1"/>
    <w:uiPriority w:val="37"/>
    <w:unhideWhenUsed/>
    <w:rsid w:val="00BE59E0"/>
  </w:style>
  <w:style w:type="character" w:styleId="aff7">
    <w:name w:val="Placeholder Text"/>
    <w:basedOn w:val="a2"/>
    <w:uiPriority w:val="99"/>
    <w:semiHidden/>
    <w:rsid w:val="00BE59E0"/>
    <w:rPr>
      <w:color w:val="808080"/>
    </w:rPr>
  </w:style>
  <w:style w:type="numbering" w:customStyle="1" w:styleId="10">
    <w:name w:val="Стиль1"/>
    <w:uiPriority w:val="99"/>
    <w:rsid w:val="00DC2E95"/>
    <w:pPr>
      <w:numPr>
        <w:numId w:val="41"/>
      </w:numPr>
    </w:pPr>
  </w:style>
  <w:style w:type="paragraph" w:styleId="aff8">
    <w:name w:val="Normal (Web)"/>
    <w:basedOn w:val="a1"/>
    <w:uiPriority w:val="99"/>
    <w:semiHidden/>
    <w:unhideWhenUsed/>
    <w:rsid w:val="002A13E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rayon-p">
    <w:name w:val="crayon-p"/>
    <w:basedOn w:val="a2"/>
    <w:rsid w:val="002A13E4"/>
  </w:style>
  <w:style w:type="character" w:customStyle="1" w:styleId="crayon-r">
    <w:name w:val="crayon-r"/>
    <w:basedOn w:val="a2"/>
    <w:rsid w:val="002A13E4"/>
  </w:style>
  <w:style w:type="character" w:customStyle="1" w:styleId="crayon-h">
    <w:name w:val="crayon-h"/>
    <w:basedOn w:val="a2"/>
    <w:rsid w:val="002A13E4"/>
  </w:style>
  <w:style w:type="character" w:customStyle="1" w:styleId="crayon-t">
    <w:name w:val="crayon-t"/>
    <w:basedOn w:val="a2"/>
    <w:rsid w:val="002A13E4"/>
  </w:style>
  <w:style w:type="character" w:customStyle="1" w:styleId="crayon-v">
    <w:name w:val="crayon-v"/>
    <w:basedOn w:val="a2"/>
    <w:rsid w:val="002A13E4"/>
  </w:style>
  <w:style w:type="character" w:customStyle="1" w:styleId="crayon-sy">
    <w:name w:val="crayon-sy"/>
    <w:basedOn w:val="a2"/>
    <w:rsid w:val="002A13E4"/>
  </w:style>
  <w:style w:type="character" w:customStyle="1" w:styleId="crayon-e">
    <w:name w:val="crayon-e"/>
    <w:basedOn w:val="a2"/>
    <w:rsid w:val="002A13E4"/>
  </w:style>
  <w:style w:type="character" w:customStyle="1" w:styleId="crayon-o">
    <w:name w:val="crayon-o"/>
    <w:basedOn w:val="a2"/>
    <w:rsid w:val="002A13E4"/>
  </w:style>
  <w:style w:type="character" w:customStyle="1" w:styleId="crayon-s">
    <w:name w:val="crayon-s"/>
    <w:basedOn w:val="a2"/>
    <w:rsid w:val="002A13E4"/>
  </w:style>
  <w:style w:type="character" w:customStyle="1" w:styleId="crayon-st">
    <w:name w:val="crayon-st"/>
    <w:basedOn w:val="a2"/>
    <w:rsid w:val="002A13E4"/>
  </w:style>
  <w:style w:type="character" w:customStyle="1" w:styleId="crayon-cn">
    <w:name w:val="crayon-cn"/>
    <w:basedOn w:val="a2"/>
    <w:rsid w:val="002A13E4"/>
  </w:style>
  <w:style w:type="character" w:customStyle="1" w:styleId="crayon-c">
    <w:name w:val="crayon-c"/>
    <w:basedOn w:val="a2"/>
    <w:rsid w:val="002A13E4"/>
  </w:style>
  <w:style w:type="character" w:styleId="HTML">
    <w:name w:val="HTML Code"/>
    <w:basedOn w:val="a2"/>
    <w:uiPriority w:val="99"/>
    <w:semiHidden/>
    <w:unhideWhenUsed/>
    <w:rsid w:val="009703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8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6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64;&#1072;&#1073;&#1083;&#1086;&#1085;.%20&#1054;&#1090;&#1095;&#1077;&#1090;.%20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EC7B4E32-1352-43D6-9E04-659F50C2D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Отчет. Лабораторная работа</Template>
  <TotalTime>9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leonid1319@gmail.com</cp:lastModifiedBy>
  <cp:revision>5</cp:revision>
  <dcterms:created xsi:type="dcterms:W3CDTF">2018-12-26T22:07:00Z</dcterms:created>
  <dcterms:modified xsi:type="dcterms:W3CDTF">2018-12-27T01:36:00Z</dcterms:modified>
</cp:coreProperties>
</file>