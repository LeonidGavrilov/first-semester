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9FC" w:rsidRPr="002F79FC" w:rsidRDefault="002F79FC" w:rsidP="00123E2B">
      <w:pPr>
        <w:pStyle w:val="af9"/>
        <w:pBdr>
          <w:bottom w:val="thinThickSmallGap" w:sz="24" w:space="1" w:color="auto"/>
        </w:pBdr>
        <w:jc w:val="center"/>
        <w:rPr>
          <w:b/>
        </w:rPr>
      </w:pPr>
      <w:r w:rsidRPr="002F79FC">
        <w:rPr>
          <w:b/>
        </w:rPr>
        <w:t>Министерство образования и науки Российской Федерации</w:t>
      </w:r>
      <w:r>
        <w:rPr>
          <w:b/>
        </w:rPr>
        <w:br/>
      </w:r>
      <w:r w:rsidRPr="002F79FC">
        <w:rPr>
          <w:b/>
        </w:rPr>
        <w:t>Федеральное государственное бюджетное образовательное учреждение</w:t>
      </w:r>
      <w:r>
        <w:rPr>
          <w:b/>
        </w:rPr>
        <w:br/>
      </w:r>
      <w:r w:rsidRPr="002F79FC">
        <w:rPr>
          <w:b/>
        </w:rPr>
        <w:t>высшего профессионального образования</w:t>
      </w:r>
      <w:r>
        <w:rPr>
          <w:b/>
        </w:rPr>
        <w:br/>
      </w:r>
      <w:r w:rsidRPr="002F79FC">
        <w:rPr>
          <w:b/>
        </w:rPr>
        <w:t>«Московский государственный технический университет имени Н.Э. Баумана»</w:t>
      </w:r>
      <w:r>
        <w:rPr>
          <w:b/>
        </w:rPr>
        <w:br/>
      </w:r>
      <w:r w:rsidRPr="002F79FC">
        <w:rPr>
          <w:b/>
        </w:rPr>
        <w:t>(МГТУ им. Н.Э.</w:t>
      </w:r>
      <w:r w:rsidR="007B580E">
        <w:rPr>
          <w:b/>
        </w:rPr>
        <w:t> </w:t>
      </w:r>
      <w:r w:rsidRPr="002F79FC">
        <w:rPr>
          <w:b/>
        </w:rPr>
        <w:t>Баумана)</w:t>
      </w:r>
    </w:p>
    <w:p w:rsidR="002F79FC" w:rsidRDefault="002F79FC" w:rsidP="002F79FC">
      <w:pPr>
        <w:pStyle w:val="af9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303DE2" w:rsidRPr="00D41D54" w:rsidTr="0077327B">
        <w:tc>
          <w:tcPr>
            <w:tcW w:w="1668" w:type="dxa"/>
          </w:tcPr>
          <w:p w:rsidR="00303DE2" w:rsidRPr="00D41D54" w:rsidRDefault="00303DE2" w:rsidP="00303DE2">
            <w:pPr>
              <w:pStyle w:val="af9"/>
              <w:rPr>
                <w:b/>
              </w:rPr>
            </w:pPr>
            <w:r w:rsidRPr="00D41D54">
              <w:rPr>
                <w:b/>
              </w:rPr>
              <w:t>ФАКУЛЬТЕТ</w:t>
            </w:r>
          </w:p>
        </w:tc>
        <w:tc>
          <w:tcPr>
            <w:tcW w:w="7903" w:type="dxa"/>
            <w:tcBorders>
              <w:bottom w:val="single" w:sz="4" w:space="0" w:color="auto"/>
            </w:tcBorders>
          </w:tcPr>
          <w:p w:rsidR="00303DE2" w:rsidRPr="00D41D54" w:rsidRDefault="005D459E" w:rsidP="002D3C9F">
            <w:pPr>
              <w:pStyle w:val="af9"/>
              <w:jc w:val="center"/>
              <w:rPr>
                <w:b/>
              </w:rPr>
            </w:pPr>
            <w:r w:rsidRPr="00D41D54">
              <w:rPr>
                <w:b/>
              </w:rPr>
              <w:t>«</w:t>
            </w:r>
            <w:r w:rsidR="00303DE2" w:rsidRPr="00D41D54">
              <w:rPr>
                <w:b/>
              </w:rPr>
              <w:t>Информатики и систем управления</w:t>
            </w:r>
            <w:r w:rsidRPr="00D41D54">
              <w:rPr>
                <w:b/>
              </w:rPr>
              <w:t>»</w:t>
            </w:r>
          </w:p>
        </w:tc>
      </w:tr>
      <w:tr w:rsidR="00303DE2" w:rsidRPr="00D41D54" w:rsidTr="0077327B">
        <w:tc>
          <w:tcPr>
            <w:tcW w:w="1668" w:type="dxa"/>
          </w:tcPr>
          <w:p w:rsidR="00303DE2" w:rsidRPr="00D41D54" w:rsidRDefault="00303DE2" w:rsidP="00303DE2">
            <w:pPr>
              <w:pStyle w:val="af9"/>
              <w:rPr>
                <w:b/>
              </w:rPr>
            </w:pPr>
            <w:r w:rsidRPr="00D41D54">
              <w:rPr>
                <w:b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bottom w:val="single" w:sz="4" w:space="0" w:color="auto"/>
            </w:tcBorders>
          </w:tcPr>
          <w:p w:rsidR="00303DE2" w:rsidRPr="00D41D54" w:rsidRDefault="00DA7414" w:rsidP="002D3C9F">
            <w:pPr>
              <w:pStyle w:val="af9"/>
              <w:jc w:val="center"/>
              <w:rPr>
                <w:b/>
              </w:rPr>
            </w:pPr>
            <w:r>
              <w:rPr>
                <w:b/>
              </w:rPr>
              <w:t>5-13</w:t>
            </w:r>
          </w:p>
        </w:tc>
      </w:tr>
    </w:tbl>
    <w:p w:rsidR="002F79FC" w:rsidRDefault="002F79FC" w:rsidP="002F79FC">
      <w:pPr>
        <w:pStyle w:val="af9"/>
      </w:pPr>
    </w:p>
    <w:p w:rsidR="002F79FC" w:rsidRDefault="002F79FC" w:rsidP="002F79FC">
      <w:pPr>
        <w:pStyle w:val="af9"/>
      </w:pPr>
    </w:p>
    <w:p w:rsidR="00A9326C" w:rsidRDefault="00A9326C" w:rsidP="002F79FC">
      <w:pPr>
        <w:pStyle w:val="af9"/>
      </w:pPr>
    </w:p>
    <w:p w:rsidR="00453655" w:rsidRDefault="00453655" w:rsidP="002F79FC">
      <w:pPr>
        <w:pStyle w:val="af9"/>
      </w:pPr>
    </w:p>
    <w:p w:rsidR="00453655" w:rsidRDefault="00453655" w:rsidP="002F79FC">
      <w:pPr>
        <w:pStyle w:val="af9"/>
      </w:pPr>
    </w:p>
    <w:p w:rsidR="002F79FC" w:rsidRDefault="002F79FC" w:rsidP="002F79FC">
      <w:pPr>
        <w:pStyle w:val="af9"/>
      </w:pPr>
    </w:p>
    <w:p w:rsidR="002F79FC" w:rsidRPr="00013D75" w:rsidRDefault="00013D75" w:rsidP="00013D75">
      <w:pPr>
        <w:pStyle w:val="af9"/>
        <w:jc w:val="center"/>
        <w:rPr>
          <w:b/>
          <w:sz w:val="44"/>
        </w:rPr>
      </w:pPr>
      <w:r w:rsidRPr="00013D75">
        <w:rPr>
          <w:b/>
          <w:sz w:val="44"/>
        </w:rPr>
        <w:t>ОТЧЕТ</w:t>
      </w:r>
    </w:p>
    <w:p w:rsidR="00002A6C" w:rsidRDefault="00002A6C" w:rsidP="008E4921">
      <w:pPr>
        <w:pStyle w:val="af9"/>
        <w:jc w:val="center"/>
      </w:pPr>
    </w:p>
    <w:p w:rsidR="00002A6C" w:rsidRPr="00DA7414" w:rsidRDefault="008E4921" w:rsidP="00002A6C">
      <w:pPr>
        <w:pStyle w:val="af9"/>
        <w:jc w:val="center"/>
        <w:rPr>
          <w:b/>
          <w:i/>
          <w:sz w:val="40"/>
          <w:lang w:val="en-US"/>
        </w:rPr>
      </w:pPr>
      <w:r>
        <w:rPr>
          <w:b/>
          <w:i/>
          <w:sz w:val="40"/>
        </w:rPr>
        <w:t>ПО</w:t>
      </w:r>
      <w:r w:rsidR="00002A6C" w:rsidRPr="00013D75">
        <w:rPr>
          <w:b/>
          <w:i/>
          <w:sz w:val="40"/>
        </w:rPr>
        <w:t xml:space="preserve"> ЛАБОРАТОРНОЙ РАБОТЕ</w:t>
      </w:r>
      <w:r w:rsidR="00305DAD">
        <w:rPr>
          <w:b/>
          <w:i/>
          <w:sz w:val="40"/>
        </w:rPr>
        <w:t xml:space="preserve"> № </w:t>
      </w:r>
      <w:r w:rsidR="00EC5ADC">
        <w:rPr>
          <w:b/>
          <w:i/>
          <w:sz w:val="40"/>
        </w:rPr>
        <w:t>5</w:t>
      </w:r>
    </w:p>
    <w:p w:rsidR="00013D75" w:rsidRPr="008E4921" w:rsidRDefault="00013D75" w:rsidP="008E4921">
      <w:pPr>
        <w:pStyle w:val="af9"/>
        <w:jc w:val="center"/>
      </w:pPr>
    </w:p>
    <w:p w:rsidR="005C5163" w:rsidRDefault="005C5163" w:rsidP="002F79FC">
      <w:pPr>
        <w:pStyle w:val="af9"/>
      </w:pPr>
    </w:p>
    <w:p w:rsidR="002F79FC" w:rsidRPr="00F733E8" w:rsidRDefault="002F79FC" w:rsidP="005C5163">
      <w:pPr>
        <w:pStyle w:val="af9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</w:p>
    <w:p w:rsidR="008E4921" w:rsidRPr="008E4921" w:rsidRDefault="008E4921" w:rsidP="008E4921">
      <w:pPr>
        <w:pStyle w:val="af9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8E4921" w:rsidRPr="008E4921" w:rsidRDefault="008E4921" w:rsidP="008E4921">
      <w:pPr>
        <w:pStyle w:val="af9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404644" w:rsidRDefault="00404644" w:rsidP="00404644">
      <w:pPr>
        <w:ind w:firstLine="0"/>
        <w:jc w:val="left"/>
        <w:rPr>
          <w:b/>
          <w:szCs w:val="36"/>
        </w:rPr>
      </w:pPr>
    </w:p>
    <w:p w:rsidR="00453655" w:rsidRDefault="00453655" w:rsidP="00404644">
      <w:pPr>
        <w:ind w:firstLine="0"/>
        <w:jc w:val="left"/>
        <w:rPr>
          <w:b/>
          <w:szCs w:val="36"/>
        </w:rPr>
      </w:pPr>
    </w:p>
    <w:p w:rsidR="00404644" w:rsidRPr="0044699A" w:rsidRDefault="005E078B" w:rsidP="005E078B">
      <w:pPr>
        <w:ind w:firstLine="0"/>
        <w:jc w:val="center"/>
        <w:rPr>
          <w:szCs w:val="36"/>
        </w:rPr>
      </w:pPr>
      <w:r w:rsidRPr="00FB58D6">
        <w:rPr>
          <w:szCs w:val="36"/>
        </w:rPr>
        <w:t xml:space="preserve">ПО </w:t>
      </w:r>
      <w:r w:rsidR="00122759" w:rsidRPr="00FB58D6">
        <w:rPr>
          <w:szCs w:val="36"/>
        </w:rPr>
        <w:t>ДИСЦИПЛИНЕ</w:t>
      </w:r>
      <w:r w:rsidR="006254EA">
        <w:rPr>
          <w:szCs w:val="36"/>
        </w:rPr>
        <w:t>:</w:t>
      </w:r>
      <w:r w:rsidR="00D1450D" w:rsidRPr="0044699A">
        <w:rPr>
          <w:b/>
          <w:szCs w:val="36"/>
        </w:rPr>
        <w:t xml:space="preserve"> </w:t>
      </w:r>
      <w:r w:rsidR="00404644" w:rsidRPr="0044699A">
        <w:rPr>
          <w:szCs w:val="36"/>
        </w:rPr>
        <w:t>«</w:t>
      </w:r>
      <w:r w:rsidR="00DA7414">
        <w:rPr>
          <w:szCs w:val="36"/>
        </w:rPr>
        <w:t>Основы программирования</w:t>
      </w:r>
      <w:r w:rsidR="00404644" w:rsidRPr="0044699A">
        <w:rPr>
          <w:szCs w:val="36"/>
        </w:rPr>
        <w:t>»</w:t>
      </w:r>
    </w:p>
    <w:p w:rsidR="008E4921" w:rsidRDefault="008E4921" w:rsidP="008E4921">
      <w:pPr>
        <w:pStyle w:val="af9"/>
      </w:pPr>
    </w:p>
    <w:p w:rsidR="008E4921" w:rsidRDefault="008E4921" w:rsidP="008E4921">
      <w:pPr>
        <w:pStyle w:val="af9"/>
      </w:pPr>
    </w:p>
    <w:p w:rsidR="008503C9" w:rsidRDefault="008503C9" w:rsidP="008E4921">
      <w:pPr>
        <w:pStyle w:val="af9"/>
      </w:pPr>
    </w:p>
    <w:p w:rsidR="008503C9" w:rsidRPr="008E4921" w:rsidRDefault="008503C9" w:rsidP="008E4921">
      <w:pPr>
        <w:pStyle w:val="af9"/>
      </w:pPr>
    </w:p>
    <w:p w:rsidR="002F79FC" w:rsidRPr="00926398" w:rsidRDefault="002F79FC" w:rsidP="00C15287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</w:t>
      </w:r>
      <w:r w:rsidR="008E4921">
        <w:t xml:space="preserve"> </w:t>
      </w:r>
      <w:r w:rsidR="0039529E">
        <w:t xml:space="preserve"> </w:t>
      </w:r>
      <w:r w:rsidR="008E4921">
        <w:t xml:space="preserve"> </w:t>
      </w:r>
      <w:proofErr w:type="gramStart"/>
      <w:r w:rsidR="008E4921">
        <w:tab/>
        <w:t xml:space="preserve">  </w:t>
      </w:r>
      <w:r w:rsidR="008E4921" w:rsidRPr="00237C60">
        <w:rPr>
          <w:u w:val="single"/>
        </w:rPr>
        <w:tab/>
      </w:r>
      <w:proofErr w:type="gramEnd"/>
      <w:r w:rsidR="000B71A9">
        <w:t xml:space="preserve"> </w:t>
      </w:r>
      <w:r w:rsidR="00926398">
        <w:t xml:space="preserve"> </w:t>
      </w:r>
      <w:r w:rsidR="0002723C" w:rsidRPr="00926398">
        <w:rPr>
          <w:u w:val="single"/>
        </w:rPr>
        <w:tab/>
      </w:r>
      <w:r w:rsidR="00DA7414">
        <w:rPr>
          <w:u w:val="single"/>
        </w:rPr>
        <w:t>Гаврилов Л.Я.</w:t>
      </w:r>
      <w:r w:rsidR="00926398" w:rsidRPr="00926398">
        <w:rPr>
          <w:u w:val="single"/>
        </w:rPr>
        <w:tab/>
      </w:r>
    </w:p>
    <w:p w:rsidR="0057419A" w:rsidRPr="0057419A" w:rsidRDefault="0057419A" w:rsidP="00C15287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  <w:t>(Группа)</w:t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2F79FC">
      <w:pPr>
        <w:pStyle w:val="af9"/>
      </w:pPr>
    </w:p>
    <w:p w:rsidR="0002723C" w:rsidRPr="0057419A" w:rsidRDefault="0002723C" w:rsidP="00926398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proofErr w:type="gramStart"/>
      <w:r>
        <w:t xml:space="preserve">Проверил  </w:t>
      </w:r>
      <w:r>
        <w:tab/>
      </w:r>
      <w:proofErr w:type="gramEnd"/>
      <w:r>
        <w:t xml:space="preserve">  </w:t>
      </w:r>
      <w:r w:rsidRPr="00237C60">
        <w:rPr>
          <w:u w:val="single"/>
        </w:rPr>
        <w:tab/>
      </w:r>
      <w:r>
        <w:t xml:space="preserve"> </w:t>
      </w:r>
      <w:r w:rsidR="00926398">
        <w:t xml:space="preserve"> </w:t>
      </w:r>
      <w:r w:rsidRPr="00926398">
        <w:rPr>
          <w:u w:val="single"/>
        </w:rPr>
        <w:tab/>
      </w:r>
      <w:r w:rsidR="00DA7414">
        <w:rPr>
          <w:u w:val="single"/>
        </w:rPr>
        <w:t>Козлов А.Д.</w:t>
      </w:r>
      <w:r w:rsidR="00926398" w:rsidRPr="00926398">
        <w:rPr>
          <w:u w:val="single"/>
        </w:rPr>
        <w:tab/>
      </w:r>
    </w:p>
    <w:p w:rsidR="0002723C" w:rsidRPr="0057419A" w:rsidRDefault="0002723C" w:rsidP="00C15287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2F79FC">
      <w:pPr>
        <w:pStyle w:val="af9"/>
      </w:pPr>
    </w:p>
    <w:p w:rsidR="008E4921" w:rsidRDefault="008E4921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6A1D69" w:rsidRDefault="006A1D69" w:rsidP="002F79FC">
      <w:pPr>
        <w:pStyle w:val="af9"/>
      </w:pPr>
    </w:p>
    <w:p w:rsidR="006A1D69" w:rsidRDefault="006A1D69" w:rsidP="002F79FC">
      <w:pPr>
        <w:pStyle w:val="af9"/>
      </w:pPr>
    </w:p>
    <w:p w:rsidR="008503C9" w:rsidRDefault="008503C9" w:rsidP="002F79FC">
      <w:pPr>
        <w:pStyle w:val="af9"/>
      </w:pPr>
    </w:p>
    <w:p w:rsidR="00234206" w:rsidRPr="00FE1BDE" w:rsidRDefault="00CC5BEA" w:rsidP="00FE1BDE">
      <w:pPr>
        <w:pStyle w:val="af9"/>
        <w:jc w:val="center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2018</w:t>
      </w:r>
      <w:r w:rsidR="00C30D9F">
        <w:rPr>
          <w:i/>
          <w:sz w:val="28"/>
          <w:szCs w:val="28"/>
        </w:rPr>
        <w:t> </w:t>
      </w:r>
      <w:r w:rsidR="002F79FC" w:rsidRPr="00FE1BDE">
        <w:rPr>
          <w:i/>
          <w:sz w:val="28"/>
          <w:szCs w:val="28"/>
        </w:rPr>
        <w:t xml:space="preserve"> г.</w:t>
      </w:r>
      <w:proofErr w:type="gramEnd"/>
      <w:r w:rsidR="00234206" w:rsidRPr="00FE1BDE">
        <w:rPr>
          <w:i/>
          <w:sz w:val="28"/>
          <w:szCs w:val="28"/>
        </w:rPr>
        <w:br w:type="page"/>
      </w:r>
    </w:p>
    <w:p w:rsidR="00DE5070" w:rsidRDefault="00DE5070" w:rsidP="00DE5070">
      <w:pPr>
        <w:pStyle w:val="1"/>
      </w:pPr>
      <w:r>
        <w:lastRenderedPageBreak/>
        <w:t>Задания на лабораторную работу</w:t>
      </w:r>
    </w:p>
    <w:p w:rsidR="006E0A3E" w:rsidRDefault="00913A64" w:rsidP="006E0A3E">
      <w:pPr>
        <w:pStyle w:val="2"/>
      </w:pPr>
      <w:r>
        <w:t>Задание 1</w:t>
      </w:r>
    </w:p>
    <w:p w:rsidR="006E0A3E" w:rsidRPr="006E0A3E" w:rsidRDefault="006E0A3E" w:rsidP="006E0A3E">
      <w:r>
        <w:rPr>
          <w:noProof/>
        </w:rPr>
        <w:drawing>
          <wp:inline distT="0" distB="0" distL="0" distR="0" wp14:anchorId="3FFB6D14" wp14:editId="2B945E8D">
            <wp:extent cx="897274" cy="5509260"/>
            <wp:effectExtent l="0" t="952" r="0" b="0"/>
            <wp:docPr id="3" name="Рисунок 3" descr="https://pp.userapi.com/c847016/v847016023/15e36b/ZdspS5cke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p.userapi.com/c847016/v847016023/15e36b/ZdspS5ckes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90" t="9307" r="14651" b="14839"/>
                    <a:stretch/>
                  </pic:blipFill>
                  <pic:spPr bwMode="auto">
                    <a:xfrm rot="16200000">
                      <a:off x="0" y="0"/>
                      <a:ext cx="900129" cy="5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54A" w:rsidRDefault="00540A2F" w:rsidP="0007054A">
      <w:pPr>
        <w:pStyle w:val="1"/>
      </w:pPr>
      <w:r>
        <w:lastRenderedPageBreak/>
        <w:t>Описание разработанных программ</w:t>
      </w:r>
    </w:p>
    <w:p w:rsidR="00075822" w:rsidRDefault="00BF5B6A" w:rsidP="00075822">
      <w:pPr>
        <w:pStyle w:val="2"/>
      </w:pPr>
      <w:r>
        <w:t>Задание</w:t>
      </w:r>
      <w:r w:rsidR="00075822">
        <w:t xml:space="preserve"> 1</w:t>
      </w:r>
    </w:p>
    <w:p w:rsidR="00C667F2" w:rsidRDefault="000E1575" w:rsidP="00C667F2">
      <w:pPr>
        <w:pStyle w:val="3"/>
      </w:pPr>
      <w:r>
        <w:t>Описание используемых алгоритмов</w:t>
      </w:r>
    </w:p>
    <w:p w:rsidR="00E025F4" w:rsidRDefault="00E025F4" w:rsidP="00E025F4">
      <w:pPr>
        <w:ind w:firstLine="0"/>
        <w:rPr>
          <w:noProof/>
        </w:rPr>
      </w:pPr>
    </w:p>
    <w:p w:rsidR="002A13E4" w:rsidRPr="002A13E4" w:rsidRDefault="00E025F4" w:rsidP="00E025F4">
      <w:pPr>
        <w:ind w:firstLine="0"/>
      </w:pPr>
      <w:r>
        <w:rPr>
          <w:noProof/>
        </w:rPr>
        <w:drawing>
          <wp:inline distT="0" distB="0" distL="0" distR="0">
            <wp:extent cx="5881254" cy="612352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5"/>
                    <a:stretch/>
                  </pic:blipFill>
                  <pic:spPr bwMode="auto">
                    <a:xfrm>
                      <a:off x="0" y="0"/>
                      <a:ext cx="5881657" cy="612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ADE" w:rsidRDefault="00024ADE" w:rsidP="00024ADE">
      <w:pPr>
        <w:pStyle w:val="3"/>
      </w:pPr>
      <w:r>
        <w:lastRenderedPageBreak/>
        <w:t>Пример выполнения программы</w:t>
      </w:r>
    </w:p>
    <w:p w:rsidR="002A13E4" w:rsidRDefault="00E025F4" w:rsidP="002A13E4">
      <w:r>
        <w:rPr>
          <w:noProof/>
        </w:rPr>
        <w:drawing>
          <wp:inline distT="0" distB="0" distL="0" distR="0" wp14:anchorId="44159C05" wp14:editId="41322CBB">
            <wp:extent cx="3028950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F4" w:rsidRPr="002A13E4" w:rsidRDefault="00E025F4" w:rsidP="002A13E4">
      <w:r>
        <w:rPr>
          <w:noProof/>
        </w:rPr>
        <w:drawing>
          <wp:inline distT="0" distB="0" distL="0" distR="0" wp14:anchorId="081B254B" wp14:editId="4E032B41">
            <wp:extent cx="3000375" cy="2781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BAF" w:rsidRDefault="001A65CC" w:rsidP="00FD3BAF">
      <w:pPr>
        <w:pStyle w:val="3"/>
      </w:pPr>
      <w:r>
        <w:t>Текст программы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0A3E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6E0A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E0A3E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6E0A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1;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n * </w:t>
      </w:r>
      <w:r w:rsidRPr="006E0A3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- exp(</w:t>
      </w:r>
      <w:r w:rsidRPr="006E0A3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kc = 6;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-1;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9 + kc;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(x2 - x1) /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(8)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(179)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A31515"/>
          <w:sz w:val="19"/>
          <w:szCs w:val="19"/>
          <w:lang w:val="en-US"/>
        </w:rPr>
        <w:t>"Y\n"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(x1 + (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218);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* p + 3;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196);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191);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179)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(p+1)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+ (j *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(179)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(p+1)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(179)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192);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* p + 3;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196);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0A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217);</w:t>
      </w:r>
    </w:p>
    <w:p w:rsidR="006E0A3E" w:rsidRP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A3E" w:rsidRDefault="006E0A3E" w:rsidP="006E0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E0A3E" w:rsidRPr="006E0A3E" w:rsidRDefault="006E0A3E" w:rsidP="006E0A3E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4ADE" w:rsidRDefault="00540A2F" w:rsidP="00714EC8">
      <w:pPr>
        <w:pStyle w:val="1"/>
      </w:pPr>
      <w:r>
        <w:lastRenderedPageBreak/>
        <w:t>Выводы</w:t>
      </w:r>
    </w:p>
    <w:p w:rsidR="009703F0" w:rsidRDefault="009703F0" w:rsidP="009703F0">
      <w:pPr>
        <w:pStyle w:val="2"/>
        <w:numPr>
          <w:ilvl w:val="0"/>
          <w:numId w:val="0"/>
        </w:numPr>
        <w:shd w:val="clear" w:color="auto" w:fill="FFFFFF"/>
        <w:spacing w:before="300" w:after="150"/>
        <w:ind w:firstLine="709"/>
        <w:jc w:val="both"/>
        <w:textAlignment w:val="baseline"/>
        <w:rPr>
          <w:rFonts w:ascii="Open-Sans" w:hAnsi="Open-Sans"/>
          <w:color w:val="303030"/>
        </w:rPr>
      </w:pPr>
      <w:r>
        <w:rPr>
          <w:rFonts w:ascii="Open-Sans" w:hAnsi="Open-Sans"/>
          <w:color w:val="303030"/>
        </w:rPr>
        <w:t>Что такое массив?</w:t>
      </w:r>
    </w:p>
    <w:p w:rsidR="009703F0" w:rsidRDefault="009703F0" w:rsidP="009703F0">
      <w:pPr>
        <w:pStyle w:val="aff8"/>
        <w:shd w:val="clear" w:color="auto" w:fill="FFFFFF"/>
        <w:spacing w:before="0" w:beforeAutospacing="0" w:after="225" w:afterAutospacing="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Массив — это набор однотипных данных. Например, вы можете хранить все носки в одном месте. Для этого вы используете полку. В C++ множество элементов хранятся в массивах.</w:t>
      </w:r>
    </w:p>
    <w:p w:rsidR="009703F0" w:rsidRDefault="009703F0" w:rsidP="009703F0">
      <w:pPr>
        <w:pStyle w:val="aff8"/>
        <w:shd w:val="clear" w:color="auto" w:fill="FFFFFF"/>
        <w:spacing w:before="0" w:beforeAutospacing="0" w:after="225" w:afterAutospacing="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Для лучшего понимания давайте рассмотрим следующею картинку:</w:t>
      </w:r>
    </w:p>
    <w:p w:rsidR="009703F0" w:rsidRDefault="009703F0" w:rsidP="002A13E4">
      <w:pPr>
        <w:ind w:firstLine="0"/>
        <w:rPr>
          <w:noProof/>
        </w:rPr>
      </w:pPr>
    </w:p>
    <w:p w:rsidR="002A13E4" w:rsidRDefault="009703F0" w:rsidP="002A13E4">
      <w:pPr>
        <w:ind w:firstLine="0"/>
      </w:pPr>
      <w:r>
        <w:rPr>
          <w:noProof/>
        </w:rPr>
        <w:drawing>
          <wp:inline distT="0" distB="0" distL="0" distR="0">
            <wp:extent cx="5938278" cy="1115291"/>
            <wp:effectExtent l="0" t="0" r="5715" b="8890"/>
            <wp:docPr id="5" name="Рисунок 5" descr="https://codelessons.ru/wp-content/uploads/sample-for-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odelessons.ru/wp-content/uploads/sample-for-arra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58" b="17776"/>
                    <a:stretch/>
                  </pic:blipFill>
                  <pic:spPr bwMode="auto">
                    <a:xfrm>
                      <a:off x="0" y="0"/>
                      <a:ext cx="5940425" cy="111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3F0" w:rsidRPr="009703F0" w:rsidRDefault="009703F0" w:rsidP="009703F0">
      <w:pPr>
        <w:shd w:val="clear" w:color="auto" w:fill="FFFFFF"/>
        <w:spacing w:after="225" w:line="240" w:lineRule="auto"/>
        <w:ind w:firstLine="0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eastAsia="ru-RU"/>
        </w:rPr>
      </w:pPr>
      <w:r w:rsidRPr="009703F0">
        <w:rPr>
          <w:rFonts w:ascii="Exo" w:eastAsia="Times New Roman" w:hAnsi="Exo" w:cs="Times New Roman"/>
          <w:color w:val="303030"/>
          <w:sz w:val="25"/>
          <w:szCs w:val="25"/>
          <w:lang w:eastAsia="ru-RU"/>
        </w:rPr>
        <w:t>По ней мы можем понять следующее:</w:t>
      </w:r>
    </w:p>
    <w:p w:rsidR="009703F0" w:rsidRPr="009703F0" w:rsidRDefault="009703F0" w:rsidP="009703F0">
      <w:pPr>
        <w:numPr>
          <w:ilvl w:val="0"/>
          <w:numId w:val="44"/>
        </w:numPr>
        <w:shd w:val="clear" w:color="auto" w:fill="FFFFFF"/>
        <w:spacing w:before="75" w:after="75" w:line="240" w:lineRule="auto"/>
        <w:ind w:left="600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eastAsia="ru-RU"/>
        </w:rPr>
      </w:pPr>
      <w:r w:rsidRPr="009703F0">
        <w:rPr>
          <w:rFonts w:ascii="Exo" w:eastAsia="Times New Roman" w:hAnsi="Exo" w:cs="Times New Roman"/>
          <w:color w:val="303030"/>
          <w:sz w:val="25"/>
          <w:szCs w:val="25"/>
          <w:lang w:eastAsia="ru-RU"/>
        </w:rPr>
        <w:t>Каждый массив должен иметь свое название.</w:t>
      </w:r>
    </w:p>
    <w:p w:rsidR="009703F0" w:rsidRPr="009703F0" w:rsidRDefault="009703F0" w:rsidP="009703F0">
      <w:pPr>
        <w:numPr>
          <w:ilvl w:val="0"/>
          <w:numId w:val="44"/>
        </w:numPr>
        <w:shd w:val="clear" w:color="auto" w:fill="FFFFFF"/>
        <w:spacing w:before="75" w:after="75" w:line="240" w:lineRule="auto"/>
        <w:ind w:left="600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eastAsia="ru-RU"/>
        </w:rPr>
      </w:pPr>
      <w:r w:rsidRPr="009703F0">
        <w:rPr>
          <w:rFonts w:ascii="Exo" w:eastAsia="Times New Roman" w:hAnsi="Exo" w:cs="Times New Roman"/>
          <w:color w:val="303030"/>
          <w:sz w:val="25"/>
          <w:szCs w:val="25"/>
          <w:lang w:eastAsia="ru-RU"/>
        </w:rPr>
        <w:t>Он может в себе содержать от одного элемента до бесконечности (это в теории, на практике размер массива ограничивается памятью компьютера).</w:t>
      </w:r>
    </w:p>
    <w:p w:rsidR="009703F0" w:rsidRDefault="009703F0" w:rsidP="009703F0">
      <w:pPr>
        <w:numPr>
          <w:ilvl w:val="0"/>
          <w:numId w:val="44"/>
        </w:numPr>
        <w:shd w:val="clear" w:color="auto" w:fill="FFFFFF"/>
        <w:spacing w:line="240" w:lineRule="auto"/>
        <w:ind w:left="600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eastAsia="ru-RU"/>
        </w:rPr>
      </w:pPr>
      <w:r w:rsidRPr="009703F0">
        <w:rPr>
          <w:rFonts w:ascii="Exo" w:eastAsia="Times New Roman" w:hAnsi="Exo" w:cs="Times New Roman"/>
          <w:color w:val="303030"/>
          <w:sz w:val="25"/>
          <w:szCs w:val="25"/>
          <w:lang w:eastAsia="ru-RU"/>
        </w:rPr>
        <w:t>Все элементы должны быть одного типа. Так, например, вы не можете в одном массиве хранить переменные типа </w:t>
      </w:r>
      <w:proofErr w:type="spellStart"/>
      <w:r w:rsidRPr="009703F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2" w:color="CCCCCC" w:frame="1"/>
          <w:shd w:val="clear" w:color="auto" w:fill="F8F8F8"/>
          <w:lang w:eastAsia="ru-RU"/>
        </w:rPr>
        <w:t>int</w:t>
      </w:r>
      <w:proofErr w:type="spellEnd"/>
      <w:r w:rsidRPr="009703F0">
        <w:rPr>
          <w:rFonts w:ascii="Exo" w:eastAsia="Times New Roman" w:hAnsi="Exo" w:cs="Times New Roman"/>
          <w:color w:val="303030"/>
          <w:sz w:val="25"/>
          <w:szCs w:val="25"/>
          <w:lang w:eastAsia="ru-RU"/>
        </w:rPr>
        <w:t> и типа </w:t>
      </w:r>
      <w:proofErr w:type="spellStart"/>
      <w:r w:rsidRPr="009703F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2" w:color="CCCCCC" w:frame="1"/>
          <w:shd w:val="clear" w:color="auto" w:fill="F8F8F8"/>
          <w:lang w:eastAsia="ru-RU"/>
        </w:rPr>
        <w:t>double</w:t>
      </w:r>
      <w:proofErr w:type="spellEnd"/>
      <w:r w:rsidRPr="009703F0">
        <w:rPr>
          <w:rFonts w:ascii="Exo" w:eastAsia="Times New Roman" w:hAnsi="Exo" w:cs="Times New Roman"/>
          <w:color w:val="303030"/>
          <w:sz w:val="25"/>
          <w:szCs w:val="25"/>
          <w:lang w:eastAsia="ru-RU"/>
        </w:rPr>
        <w:t>.</w:t>
      </w:r>
    </w:p>
    <w:p w:rsidR="009703F0" w:rsidRPr="009703F0" w:rsidRDefault="009703F0" w:rsidP="009703F0">
      <w:pPr>
        <w:pStyle w:val="3"/>
        <w:numPr>
          <w:ilvl w:val="0"/>
          <w:numId w:val="0"/>
        </w:numPr>
        <w:shd w:val="clear" w:color="auto" w:fill="FFFFFF"/>
        <w:spacing w:before="300" w:after="150"/>
        <w:ind w:firstLine="600"/>
        <w:textAlignment w:val="baseline"/>
        <w:rPr>
          <w:rFonts w:ascii="Open-Sans" w:hAnsi="Open-Sans"/>
          <w:color w:val="303030"/>
        </w:rPr>
      </w:pPr>
      <w:r w:rsidRPr="009703F0">
        <w:rPr>
          <w:rFonts w:ascii="Open-Sans" w:hAnsi="Open-Sans"/>
          <w:color w:val="303030"/>
        </w:rPr>
        <w:t>Инициализация массива</w:t>
      </w:r>
    </w:p>
    <w:p w:rsidR="009703F0" w:rsidRDefault="009703F0" w:rsidP="009703F0">
      <w:pPr>
        <w:pStyle w:val="aff8"/>
        <w:shd w:val="clear" w:color="auto" w:fill="FFFFFF"/>
        <w:spacing w:before="0" w:beforeAutospacing="0" w:after="225" w:afterAutospacing="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Для того чтобы использовать массивы в своих программах, его надо сначала объявить. Для этого нужно использовать следующею конструкцию:</w:t>
      </w:r>
    </w:p>
    <w:p w:rsidR="009703F0" w:rsidRDefault="009703F0" w:rsidP="009703F0">
      <w:pPr>
        <w:shd w:val="clear" w:color="auto" w:fill="FFFFFF"/>
        <w:spacing w:line="240" w:lineRule="auto"/>
        <w:textAlignment w:val="baseline"/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&lt;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тип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&gt;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&lt;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имя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массива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&gt;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[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&lt;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кол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во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элементов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&gt;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];</w:t>
      </w:r>
    </w:p>
    <w:p w:rsidR="009703F0" w:rsidRPr="009703F0" w:rsidRDefault="009703F0" w:rsidP="009703F0">
      <w:pPr>
        <w:shd w:val="clear" w:color="auto" w:fill="FFFFFF"/>
        <w:spacing w:line="240" w:lineRule="auto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en-US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sectPr w:rsidR="009703F0" w:rsidRPr="009703F0" w:rsidSect="0076424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298" w:rsidRDefault="00656298" w:rsidP="00764247">
      <w:pPr>
        <w:spacing w:line="240" w:lineRule="auto"/>
      </w:pPr>
      <w:r>
        <w:separator/>
      </w:r>
    </w:p>
  </w:endnote>
  <w:endnote w:type="continuationSeparator" w:id="0">
    <w:p w:rsidR="00656298" w:rsidRDefault="00656298" w:rsidP="00764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-Sans">
    <w:altName w:val="Cambria"/>
    <w:panose1 w:val="00000000000000000000"/>
    <w:charset w:val="00"/>
    <w:family w:val="roman"/>
    <w:notTrueType/>
    <w:pitch w:val="default"/>
  </w:font>
  <w:font w:name="Ex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181624"/>
      <w:docPartObj>
        <w:docPartGallery w:val="Page Numbers (Bottom of Page)"/>
        <w:docPartUnique/>
      </w:docPartObj>
    </w:sdtPr>
    <w:sdtEndPr/>
    <w:sdtContent>
      <w:p w:rsidR="00764247" w:rsidRDefault="00764247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A7F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298" w:rsidRDefault="00656298" w:rsidP="00764247">
      <w:pPr>
        <w:spacing w:line="240" w:lineRule="auto"/>
      </w:pPr>
      <w:r>
        <w:separator/>
      </w:r>
    </w:p>
  </w:footnote>
  <w:footnote w:type="continuationSeparator" w:id="0">
    <w:p w:rsidR="00656298" w:rsidRDefault="00656298" w:rsidP="007642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4B61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1" w15:restartNumberingAfterBreak="0">
    <w:nsid w:val="22136833"/>
    <w:multiLevelType w:val="multilevel"/>
    <w:tmpl w:val="830CD47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5D71BC"/>
    <w:multiLevelType w:val="multilevel"/>
    <w:tmpl w:val="6794F290"/>
    <w:numStyleLink w:val="10"/>
  </w:abstractNum>
  <w:abstractNum w:abstractNumId="3" w15:restartNumberingAfterBreak="0">
    <w:nsid w:val="25666626"/>
    <w:multiLevelType w:val="multilevel"/>
    <w:tmpl w:val="6794F290"/>
    <w:styleLink w:val="10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%3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4" w15:restartNumberingAfterBreak="0">
    <w:nsid w:val="25747CBB"/>
    <w:multiLevelType w:val="multilevel"/>
    <w:tmpl w:val="BD9A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0319D"/>
    <w:multiLevelType w:val="multilevel"/>
    <w:tmpl w:val="830CD47C"/>
    <w:numStyleLink w:val="a"/>
  </w:abstractNum>
  <w:abstractNum w:abstractNumId="6" w15:restartNumberingAfterBreak="0">
    <w:nsid w:val="37420D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FBD41E3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8" w15:restartNumberingAfterBreak="0">
    <w:nsid w:val="58D225F8"/>
    <w:multiLevelType w:val="multilevel"/>
    <w:tmpl w:val="DA88506E"/>
    <w:styleLink w:val="a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7344439D"/>
    <w:multiLevelType w:val="multilevel"/>
    <w:tmpl w:val="6794F290"/>
    <w:numStyleLink w:val="10"/>
  </w:abstractNum>
  <w:num w:numId="1">
    <w:abstractNumId w:val="8"/>
  </w:num>
  <w:num w:numId="2">
    <w:abstractNumId w:val="1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8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8"/>
  </w:num>
  <w:num w:numId="24">
    <w:abstractNumId w:val="8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8"/>
  </w:num>
  <w:num w:numId="36">
    <w:abstractNumId w:val="1"/>
  </w:num>
  <w:num w:numId="37">
    <w:abstractNumId w:val="1"/>
  </w:num>
  <w:num w:numId="38">
    <w:abstractNumId w:val="7"/>
  </w:num>
  <w:num w:numId="39">
    <w:abstractNumId w:val="0"/>
  </w:num>
  <w:num w:numId="40">
    <w:abstractNumId w:val="6"/>
  </w:num>
  <w:num w:numId="41">
    <w:abstractNumId w:val="3"/>
  </w:num>
  <w:num w:numId="42">
    <w:abstractNumId w:val="2"/>
  </w:num>
  <w:num w:numId="43">
    <w:abstractNumId w:val="9"/>
  </w:num>
  <w:num w:numId="44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3A"/>
    <w:rsid w:val="00002A6C"/>
    <w:rsid w:val="00013D75"/>
    <w:rsid w:val="000211C6"/>
    <w:rsid w:val="00024ADE"/>
    <w:rsid w:val="0002723C"/>
    <w:rsid w:val="0004139E"/>
    <w:rsid w:val="0006314E"/>
    <w:rsid w:val="0007054A"/>
    <w:rsid w:val="00075822"/>
    <w:rsid w:val="000872E7"/>
    <w:rsid w:val="000A6DE0"/>
    <w:rsid w:val="000B71A9"/>
    <w:rsid w:val="000C44C3"/>
    <w:rsid w:val="000E1575"/>
    <w:rsid w:val="000F1585"/>
    <w:rsid w:val="0010219F"/>
    <w:rsid w:val="00111240"/>
    <w:rsid w:val="0011315D"/>
    <w:rsid w:val="00116070"/>
    <w:rsid w:val="00122759"/>
    <w:rsid w:val="00123E2B"/>
    <w:rsid w:val="00126647"/>
    <w:rsid w:val="00160D89"/>
    <w:rsid w:val="00162E2C"/>
    <w:rsid w:val="001631C9"/>
    <w:rsid w:val="0018025A"/>
    <w:rsid w:val="00182686"/>
    <w:rsid w:val="00194F4C"/>
    <w:rsid w:val="001A07FF"/>
    <w:rsid w:val="001A65CC"/>
    <w:rsid w:val="001B3FD1"/>
    <w:rsid w:val="001C39F3"/>
    <w:rsid w:val="00221F80"/>
    <w:rsid w:val="00234206"/>
    <w:rsid w:val="00237C60"/>
    <w:rsid w:val="002A13E4"/>
    <w:rsid w:val="002D3C9F"/>
    <w:rsid w:val="002F137F"/>
    <w:rsid w:val="002F79FC"/>
    <w:rsid w:val="00303DE2"/>
    <w:rsid w:val="00305DAD"/>
    <w:rsid w:val="00323C00"/>
    <w:rsid w:val="003469C8"/>
    <w:rsid w:val="00351430"/>
    <w:rsid w:val="0039529E"/>
    <w:rsid w:val="003D0A16"/>
    <w:rsid w:val="004020F6"/>
    <w:rsid w:val="00404644"/>
    <w:rsid w:val="0044196F"/>
    <w:rsid w:val="0044699A"/>
    <w:rsid w:val="00446F0F"/>
    <w:rsid w:val="00453655"/>
    <w:rsid w:val="00462AB4"/>
    <w:rsid w:val="00465139"/>
    <w:rsid w:val="00476559"/>
    <w:rsid w:val="004B5A56"/>
    <w:rsid w:val="004C5E75"/>
    <w:rsid w:val="004D3B97"/>
    <w:rsid w:val="004D470F"/>
    <w:rsid w:val="004D5912"/>
    <w:rsid w:val="004E660D"/>
    <w:rsid w:val="005157A2"/>
    <w:rsid w:val="00532DF5"/>
    <w:rsid w:val="00540A2F"/>
    <w:rsid w:val="0056025D"/>
    <w:rsid w:val="0057419A"/>
    <w:rsid w:val="00576A26"/>
    <w:rsid w:val="0059479D"/>
    <w:rsid w:val="005C5163"/>
    <w:rsid w:val="005D35BE"/>
    <w:rsid w:val="005D459E"/>
    <w:rsid w:val="005D7E6C"/>
    <w:rsid w:val="005E078B"/>
    <w:rsid w:val="0062067B"/>
    <w:rsid w:val="006254EA"/>
    <w:rsid w:val="00656298"/>
    <w:rsid w:val="00670820"/>
    <w:rsid w:val="00674FC8"/>
    <w:rsid w:val="00680FF1"/>
    <w:rsid w:val="00693859"/>
    <w:rsid w:val="006A1D69"/>
    <w:rsid w:val="006D21CE"/>
    <w:rsid w:val="006E0A3E"/>
    <w:rsid w:val="006F1859"/>
    <w:rsid w:val="00706894"/>
    <w:rsid w:val="007077BE"/>
    <w:rsid w:val="00714EC8"/>
    <w:rsid w:val="00720EC4"/>
    <w:rsid w:val="0072631A"/>
    <w:rsid w:val="007466FC"/>
    <w:rsid w:val="00747ED8"/>
    <w:rsid w:val="00751F62"/>
    <w:rsid w:val="00754672"/>
    <w:rsid w:val="00764247"/>
    <w:rsid w:val="00772D55"/>
    <w:rsid w:val="0077327B"/>
    <w:rsid w:val="00782239"/>
    <w:rsid w:val="007B580E"/>
    <w:rsid w:val="007D3903"/>
    <w:rsid w:val="007E3EC3"/>
    <w:rsid w:val="00802F0A"/>
    <w:rsid w:val="0083672D"/>
    <w:rsid w:val="00840E4D"/>
    <w:rsid w:val="008503C9"/>
    <w:rsid w:val="0087315C"/>
    <w:rsid w:val="008747CF"/>
    <w:rsid w:val="008924BD"/>
    <w:rsid w:val="008B52B7"/>
    <w:rsid w:val="008B5780"/>
    <w:rsid w:val="008B7EC8"/>
    <w:rsid w:val="008C1A59"/>
    <w:rsid w:val="008C384F"/>
    <w:rsid w:val="008C4B7B"/>
    <w:rsid w:val="008D2A7F"/>
    <w:rsid w:val="008E4921"/>
    <w:rsid w:val="00904F99"/>
    <w:rsid w:val="00913A64"/>
    <w:rsid w:val="009175D9"/>
    <w:rsid w:val="00926398"/>
    <w:rsid w:val="00926F98"/>
    <w:rsid w:val="00931F43"/>
    <w:rsid w:val="00940DEC"/>
    <w:rsid w:val="00947D91"/>
    <w:rsid w:val="00950493"/>
    <w:rsid w:val="009703F0"/>
    <w:rsid w:val="009747FB"/>
    <w:rsid w:val="009843A0"/>
    <w:rsid w:val="00987D14"/>
    <w:rsid w:val="0099633F"/>
    <w:rsid w:val="009976DD"/>
    <w:rsid w:val="009A5B8B"/>
    <w:rsid w:val="009A7E22"/>
    <w:rsid w:val="009F7CB2"/>
    <w:rsid w:val="00A01FCF"/>
    <w:rsid w:val="00A02234"/>
    <w:rsid w:val="00A02E17"/>
    <w:rsid w:val="00A153CF"/>
    <w:rsid w:val="00A3492F"/>
    <w:rsid w:val="00A43E50"/>
    <w:rsid w:val="00A554D2"/>
    <w:rsid w:val="00A81678"/>
    <w:rsid w:val="00A82955"/>
    <w:rsid w:val="00A9326C"/>
    <w:rsid w:val="00AC523A"/>
    <w:rsid w:val="00AD57F7"/>
    <w:rsid w:val="00B310F5"/>
    <w:rsid w:val="00B5118C"/>
    <w:rsid w:val="00B57D45"/>
    <w:rsid w:val="00B71991"/>
    <w:rsid w:val="00BE2018"/>
    <w:rsid w:val="00BE59E0"/>
    <w:rsid w:val="00BF5B6A"/>
    <w:rsid w:val="00C15287"/>
    <w:rsid w:val="00C20B8A"/>
    <w:rsid w:val="00C2297B"/>
    <w:rsid w:val="00C30D9F"/>
    <w:rsid w:val="00C436CB"/>
    <w:rsid w:val="00C667F2"/>
    <w:rsid w:val="00CA57E1"/>
    <w:rsid w:val="00CB2A9D"/>
    <w:rsid w:val="00CC5BEA"/>
    <w:rsid w:val="00CF2736"/>
    <w:rsid w:val="00D1450D"/>
    <w:rsid w:val="00D1641D"/>
    <w:rsid w:val="00D1743D"/>
    <w:rsid w:val="00D17BC3"/>
    <w:rsid w:val="00D33347"/>
    <w:rsid w:val="00D40E7B"/>
    <w:rsid w:val="00D41D54"/>
    <w:rsid w:val="00D839EB"/>
    <w:rsid w:val="00D944B6"/>
    <w:rsid w:val="00DA7414"/>
    <w:rsid w:val="00DB33A9"/>
    <w:rsid w:val="00DB4C8A"/>
    <w:rsid w:val="00DC2E95"/>
    <w:rsid w:val="00DD1705"/>
    <w:rsid w:val="00DE5070"/>
    <w:rsid w:val="00DF02F1"/>
    <w:rsid w:val="00E025F4"/>
    <w:rsid w:val="00E1672D"/>
    <w:rsid w:val="00E50709"/>
    <w:rsid w:val="00E529F9"/>
    <w:rsid w:val="00EC5ADC"/>
    <w:rsid w:val="00ED2C07"/>
    <w:rsid w:val="00ED4323"/>
    <w:rsid w:val="00ED7E87"/>
    <w:rsid w:val="00EE4CB5"/>
    <w:rsid w:val="00F35C65"/>
    <w:rsid w:val="00F46C60"/>
    <w:rsid w:val="00F67E25"/>
    <w:rsid w:val="00F733E8"/>
    <w:rsid w:val="00F7788B"/>
    <w:rsid w:val="00F90859"/>
    <w:rsid w:val="00F91362"/>
    <w:rsid w:val="00F958E3"/>
    <w:rsid w:val="00FB58D6"/>
    <w:rsid w:val="00FD29D4"/>
    <w:rsid w:val="00FD3BAF"/>
    <w:rsid w:val="00FE1BDE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EC20"/>
  <w15:docId w15:val="{E5F96BAF-8781-475E-9585-17E1503B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0219F"/>
    <w:rPr>
      <w:rFonts w:ascii="Times New Roman" w:hAnsi="Times New Roman"/>
    </w:rPr>
  </w:style>
  <w:style w:type="paragraph" w:styleId="1">
    <w:name w:val="heading 1"/>
    <w:basedOn w:val="a1"/>
    <w:next w:val="a1"/>
    <w:link w:val="11"/>
    <w:uiPriority w:val="9"/>
    <w:qFormat/>
    <w:rsid w:val="00FD29D4"/>
    <w:pPr>
      <w:keepNext/>
      <w:keepLines/>
      <w:pageBreakBefore/>
      <w:numPr>
        <w:numId w:val="37"/>
      </w:numPr>
      <w:spacing w:after="480"/>
      <w:contextualSpacing/>
      <w:jc w:val="center"/>
      <w:outlineLvl w:val="0"/>
    </w:pPr>
    <w:rPr>
      <w:rFonts w:eastAsiaTheme="majorEastAsia" w:cstheme="majorBidi"/>
      <w:b/>
      <w:bCs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111240"/>
    <w:pPr>
      <w:keepNext/>
      <w:keepLines/>
      <w:numPr>
        <w:ilvl w:val="1"/>
        <w:numId w:val="37"/>
      </w:numPr>
      <w:spacing w:before="480" w:after="240"/>
      <w:contextualSpacing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11240"/>
    <w:pPr>
      <w:keepNext/>
      <w:keepLines/>
      <w:numPr>
        <w:ilvl w:val="2"/>
        <w:numId w:val="37"/>
      </w:numPr>
      <w:spacing w:before="240"/>
      <w:ind w:firstLine="709"/>
      <w:contextualSpacing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rsid w:val="00BE59E0"/>
    <w:pPr>
      <w:keepNext/>
      <w:keepLines/>
      <w:numPr>
        <w:ilvl w:val="3"/>
        <w:numId w:val="37"/>
      </w:numPr>
      <w:contextualSpacing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BE59E0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E59E0"/>
    <w:pPr>
      <w:keepNext/>
      <w:keepLines/>
      <w:numPr>
        <w:ilvl w:val="5"/>
        <w:numId w:val="3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E59E0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E59E0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E59E0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DC2E95"/>
    <w:pPr>
      <w:spacing w:line="240" w:lineRule="auto"/>
    </w:pPr>
    <w:rPr>
      <w:rFonts w:ascii="Times New Roman" w:hAnsi="Times New Roman"/>
    </w:rPr>
  </w:style>
  <w:style w:type="character" w:customStyle="1" w:styleId="11">
    <w:name w:val="Заголовок 1 Знак"/>
    <w:basedOn w:val="a2"/>
    <w:link w:val="1"/>
    <w:uiPriority w:val="9"/>
    <w:rsid w:val="00FD29D4"/>
    <w:rPr>
      <w:rFonts w:ascii="Times New Roman" w:eastAsiaTheme="majorEastAsia" w:hAnsi="Times New Roman" w:cstheme="majorBidi"/>
      <w:b/>
      <w:bCs/>
      <w:caps/>
    </w:rPr>
  </w:style>
  <w:style w:type="character" w:customStyle="1" w:styleId="20">
    <w:name w:val="Заголовок 2 Знак"/>
    <w:basedOn w:val="a2"/>
    <w:link w:val="2"/>
    <w:uiPriority w:val="9"/>
    <w:rsid w:val="00111240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30">
    <w:name w:val="Заголовок 3 Знак"/>
    <w:basedOn w:val="a2"/>
    <w:link w:val="3"/>
    <w:uiPriority w:val="9"/>
    <w:rsid w:val="00111240"/>
    <w:rPr>
      <w:rFonts w:ascii="Times New Roman" w:eastAsiaTheme="majorEastAsia" w:hAnsi="Times New Roman" w:cstheme="majorBidi"/>
      <w:b/>
      <w:bCs/>
      <w:i/>
    </w:rPr>
  </w:style>
  <w:style w:type="character" w:customStyle="1" w:styleId="40">
    <w:name w:val="Заголовок 4 Знак"/>
    <w:basedOn w:val="a2"/>
    <w:link w:val="4"/>
    <w:uiPriority w:val="9"/>
    <w:rsid w:val="00BE59E0"/>
    <w:rPr>
      <w:rFonts w:asciiTheme="majorHAnsi" w:eastAsiaTheme="majorEastAsia" w:hAnsiTheme="majorHAnsi" w:cstheme="majorBidi"/>
      <w:bCs/>
      <w:i/>
      <w:iCs/>
    </w:rPr>
  </w:style>
  <w:style w:type="character" w:customStyle="1" w:styleId="50">
    <w:name w:val="Заголовок 5 Знак"/>
    <w:basedOn w:val="a2"/>
    <w:link w:val="5"/>
    <w:uiPriority w:val="9"/>
    <w:semiHidden/>
    <w:rsid w:val="00BE59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BE59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BE59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1"/>
    <w:next w:val="a1"/>
    <w:link w:val="a7"/>
    <w:rsid w:val="00BE59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rsid w:val="00BE5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rsid w:val="00BE59E0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BE59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uiPriority w:val="22"/>
    <w:qFormat/>
    <w:rsid w:val="00BE59E0"/>
    <w:rPr>
      <w:b/>
      <w:bCs/>
    </w:rPr>
  </w:style>
  <w:style w:type="character" w:styleId="ab">
    <w:name w:val="Emphasis"/>
    <w:uiPriority w:val="20"/>
    <w:rsid w:val="00BE59E0"/>
    <w:rPr>
      <w:i/>
      <w:iCs/>
    </w:rPr>
  </w:style>
  <w:style w:type="paragraph" w:styleId="ac">
    <w:name w:val="List Paragraph"/>
    <w:basedOn w:val="a1"/>
    <w:uiPriority w:val="34"/>
    <w:rsid w:val="00BE59E0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BE59E0"/>
    <w:rPr>
      <w:i/>
      <w:iCs/>
      <w:color w:val="000000" w:themeColor="text1"/>
    </w:rPr>
  </w:style>
  <w:style w:type="character" w:customStyle="1" w:styleId="22">
    <w:name w:val="Цитата 2 Знак"/>
    <w:basedOn w:val="a2"/>
    <w:link w:val="21"/>
    <w:uiPriority w:val="29"/>
    <w:rsid w:val="00BE59E0"/>
    <w:rPr>
      <w:rFonts w:ascii="Times New Roman" w:hAnsi="Times New Roman"/>
      <w:i/>
      <w:iCs/>
      <w:color w:val="000000" w:themeColor="text1"/>
    </w:rPr>
  </w:style>
  <w:style w:type="paragraph" w:styleId="ad">
    <w:name w:val="Intense Quote"/>
    <w:basedOn w:val="a1"/>
    <w:next w:val="a1"/>
    <w:link w:val="ae"/>
    <w:uiPriority w:val="30"/>
    <w:rsid w:val="00BE59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2"/>
    <w:link w:val="ad"/>
    <w:uiPriority w:val="30"/>
    <w:rsid w:val="00BE59E0"/>
    <w:rPr>
      <w:rFonts w:ascii="Times New Roman" w:hAnsi="Times New Roman"/>
      <w:b/>
      <w:bCs/>
      <w:i/>
      <w:iCs/>
      <w:color w:val="4F81BD" w:themeColor="accent1"/>
    </w:rPr>
  </w:style>
  <w:style w:type="character" w:styleId="af">
    <w:name w:val="Subtle Emphasis"/>
    <w:uiPriority w:val="19"/>
    <w:rsid w:val="00BE59E0"/>
    <w:rPr>
      <w:i/>
      <w:iCs/>
      <w:color w:val="808080" w:themeColor="text1" w:themeTint="7F"/>
    </w:rPr>
  </w:style>
  <w:style w:type="character" w:styleId="af0">
    <w:name w:val="Intense Emphasis"/>
    <w:uiPriority w:val="21"/>
    <w:rsid w:val="00BE59E0"/>
    <w:rPr>
      <w:b/>
      <w:bCs/>
      <w:i/>
      <w:iCs/>
      <w:color w:val="4F81BD" w:themeColor="accent1"/>
    </w:rPr>
  </w:style>
  <w:style w:type="character" w:styleId="af1">
    <w:name w:val="Subtle Reference"/>
    <w:uiPriority w:val="31"/>
    <w:rsid w:val="00BE59E0"/>
    <w:rPr>
      <w:smallCaps/>
      <w:color w:val="C0504D" w:themeColor="accent2"/>
      <w:u w:val="single"/>
    </w:rPr>
  </w:style>
  <w:style w:type="character" w:styleId="af2">
    <w:name w:val="Intense Reference"/>
    <w:uiPriority w:val="32"/>
    <w:rsid w:val="00BE59E0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rsid w:val="00BE59E0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unhideWhenUsed/>
    <w:qFormat/>
    <w:rsid w:val="00BE59E0"/>
    <w:pPr>
      <w:numPr>
        <w:numId w:val="0"/>
      </w:numPr>
      <w:outlineLvl w:val="9"/>
    </w:pPr>
  </w:style>
  <w:style w:type="numbering" w:customStyle="1" w:styleId="a0">
    <w:name w:val="Базовая многоуровневая нумерация"/>
    <w:basedOn w:val="a4"/>
    <w:uiPriority w:val="99"/>
    <w:rsid w:val="00BE59E0"/>
    <w:pPr>
      <w:numPr>
        <w:numId w:val="1"/>
      </w:numPr>
    </w:pPr>
  </w:style>
  <w:style w:type="paragraph" w:customStyle="1" w:styleId="af5">
    <w:name w:val="Многоуровневая нумерация заголовков"/>
    <w:basedOn w:val="1"/>
    <w:rsid w:val="00BE59E0"/>
    <w:pPr>
      <w:numPr>
        <w:numId w:val="0"/>
      </w:numPr>
    </w:pPr>
  </w:style>
  <w:style w:type="numbering" w:customStyle="1" w:styleId="a">
    <w:name w:val="Нумерация заголовков"/>
    <w:basedOn w:val="a4"/>
    <w:uiPriority w:val="99"/>
    <w:rsid w:val="00BE59E0"/>
    <w:pPr>
      <w:numPr>
        <w:numId w:val="2"/>
      </w:numPr>
    </w:pPr>
  </w:style>
  <w:style w:type="paragraph" w:customStyle="1" w:styleId="af6">
    <w:name w:val="Текст программы"/>
    <w:basedOn w:val="a1"/>
    <w:next w:val="a1"/>
    <w:qFormat/>
    <w:rsid w:val="00DC2E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</w:rPr>
  </w:style>
  <w:style w:type="paragraph" w:styleId="af7">
    <w:name w:val="caption"/>
    <w:basedOn w:val="a1"/>
    <w:next w:val="a1"/>
    <w:uiPriority w:val="35"/>
    <w:unhideWhenUsed/>
    <w:qFormat/>
    <w:rsid w:val="00BE59E0"/>
    <w:pPr>
      <w:spacing w:after="360" w:line="240" w:lineRule="auto"/>
      <w:ind w:firstLine="0"/>
      <w:contextualSpacing/>
      <w:jc w:val="center"/>
    </w:pPr>
    <w:rPr>
      <w:bCs/>
      <w:sz w:val="24"/>
      <w:szCs w:val="18"/>
    </w:rPr>
  </w:style>
  <w:style w:type="paragraph" w:styleId="12">
    <w:name w:val="toc 1"/>
    <w:basedOn w:val="a1"/>
    <w:next w:val="a1"/>
    <w:autoRedefine/>
    <w:uiPriority w:val="39"/>
    <w:unhideWhenUsed/>
    <w:rsid w:val="00BE59E0"/>
    <w:pPr>
      <w:tabs>
        <w:tab w:val="right" w:leader="dot" w:pos="9345"/>
      </w:tabs>
      <w:jc w:val="left"/>
    </w:pPr>
  </w:style>
  <w:style w:type="paragraph" w:styleId="23">
    <w:name w:val="toc 2"/>
    <w:basedOn w:val="a1"/>
    <w:next w:val="a1"/>
    <w:autoRedefine/>
    <w:uiPriority w:val="39"/>
    <w:unhideWhenUsed/>
    <w:rsid w:val="00BE59E0"/>
    <w:pPr>
      <w:tabs>
        <w:tab w:val="right" w:leader="dot" w:pos="9345"/>
      </w:tabs>
      <w:ind w:left="391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BE59E0"/>
    <w:pPr>
      <w:ind w:left="720"/>
      <w:jc w:val="left"/>
    </w:pPr>
    <w:rPr>
      <w:rFonts w:eastAsiaTheme="minorEastAsia"/>
      <w:szCs w:val="22"/>
      <w:lang w:eastAsia="ru-RU"/>
    </w:rPr>
  </w:style>
  <w:style w:type="table" w:styleId="af8">
    <w:name w:val="Table Grid"/>
    <w:basedOn w:val="a3"/>
    <w:uiPriority w:val="59"/>
    <w:rsid w:val="00BE59E0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Титульный лист"/>
    <w:basedOn w:val="a1"/>
    <w:locked/>
    <w:rsid w:val="00BE59E0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a">
    <w:name w:val="annotation text"/>
    <w:basedOn w:val="a1"/>
    <w:link w:val="afb"/>
    <w:uiPriority w:val="99"/>
    <w:semiHidden/>
    <w:unhideWhenUsed/>
    <w:rsid w:val="00BE59E0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BE59E0"/>
    <w:rPr>
      <w:rFonts w:ascii="Times New Roman" w:hAnsi="Times New Roman"/>
      <w:sz w:val="20"/>
      <w:szCs w:val="20"/>
    </w:rPr>
  </w:style>
  <w:style w:type="paragraph" w:styleId="afc">
    <w:name w:val="header"/>
    <w:basedOn w:val="a1"/>
    <w:link w:val="afd"/>
    <w:uiPriority w:val="99"/>
    <w:unhideWhenUsed/>
    <w:rsid w:val="00BE59E0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BE59E0"/>
    <w:rPr>
      <w:rFonts w:ascii="Times New Roman" w:hAnsi="Times New Roman"/>
    </w:rPr>
  </w:style>
  <w:style w:type="paragraph" w:styleId="afe">
    <w:name w:val="footer"/>
    <w:basedOn w:val="a1"/>
    <w:link w:val="aff"/>
    <w:uiPriority w:val="99"/>
    <w:unhideWhenUsed/>
    <w:rsid w:val="00BE59E0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f">
    <w:name w:val="Нижний колонтитул Знак"/>
    <w:basedOn w:val="a2"/>
    <w:link w:val="afe"/>
    <w:uiPriority w:val="99"/>
    <w:rsid w:val="00BE59E0"/>
    <w:rPr>
      <w:rFonts w:ascii="Times New Roman" w:hAnsi="Times New Roman"/>
    </w:rPr>
  </w:style>
  <w:style w:type="character" w:styleId="aff0">
    <w:name w:val="annotation reference"/>
    <w:basedOn w:val="a2"/>
    <w:uiPriority w:val="99"/>
    <w:semiHidden/>
    <w:unhideWhenUsed/>
    <w:rsid w:val="00BE59E0"/>
    <w:rPr>
      <w:sz w:val="16"/>
      <w:szCs w:val="16"/>
    </w:rPr>
  </w:style>
  <w:style w:type="character" w:styleId="aff1">
    <w:name w:val="Hyperlink"/>
    <w:basedOn w:val="a2"/>
    <w:uiPriority w:val="99"/>
    <w:unhideWhenUsed/>
    <w:rsid w:val="00BE59E0"/>
    <w:rPr>
      <w:color w:val="0000FF" w:themeColor="hyperlink"/>
      <w:u w:val="single"/>
    </w:rPr>
  </w:style>
  <w:style w:type="paragraph" w:styleId="aff2">
    <w:name w:val="annotation subject"/>
    <w:basedOn w:val="afa"/>
    <w:next w:val="afa"/>
    <w:link w:val="aff3"/>
    <w:uiPriority w:val="99"/>
    <w:semiHidden/>
    <w:unhideWhenUsed/>
    <w:rsid w:val="00BE59E0"/>
    <w:rPr>
      <w:b/>
      <w:bCs/>
    </w:rPr>
  </w:style>
  <w:style w:type="character" w:customStyle="1" w:styleId="aff3">
    <w:name w:val="Тема примечания Знак"/>
    <w:basedOn w:val="afb"/>
    <w:link w:val="aff2"/>
    <w:uiPriority w:val="99"/>
    <w:semiHidden/>
    <w:rsid w:val="00BE59E0"/>
    <w:rPr>
      <w:rFonts w:ascii="Times New Roman" w:hAnsi="Times New Roman"/>
      <w:b/>
      <w:bCs/>
      <w:sz w:val="20"/>
      <w:szCs w:val="20"/>
    </w:rPr>
  </w:style>
  <w:style w:type="paragraph" w:styleId="aff4">
    <w:name w:val="Balloon Text"/>
    <w:basedOn w:val="a1"/>
    <w:link w:val="aff5"/>
    <w:uiPriority w:val="99"/>
    <w:semiHidden/>
    <w:unhideWhenUsed/>
    <w:rsid w:val="00BE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BE59E0"/>
    <w:rPr>
      <w:rFonts w:ascii="Tahoma" w:hAnsi="Tahoma" w:cs="Tahoma"/>
      <w:sz w:val="16"/>
      <w:szCs w:val="16"/>
    </w:rPr>
  </w:style>
  <w:style w:type="paragraph" w:styleId="aff6">
    <w:name w:val="Bibliography"/>
    <w:basedOn w:val="a1"/>
    <w:next w:val="a1"/>
    <w:uiPriority w:val="37"/>
    <w:unhideWhenUsed/>
    <w:rsid w:val="00BE59E0"/>
  </w:style>
  <w:style w:type="character" w:styleId="aff7">
    <w:name w:val="Placeholder Text"/>
    <w:basedOn w:val="a2"/>
    <w:uiPriority w:val="99"/>
    <w:semiHidden/>
    <w:rsid w:val="00BE59E0"/>
    <w:rPr>
      <w:color w:val="808080"/>
    </w:rPr>
  </w:style>
  <w:style w:type="numbering" w:customStyle="1" w:styleId="10">
    <w:name w:val="Стиль1"/>
    <w:uiPriority w:val="99"/>
    <w:rsid w:val="00DC2E95"/>
    <w:pPr>
      <w:numPr>
        <w:numId w:val="41"/>
      </w:numPr>
    </w:pPr>
  </w:style>
  <w:style w:type="paragraph" w:styleId="aff8">
    <w:name w:val="Normal (Web)"/>
    <w:basedOn w:val="a1"/>
    <w:uiPriority w:val="99"/>
    <w:semiHidden/>
    <w:unhideWhenUsed/>
    <w:rsid w:val="002A13E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rayon-p">
    <w:name w:val="crayon-p"/>
    <w:basedOn w:val="a2"/>
    <w:rsid w:val="002A13E4"/>
  </w:style>
  <w:style w:type="character" w:customStyle="1" w:styleId="crayon-r">
    <w:name w:val="crayon-r"/>
    <w:basedOn w:val="a2"/>
    <w:rsid w:val="002A13E4"/>
  </w:style>
  <w:style w:type="character" w:customStyle="1" w:styleId="crayon-h">
    <w:name w:val="crayon-h"/>
    <w:basedOn w:val="a2"/>
    <w:rsid w:val="002A13E4"/>
  </w:style>
  <w:style w:type="character" w:customStyle="1" w:styleId="crayon-t">
    <w:name w:val="crayon-t"/>
    <w:basedOn w:val="a2"/>
    <w:rsid w:val="002A13E4"/>
  </w:style>
  <w:style w:type="character" w:customStyle="1" w:styleId="crayon-v">
    <w:name w:val="crayon-v"/>
    <w:basedOn w:val="a2"/>
    <w:rsid w:val="002A13E4"/>
  </w:style>
  <w:style w:type="character" w:customStyle="1" w:styleId="crayon-sy">
    <w:name w:val="crayon-sy"/>
    <w:basedOn w:val="a2"/>
    <w:rsid w:val="002A13E4"/>
  </w:style>
  <w:style w:type="character" w:customStyle="1" w:styleId="crayon-e">
    <w:name w:val="crayon-e"/>
    <w:basedOn w:val="a2"/>
    <w:rsid w:val="002A13E4"/>
  </w:style>
  <w:style w:type="character" w:customStyle="1" w:styleId="crayon-o">
    <w:name w:val="crayon-o"/>
    <w:basedOn w:val="a2"/>
    <w:rsid w:val="002A13E4"/>
  </w:style>
  <w:style w:type="character" w:customStyle="1" w:styleId="crayon-s">
    <w:name w:val="crayon-s"/>
    <w:basedOn w:val="a2"/>
    <w:rsid w:val="002A13E4"/>
  </w:style>
  <w:style w:type="character" w:customStyle="1" w:styleId="crayon-st">
    <w:name w:val="crayon-st"/>
    <w:basedOn w:val="a2"/>
    <w:rsid w:val="002A13E4"/>
  </w:style>
  <w:style w:type="character" w:customStyle="1" w:styleId="crayon-cn">
    <w:name w:val="crayon-cn"/>
    <w:basedOn w:val="a2"/>
    <w:rsid w:val="002A13E4"/>
  </w:style>
  <w:style w:type="character" w:customStyle="1" w:styleId="crayon-c">
    <w:name w:val="crayon-c"/>
    <w:basedOn w:val="a2"/>
    <w:rsid w:val="002A13E4"/>
  </w:style>
  <w:style w:type="character" w:styleId="HTML">
    <w:name w:val="HTML Code"/>
    <w:basedOn w:val="a2"/>
    <w:uiPriority w:val="99"/>
    <w:semiHidden/>
    <w:unhideWhenUsed/>
    <w:rsid w:val="009703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8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26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64;&#1072;&#1073;&#1083;&#1086;&#1085;.%20&#1054;&#1090;&#1095;&#1077;&#1090;.%20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2490AB07-9D34-4C4D-9E6C-C5D95FB9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Отчет. Лабораторная работа</Template>
  <TotalTime>39</TotalTime>
  <Pages>6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leonid1319@gmail.com</cp:lastModifiedBy>
  <cp:revision>3</cp:revision>
  <dcterms:created xsi:type="dcterms:W3CDTF">2018-12-26T14:16:00Z</dcterms:created>
  <dcterms:modified xsi:type="dcterms:W3CDTF">2018-12-26T15:14:00Z</dcterms:modified>
</cp:coreProperties>
</file>