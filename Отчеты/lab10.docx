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DA7414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3803BD" w:rsidRDefault="008E4921" w:rsidP="00002A6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3803BD">
        <w:rPr>
          <w:b/>
          <w:i/>
          <w:sz w:val="40"/>
        </w:rPr>
        <w:t>10</w:t>
      </w:r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DA7414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proofErr w:type="gramStart"/>
      <w:r w:rsidR="008E4921">
        <w:tab/>
        <w:t xml:space="preserve">  </w:t>
      </w:r>
      <w:r w:rsidR="008E4921" w:rsidRPr="00237C60">
        <w:rPr>
          <w:u w:val="single"/>
        </w:rPr>
        <w:tab/>
      </w:r>
      <w:proofErr w:type="gramEnd"/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DA7414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 xml:space="preserve">Проверил  </w:t>
      </w:r>
      <w:r>
        <w:tab/>
      </w:r>
      <w:proofErr w:type="gramEnd"/>
      <w:r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DA7414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proofErr w:type="gramEnd"/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  <w:bookmarkStart w:id="0" w:name="_GoBack"/>
      <w:bookmarkEnd w:id="0"/>
    </w:p>
    <w:p w:rsidR="006E0A3E" w:rsidRDefault="00913A64" w:rsidP="006E0A3E">
      <w:pPr>
        <w:pStyle w:val="2"/>
      </w:pPr>
      <w:r>
        <w:t>Задание 1</w:t>
      </w:r>
    </w:p>
    <w:p w:rsidR="00B2367D" w:rsidRPr="00B2367D" w:rsidRDefault="00B2367D" w:rsidP="00B2367D">
      <w:r>
        <w:t>Вычисление обратной матрицы методом Гаусса-</w:t>
      </w:r>
      <w:proofErr w:type="spellStart"/>
      <w:r>
        <w:t>Жордана</w:t>
      </w:r>
      <w:proofErr w:type="spellEnd"/>
    </w:p>
    <w:p w:rsidR="006E0A3E" w:rsidRPr="006E0A3E" w:rsidRDefault="00B2367D" w:rsidP="006E0A3E">
      <w:r>
        <w:rPr>
          <w:color w:val="000000"/>
          <w:spacing w:val="-1"/>
        </w:rPr>
        <w:t xml:space="preserve">Создать функцию для </w:t>
      </w:r>
      <w:r>
        <w:rPr>
          <w:color w:val="000000"/>
        </w:rPr>
        <w:t>вычисления обратной матрицы по методу Гаусса-</w:t>
      </w:r>
      <w:proofErr w:type="spellStart"/>
      <w:r>
        <w:rPr>
          <w:color w:val="000000"/>
        </w:rPr>
        <w:t>Жордана</w:t>
      </w:r>
      <w:proofErr w:type="spellEnd"/>
      <w:r>
        <w:rPr>
          <w:color w:val="000000"/>
        </w:rPr>
        <w:t xml:space="preserve">. Размер матрицы </w:t>
      </w:r>
      <w:r>
        <w:rPr>
          <w:color w:val="000000"/>
          <w:spacing w:val="-1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</w:t>
      </w:r>
      <w:proofErr w:type="gramStart"/>
      <w:r>
        <w:rPr>
          <w:color w:val="000000"/>
          <w:spacing w:val="-1"/>
        </w:rPr>
        <w:t>все  преобразования</w:t>
      </w:r>
      <w:proofErr w:type="gramEnd"/>
      <w:r>
        <w:rPr>
          <w:color w:val="000000"/>
          <w:spacing w:val="-1"/>
        </w:rPr>
        <w:t xml:space="preserve"> над объединенной матрицей размером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*2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 xml:space="preserve">. Обратная матрица получится на месте единичной в столбцах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…2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, а на месте исходной матрицы в столбцах 0…(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-1) должна получиться единичная матрица.</w:t>
      </w:r>
    </w:p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A53577" w:rsidRDefault="000E1575" w:rsidP="00CF58BC">
      <w:pPr>
        <w:pStyle w:val="3"/>
      </w:pPr>
      <w:r>
        <w:t>Описание используемых алгоритмов</w:t>
      </w:r>
    </w:p>
    <w:p w:rsidR="00CF58BC" w:rsidRPr="00CF58BC" w:rsidRDefault="00CF58BC" w:rsidP="00CF58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73980" cy="9243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2B" w:rsidRDefault="00024ADE" w:rsidP="00290E2B">
      <w:pPr>
        <w:pStyle w:val="3"/>
        <w:ind w:firstLine="0"/>
      </w:pPr>
      <w:r>
        <w:lastRenderedPageBreak/>
        <w:t>Пример выполнения</w:t>
      </w:r>
      <w:r w:rsidR="00290E2B">
        <w:rPr>
          <w:lang w:val="en-US"/>
        </w:rPr>
        <w:t xml:space="preserve"> </w:t>
      </w:r>
      <w:r>
        <w:t>программы</w:t>
      </w:r>
    </w:p>
    <w:p w:rsidR="00DF61AC" w:rsidRDefault="00F73EEA" w:rsidP="00DF61AC">
      <w:r>
        <w:rPr>
          <w:noProof/>
        </w:rPr>
        <w:drawing>
          <wp:inline distT="0" distB="0" distL="0" distR="0" wp14:anchorId="56E2F2F0" wp14:editId="40208CDC">
            <wp:extent cx="20859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EA" w:rsidRDefault="00F73EEA" w:rsidP="00DF61AC">
      <w:r>
        <w:t>Доказательство данного примера</w:t>
      </w:r>
      <w:r w:rsidR="00A5689D">
        <w:t xml:space="preserve"> и последующих</w:t>
      </w:r>
      <w:r>
        <w:t>:</w:t>
      </w:r>
    </w:p>
    <w:p w:rsidR="00F73EEA" w:rsidRDefault="00F73EEA" w:rsidP="00DF61AC">
      <w:r>
        <w:rPr>
          <w:noProof/>
        </w:rPr>
        <w:drawing>
          <wp:inline distT="0" distB="0" distL="0" distR="0" wp14:anchorId="366680EC" wp14:editId="570BB1A2">
            <wp:extent cx="325755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D" w:rsidRDefault="0030169D" w:rsidP="00DF61AC">
      <w:r>
        <w:rPr>
          <w:noProof/>
        </w:rPr>
        <w:drawing>
          <wp:inline distT="0" distB="0" distL="0" distR="0" wp14:anchorId="3BB6A699" wp14:editId="7E1E7ED0">
            <wp:extent cx="198120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D" w:rsidRDefault="0030169D" w:rsidP="00DF61AC">
      <w:r>
        <w:rPr>
          <w:noProof/>
        </w:rPr>
        <w:drawing>
          <wp:inline distT="0" distB="0" distL="0" distR="0" wp14:anchorId="6AF773B9" wp14:editId="6F82468D">
            <wp:extent cx="2076450" cy="676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D" w:rsidRDefault="0030169D" w:rsidP="00DF61AC">
      <w:r>
        <w:rPr>
          <w:noProof/>
        </w:rPr>
        <w:lastRenderedPageBreak/>
        <w:drawing>
          <wp:inline distT="0" distB="0" distL="0" distR="0" wp14:anchorId="3ACD14A0" wp14:editId="1EE27EB4">
            <wp:extent cx="3219450" cy="479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9D" w:rsidRPr="00DF61AC" w:rsidRDefault="0030169D" w:rsidP="00DF61AC">
      <w:r>
        <w:rPr>
          <w:noProof/>
        </w:rPr>
        <w:drawing>
          <wp:inline distT="0" distB="0" distL="0" distR="0" wp14:anchorId="05BC49A5" wp14:editId="6C88CAA1">
            <wp:extent cx="3448368" cy="10183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588" cy="10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2B" w:rsidRDefault="00290E2B" w:rsidP="00290E2B">
      <w:pPr>
        <w:ind w:firstLine="0"/>
      </w:pPr>
    </w:p>
    <w:p w:rsidR="00290E2B" w:rsidRPr="002A13E4" w:rsidRDefault="00290E2B" w:rsidP="00290E2B">
      <w:pPr>
        <w:ind w:firstLine="0"/>
      </w:pPr>
    </w:p>
    <w:p w:rsidR="00FD3BAF" w:rsidRDefault="001A65CC" w:rsidP="00FD3BAF">
      <w:pPr>
        <w:pStyle w:val="3"/>
      </w:pPr>
      <w:r>
        <w:t>Текст программы</w:t>
      </w:r>
    </w:p>
    <w:p w:rsid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inversion(</w:t>
      </w:r>
      <w:proofErr w:type="gramEnd"/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**E =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][j] = 0.0;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][j] = 1.0;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[k][k];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[k][j] /= temp;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E[k][j] /= temp;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-=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[k][j] * temp;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][j] -= E[k][j] * temp;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k &gt; 0; k--)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- 1;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][k];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-=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[k][j] * temp;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E[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][j] -= E[k][j] * temp;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E52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E52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][j] = E[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56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**matrix =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A5689D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A5689D">
        <w:rPr>
          <w:rFonts w:ascii="Consolas" w:hAnsi="Consolas" w:cs="Consolas"/>
          <w:color w:val="A31515"/>
          <w:sz w:val="19"/>
          <w:szCs w:val="19"/>
          <w:lang w:val="en-US"/>
        </w:rPr>
        <w:t>matrix[</w:t>
      </w:r>
      <w:proofErr w:type="gramEnd"/>
      <w:r w:rsidRPr="00A56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56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89D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inversion(</w:t>
      </w:r>
      <w:proofErr w:type="gram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E522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0E5228" w:rsidRP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E52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228" w:rsidRDefault="000E5228" w:rsidP="000E52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1FE3" w:rsidRDefault="000E5228" w:rsidP="000E522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FE3" w:rsidRPr="004A759F" w:rsidRDefault="00531FE3" w:rsidP="004A759F"/>
    <w:p w:rsidR="00024ADE" w:rsidRDefault="00540A2F" w:rsidP="00714EC8">
      <w:pPr>
        <w:pStyle w:val="1"/>
      </w:pPr>
      <w:r>
        <w:lastRenderedPageBreak/>
        <w:t>Выводы</w:t>
      </w:r>
    </w:p>
    <w:p w:rsidR="003F6E37" w:rsidRPr="007C2F49" w:rsidRDefault="00D15462" w:rsidP="009703F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b/>
          <w:color w:val="303030"/>
          <w:sz w:val="27"/>
          <w:szCs w:val="25"/>
          <w:lang w:eastAsia="ru-RU"/>
        </w:rPr>
      </w:pPr>
      <w:r w:rsidRPr="007C2F49">
        <w:rPr>
          <w:rFonts w:ascii="Exo" w:eastAsia="Times New Roman" w:hAnsi="Exo" w:cs="Times New Roman"/>
          <w:b/>
          <w:color w:val="303030"/>
          <w:sz w:val="27"/>
          <w:szCs w:val="25"/>
          <w:lang w:eastAsia="ru-RU"/>
        </w:rPr>
        <w:t>Повторение всего изученного</w:t>
      </w:r>
      <w:r w:rsidR="007C2F49" w:rsidRPr="007C2F49">
        <w:rPr>
          <w:rFonts w:ascii="Exo" w:eastAsia="Times New Roman" w:hAnsi="Exo" w:cs="Times New Roman"/>
          <w:b/>
          <w:color w:val="303030"/>
          <w:sz w:val="27"/>
          <w:szCs w:val="25"/>
          <w:lang w:eastAsia="ru-RU"/>
        </w:rPr>
        <w:t xml:space="preserve"> материала.</w:t>
      </w:r>
    </w:p>
    <w:sectPr w:rsidR="003F6E37" w:rsidRPr="007C2F49" w:rsidSect="0076424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D6C" w:rsidRDefault="006C3D6C" w:rsidP="00764247">
      <w:pPr>
        <w:spacing w:line="240" w:lineRule="auto"/>
      </w:pPr>
      <w:r>
        <w:separator/>
      </w:r>
    </w:p>
  </w:endnote>
  <w:endnote w:type="continuationSeparator" w:id="0">
    <w:p w:rsidR="006C3D6C" w:rsidRDefault="006C3D6C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Content>
      <w:p w:rsidR="00DF61AC" w:rsidRDefault="00DF61AC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D6C" w:rsidRDefault="006C3D6C" w:rsidP="00764247">
      <w:pPr>
        <w:spacing w:line="240" w:lineRule="auto"/>
      </w:pPr>
      <w:r>
        <w:separator/>
      </w:r>
    </w:p>
  </w:footnote>
  <w:footnote w:type="continuationSeparator" w:id="0">
    <w:p w:rsidR="006C3D6C" w:rsidRDefault="006C3D6C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25747CBB"/>
    <w:multiLevelType w:val="multilevel"/>
    <w:tmpl w:val="BD9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0319D"/>
    <w:multiLevelType w:val="multilevel"/>
    <w:tmpl w:val="830CD47C"/>
    <w:numStyleLink w:val="a"/>
  </w:abstractNum>
  <w:abstractNum w:abstractNumId="6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8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44439D"/>
    <w:multiLevelType w:val="multilevel"/>
    <w:tmpl w:val="6794F290"/>
    <w:numStyleLink w:val="10"/>
  </w:abstractNum>
  <w:num w:numId="1">
    <w:abstractNumId w:val="8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8"/>
  </w:num>
  <w:num w:numId="36">
    <w:abstractNumId w:val="1"/>
  </w:num>
  <w:num w:numId="37">
    <w:abstractNumId w:val="1"/>
  </w:num>
  <w:num w:numId="38">
    <w:abstractNumId w:val="7"/>
  </w:num>
  <w:num w:numId="39">
    <w:abstractNumId w:val="0"/>
  </w:num>
  <w:num w:numId="40">
    <w:abstractNumId w:val="6"/>
  </w:num>
  <w:num w:numId="41">
    <w:abstractNumId w:val="3"/>
  </w:num>
  <w:num w:numId="42">
    <w:abstractNumId w:val="2"/>
  </w:num>
  <w:num w:numId="43">
    <w:abstractNumId w:val="9"/>
  </w:num>
  <w:num w:numId="4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11C6"/>
    <w:rsid w:val="00024ADE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E5228"/>
    <w:rsid w:val="000F1585"/>
    <w:rsid w:val="0010219F"/>
    <w:rsid w:val="00111240"/>
    <w:rsid w:val="0011315D"/>
    <w:rsid w:val="00116070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1F50B4"/>
    <w:rsid w:val="00221F80"/>
    <w:rsid w:val="00234206"/>
    <w:rsid w:val="00237C60"/>
    <w:rsid w:val="002808F2"/>
    <w:rsid w:val="00290E2B"/>
    <w:rsid w:val="002A13E4"/>
    <w:rsid w:val="002D3C9F"/>
    <w:rsid w:val="002F137F"/>
    <w:rsid w:val="002F79FC"/>
    <w:rsid w:val="0030169D"/>
    <w:rsid w:val="00303DE2"/>
    <w:rsid w:val="00305DAD"/>
    <w:rsid w:val="00323C00"/>
    <w:rsid w:val="003469C8"/>
    <w:rsid w:val="00351430"/>
    <w:rsid w:val="003803BD"/>
    <w:rsid w:val="0039529E"/>
    <w:rsid w:val="003D0A16"/>
    <w:rsid w:val="003F6E37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A759F"/>
    <w:rsid w:val="004B5A56"/>
    <w:rsid w:val="004C5E75"/>
    <w:rsid w:val="004D3B97"/>
    <w:rsid w:val="004D470F"/>
    <w:rsid w:val="004D5912"/>
    <w:rsid w:val="004E4160"/>
    <w:rsid w:val="004E660D"/>
    <w:rsid w:val="005157A2"/>
    <w:rsid w:val="00531FE3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70820"/>
    <w:rsid w:val="00674FC8"/>
    <w:rsid w:val="00680FF1"/>
    <w:rsid w:val="00693859"/>
    <w:rsid w:val="006A1D69"/>
    <w:rsid w:val="006C3D6C"/>
    <w:rsid w:val="006D21CE"/>
    <w:rsid w:val="006E0A3E"/>
    <w:rsid w:val="006F1859"/>
    <w:rsid w:val="006F3363"/>
    <w:rsid w:val="00706894"/>
    <w:rsid w:val="007077BE"/>
    <w:rsid w:val="00714EC8"/>
    <w:rsid w:val="00720EC4"/>
    <w:rsid w:val="0072631A"/>
    <w:rsid w:val="00730FA9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C2F49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92752"/>
    <w:rsid w:val="008B52B7"/>
    <w:rsid w:val="008B5780"/>
    <w:rsid w:val="008B7EC8"/>
    <w:rsid w:val="008C1A59"/>
    <w:rsid w:val="008C384F"/>
    <w:rsid w:val="008C4B7B"/>
    <w:rsid w:val="008D2A7F"/>
    <w:rsid w:val="008E4921"/>
    <w:rsid w:val="00904CFF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03F0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3577"/>
    <w:rsid w:val="00A554D2"/>
    <w:rsid w:val="00A5689D"/>
    <w:rsid w:val="00A769F2"/>
    <w:rsid w:val="00A81678"/>
    <w:rsid w:val="00A82955"/>
    <w:rsid w:val="00A9326C"/>
    <w:rsid w:val="00AC523A"/>
    <w:rsid w:val="00AD57F7"/>
    <w:rsid w:val="00AE3BDE"/>
    <w:rsid w:val="00B2367D"/>
    <w:rsid w:val="00B310F5"/>
    <w:rsid w:val="00B5118C"/>
    <w:rsid w:val="00B57D45"/>
    <w:rsid w:val="00B71991"/>
    <w:rsid w:val="00BE2018"/>
    <w:rsid w:val="00BE59E0"/>
    <w:rsid w:val="00BF5B6A"/>
    <w:rsid w:val="00C05AD8"/>
    <w:rsid w:val="00C15287"/>
    <w:rsid w:val="00C20B8A"/>
    <w:rsid w:val="00C2297B"/>
    <w:rsid w:val="00C30D9F"/>
    <w:rsid w:val="00C436CB"/>
    <w:rsid w:val="00C667F2"/>
    <w:rsid w:val="00CA57E1"/>
    <w:rsid w:val="00CB2A9D"/>
    <w:rsid w:val="00CC5BEA"/>
    <w:rsid w:val="00CF2736"/>
    <w:rsid w:val="00CF58BC"/>
    <w:rsid w:val="00D1450D"/>
    <w:rsid w:val="00D15462"/>
    <w:rsid w:val="00D1641D"/>
    <w:rsid w:val="00D1743D"/>
    <w:rsid w:val="00D17BC3"/>
    <w:rsid w:val="00D33347"/>
    <w:rsid w:val="00D40E7B"/>
    <w:rsid w:val="00D41D54"/>
    <w:rsid w:val="00D839EB"/>
    <w:rsid w:val="00D944B6"/>
    <w:rsid w:val="00DA7414"/>
    <w:rsid w:val="00DB33A9"/>
    <w:rsid w:val="00DB33D9"/>
    <w:rsid w:val="00DB4C8A"/>
    <w:rsid w:val="00DC2E95"/>
    <w:rsid w:val="00DD1705"/>
    <w:rsid w:val="00DE5070"/>
    <w:rsid w:val="00DF02F1"/>
    <w:rsid w:val="00DF61AC"/>
    <w:rsid w:val="00E025F4"/>
    <w:rsid w:val="00E1672D"/>
    <w:rsid w:val="00E50709"/>
    <w:rsid w:val="00E529F9"/>
    <w:rsid w:val="00EB1D6C"/>
    <w:rsid w:val="00EC5ADC"/>
    <w:rsid w:val="00ED2C07"/>
    <w:rsid w:val="00ED4323"/>
    <w:rsid w:val="00ED7E87"/>
    <w:rsid w:val="00EE4CB5"/>
    <w:rsid w:val="00F35C65"/>
    <w:rsid w:val="00F46C60"/>
    <w:rsid w:val="00F67E25"/>
    <w:rsid w:val="00F733E8"/>
    <w:rsid w:val="00F73EEA"/>
    <w:rsid w:val="00F7788B"/>
    <w:rsid w:val="00F90859"/>
    <w:rsid w:val="00F91362"/>
    <w:rsid w:val="00F958E3"/>
    <w:rsid w:val="00FB58D6"/>
    <w:rsid w:val="00FD29D4"/>
    <w:rsid w:val="00FD3BAF"/>
    <w:rsid w:val="00FE1BDE"/>
    <w:rsid w:val="00FE50D1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C966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Normal (Web)"/>
    <w:basedOn w:val="a1"/>
    <w:uiPriority w:val="99"/>
    <w:semiHidden/>
    <w:unhideWhenUsed/>
    <w:rsid w:val="002A13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2"/>
    <w:rsid w:val="002A13E4"/>
  </w:style>
  <w:style w:type="character" w:customStyle="1" w:styleId="crayon-r">
    <w:name w:val="crayon-r"/>
    <w:basedOn w:val="a2"/>
    <w:rsid w:val="002A13E4"/>
  </w:style>
  <w:style w:type="character" w:customStyle="1" w:styleId="crayon-h">
    <w:name w:val="crayon-h"/>
    <w:basedOn w:val="a2"/>
    <w:rsid w:val="002A13E4"/>
  </w:style>
  <w:style w:type="character" w:customStyle="1" w:styleId="crayon-t">
    <w:name w:val="crayon-t"/>
    <w:basedOn w:val="a2"/>
    <w:rsid w:val="002A13E4"/>
  </w:style>
  <w:style w:type="character" w:customStyle="1" w:styleId="crayon-v">
    <w:name w:val="crayon-v"/>
    <w:basedOn w:val="a2"/>
    <w:rsid w:val="002A13E4"/>
  </w:style>
  <w:style w:type="character" w:customStyle="1" w:styleId="crayon-sy">
    <w:name w:val="crayon-sy"/>
    <w:basedOn w:val="a2"/>
    <w:rsid w:val="002A13E4"/>
  </w:style>
  <w:style w:type="character" w:customStyle="1" w:styleId="crayon-e">
    <w:name w:val="crayon-e"/>
    <w:basedOn w:val="a2"/>
    <w:rsid w:val="002A13E4"/>
  </w:style>
  <w:style w:type="character" w:customStyle="1" w:styleId="crayon-o">
    <w:name w:val="crayon-o"/>
    <w:basedOn w:val="a2"/>
    <w:rsid w:val="002A13E4"/>
  </w:style>
  <w:style w:type="character" w:customStyle="1" w:styleId="crayon-s">
    <w:name w:val="crayon-s"/>
    <w:basedOn w:val="a2"/>
    <w:rsid w:val="002A13E4"/>
  </w:style>
  <w:style w:type="character" w:customStyle="1" w:styleId="crayon-st">
    <w:name w:val="crayon-st"/>
    <w:basedOn w:val="a2"/>
    <w:rsid w:val="002A13E4"/>
  </w:style>
  <w:style w:type="character" w:customStyle="1" w:styleId="crayon-cn">
    <w:name w:val="crayon-cn"/>
    <w:basedOn w:val="a2"/>
    <w:rsid w:val="002A13E4"/>
  </w:style>
  <w:style w:type="character" w:customStyle="1" w:styleId="crayon-c">
    <w:name w:val="crayon-c"/>
    <w:basedOn w:val="a2"/>
    <w:rsid w:val="002A13E4"/>
  </w:style>
  <w:style w:type="character" w:styleId="HTML">
    <w:name w:val="HTML Code"/>
    <w:basedOn w:val="a2"/>
    <w:uiPriority w:val="99"/>
    <w:semiHidden/>
    <w:unhideWhenUsed/>
    <w:rsid w:val="00970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3DB7C6A-1D30-4222-8222-C9973D1D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158</TotalTime>
  <Pages>9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10</cp:revision>
  <dcterms:created xsi:type="dcterms:W3CDTF">2018-12-26T18:44:00Z</dcterms:created>
  <dcterms:modified xsi:type="dcterms:W3CDTF">2018-12-26T21:57:00Z</dcterms:modified>
</cp:coreProperties>
</file>