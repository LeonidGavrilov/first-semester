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892752" w:rsidRDefault="008E4921" w:rsidP="00002A6C">
      <w:pPr>
        <w:pStyle w:val="af9"/>
        <w:jc w:val="center"/>
        <w:rPr>
          <w:b/>
          <w:i/>
          <w:sz w:val="40"/>
          <w:lang w:val="en-US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892752">
        <w:rPr>
          <w:b/>
          <w:i/>
          <w:sz w:val="40"/>
          <w:lang w:val="en-US"/>
        </w:rPr>
        <w:t>6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6E0A3E" w:rsidRDefault="00913A64" w:rsidP="006E0A3E">
      <w:pPr>
        <w:pStyle w:val="2"/>
      </w:pPr>
      <w:r>
        <w:t>Задание 1</w:t>
      </w:r>
    </w:p>
    <w:p w:rsidR="004A759F" w:rsidRPr="004A759F" w:rsidRDefault="004A759F" w:rsidP="004A759F">
      <w:pPr>
        <w:ind w:left="360" w:firstLine="360"/>
      </w:pPr>
      <w:r>
        <w:t xml:space="preserve">Отсортировать числовой массив </w:t>
      </w:r>
      <w:r>
        <w:rPr>
          <w:lang w:val="en-US"/>
        </w:rPr>
        <w:t>n</w:t>
      </w:r>
      <w:r>
        <w:t xml:space="preserve">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Умножить на -1 и отсортировать.</w:t>
      </w:r>
    </w:p>
    <w:p w:rsidR="006E0A3E" w:rsidRPr="006E0A3E" w:rsidRDefault="006E0A3E" w:rsidP="006E0A3E"/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C667F2" w:rsidRDefault="000E1575" w:rsidP="00C667F2">
      <w:pPr>
        <w:pStyle w:val="3"/>
      </w:pPr>
      <w:r>
        <w:t>Описание используемых алгоритмов</w:t>
      </w:r>
    </w:p>
    <w:p w:rsidR="001F50B4" w:rsidRPr="001F50B4" w:rsidRDefault="001F50B4" w:rsidP="001F50B4">
      <w:r>
        <w:t>Алгоритм для функций сортировки, основная суть программы.</w:t>
      </w:r>
    </w:p>
    <w:p w:rsidR="00E025F4" w:rsidRDefault="00EB1D6C" w:rsidP="00E025F4">
      <w:pPr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5935980" cy="5067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77" w:rsidRDefault="00A53577" w:rsidP="00E025F4">
      <w:pPr>
        <w:ind w:firstLine="0"/>
      </w:pPr>
    </w:p>
    <w:p w:rsidR="00A53577" w:rsidRDefault="00A53577" w:rsidP="00E025F4">
      <w:pPr>
        <w:ind w:firstLine="0"/>
      </w:pPr>
    </w:p>
    <w:p w:rsidR="00A53577" w:rsidRDefault="00A53577" w:rsidP="00E025F4">
      <w:pPr>
        <w:ind w:firstLine="0"/>
      </w:pPr>
    </w:p>
    <w:p w:rsidR="00A53577" w:rsidRDefault="00A53577" w:rsidP="00E025F4">
      <w:pPr>
        <w:ind w:firstLine="0"/>
      </w:pPr>
    </w:p>
    <w:p w:rsidR="00A53577" w:rsidRDefault="00A53577" w:rsidP="00E025F4">
      <w:pPr>
        <w:ind w:firstLine="0"/>
      </w:pPr>
    </w:p>
    <w:p w:rsidR="00A53577" w:rsidRDefault="00A53577" w:rsidP="00E025F4">
      <w:pPr>
        <w:ind w:firstLine="0"/>
      </w:pPr>
    </w:p>
    <w:p w:rsidR="00A53577" w:rsidRDefault="00A53577" w:rsidP="00E025F4">
      <w:pPr>
        <w:ind w:firstLine="0"/>
      </w:pPr>
    </w:p>
    <w:p w:rsidR="002A13E4" w:rsidRDefault="00A53577" w:rsidP="00E025F4">
      <w:pPr>
        <w:ind w:firstLine="0"/>
        <w:rPr>
          <w:lang w:val="en-US"/>
        </w:rPr>
      </w:pPr>
      <w:bookmarkStart w:id="0" w:name="_GoBack"/>
      <w:bookmarkEnd w:id="0"/>
      <w:r>
        <w:t xml:space="preserve">Функция </w:t>
      </w:r>
      <w:r>
        <w:rPr>
          <w:lang w:val="en-US"/>
        </w:rPr>
        <w:t>main()</w:t>
      </w:r>
    </w:p>
    <w:p w:rsidR="00A53577" w:rsidRPr="00A53577" w:rsidRDefault="00A53577" w:rsidP="00E025F4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5980" cy="895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2B" w:rsidRDefault="00024ADE" w:rsidP="00290E2B">
      <w:pPr>
        <w:pStyle w:val="3"/>
        <w:ind w:firstLine="0"/>
      </w:pPr>
      <w:r>
        <w:lastRenderedPageBreak/>
        <w:t>Пример выполнения</w:t>
      </w:r>
      <w:r w:rsidR="00290E2B">
        <w:rPr>
          <w:lang w:val="en-US"/>
        </w:rPr>
        <w:t xml:space="preserve"> </w:t>
      </w:r>
      <w:r>
        <w:t>программы</w:t>
      </w:r>
    </w:p>
    <w:p w:rsidR="00290E2B" w:rsidRDefault="00290E2B" w:rsidP="00290E2B">
      <w:r>
        <w:rPr>
          <w:noProof/>
        </w:rPr>
        <w:drawing>
          <wp:inline distT="0" distB="0" distL="0" distR="0" wp14:anchorId="7FBFFE4F" wp14:editId="03A60AD1">
            <wp:extent cx="3362325" cy="482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2B" w:rsidRPr="00290E2B" w:rsidRDefault="00290E2B" w:rsidP="00290E2B">
      <w:r>
        <w:rPr>
          <w:noProof/>
        </w:rPr>
        <w:lastRenderedPageBreak/>
        <w:drawing>
          <wp:inline distT="0" distB="0" distL="0" distR="0" wp14:anchorId="1BF1A562" wp14:editId="5E5A4C4E">
            <wp:extent cx="4709956" cy="400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107" cy="40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2B" w:rsidRDefault="00290E2B" w:rsidP="00290E2B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32A4188" wp14:editId="6720DD1D">
            <wp:extent cx="5280660" cy="2253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080"/>
                    <a:stretch/>
                  </pic:blipFill>
                  <pic:spPr bwMode="auto">
                    <a:xfrm>
                      <a:off x="0" y="0"/>
                      <a:ext cx="5286627" cy="225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5F4" w:rsidRDefault="00E025F4" w:rsidP="00290E2B">
      <w:pPr>
        <w:ind w:firstLine="0"/>
      </w:pPr>
    </w:p>
    <w:p w:rsidR="00290E2B" w:rsidRDefault="00290E2B" w:rsidP="00290E2B">
      <w:pPr>
        <w:ind w:firstLine="0"/>
      </w:pPr>
    </w:p>
    <w:p w:rsidR="00290E2B" w:rsidRDefault="00290E2B" w:rsidP="00290E2B">
      <w:pPr>
        <w:ind w:firstLine="0"/>
      </w:pPr>
    </w:p>
    <w:p w:rsidR="00290E2B" w:rsidRPr="002A13E4" w:rsidRDefault="00290E2B" w:rsidP="00290E2B">
      <w:pPr>
        <w:ind w:firstLine="0"/>
      </w:pPr>
    </w:p>
    <w:p w:rsidR="00FD3BAF" w:rsidRDefault="001A65CC" w:rsidP="00FD3BAF">
      <w:pPr>
        <w:pStyle w:val="3"/>
      </w:pPr>
      <w:r>
        <w:t>Текст программы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gramEnd"/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A75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5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759F" w:rsidRPr="00EB1D6C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D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B1D6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B1D6C">
        <w:rPr>
          <w:rFonts w:ascii="Consolas" w:hAnsi="Consolas" w:cs="Consolas"/>
          <w:color w:val="000000"/>
          <w:sz w:val="19"/>
          <w:szCs w:val="19"/>
        </w:rPr>
        <w:t xml:space="preserve">100], 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1D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B1D6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1D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59F" w:rsidRPr="00EB1D6C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1D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B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 + </w:t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puzirka</w:t>
      </w:r>
      <w:proofErr w:type="spellEnd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nVstavka</w:t>
      </w:r>
      <w:proofErr w:type="spellEnd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npuzirka</w:t>
      </w:r>
      <w:proofErr w:type="spellEnd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nVstavka</w:t>
      </w:r>
      <w:proofErr w:type="spellEnd"/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759F" w:rsidRP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4A759F" w:rsidRDefault="004A759F" w:rsidP="004A75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4CFF" w:rsidRDefault="004A759F" w:rsidP="00290E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kk = 0, f;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[min]) 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min = j;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[min] = 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arrPtr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gramEnd"/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kk = 0, f;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  <w:t>f++;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290E2B" w:rsidRP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E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E2B" w:rsidRDefault="00290E2B" w:rsidP="00290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E2B" w:rsidRPr="00290E2B" w:rsidRDefault="00290E2B" w:rsidP="00290E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FE3" w:rsidRDefault="00531FE3" w:rsidP="004A759F"/>
    <w:p w:rsidR="00531FE3" w:rsidRDefault="00531FE3" w:rsidP="004A759F"/>
    <w:p w:rsidR="00531FE3" w:rsidRPr="004A759F" w:rsidRDefault="00531FE3" w:rsidP="004A759F"/>
    <w:p w:rsidR="00024ADE" w:rsidRDefault="00540A2F" w:rsidP="00714EC8">
      <w:pPr>
        <w:pStyle w:val="1"/>
      </w:pPr>
      <w:r>
        <w:lastRenderedPageBreak/>
        <w:t>Выводы</w:t>
      </w:r>
    </w:p>
    <w:p w:rsidR="009703F0" w:rsidRDefault="009703F0" w:rsidP="009703F0">
      <w:pPr>
        <w:pStyle w:val="2"/>
        <w:numPr>
          <w:ilvl w:val="0"/>
          <w:numId w:val="0"/>
        </w:numPr>
        <w:shd w:val="clear" w:color="auto" w:fill="FFFFFF"/>
        <w:spacing w:before="300" w:after="150"/>
        <w:ind w:firstLine="709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Что такое массив?</w:t>
      </w:r>
    </w:p>
    <w:p w:rsidR="009703F0" w:rsidRDefault="009703F0" w:rsidP="009703F0">
      <w:pPr>
        <w:pStyle w:val="aff8"/>
        <w:shd w:val="clear" w:color="auto" w:fill="FFFFFF"/>
        <w:spacing w:before="0" w:beforeAutospacing="0" w:after="225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Массив — это набор однотипных данных. Например, вы можете хранить все носки в одном месте. Для этого вы используете полку. В C++ множество элементов хранятся в массивах.</w:t>
      </w:r>
    </w:p>
    <w:p w:rsidR="009703F0" w:rsidRDefault="009703F0" w:rsidP="009703F0">
      <w:pPr>
        <w:pStyle w:val="aff8"/>
        <w:shd w:val="clear" w:color="auto" w:fill="FFFFFF"/>
        <w:spacing w:before="0" w:beforeAutospacing="0" w:after="225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лучшего понимания давайте рассмотрим следующею картинку:</w:t>
      </w:r>
    </w:p>
    <w:p w:rsidR="009703F0" w:rsidRDefault="009703F0" w:rsidP="002A13E4">
      <w:pPr>
        <w:ind w:firstLine="0"/>
        <w:rPr>
          <w:noProof/>
        </w:rPr>
      </w:pPr>
    </w:p>
    <w:p w:rsidR="002A13E4" w:rsidRDefault="009703F0" w:rsidP="002A13E4">
      <w:pPr>
        <w:ind w:firstLine="0"/>
      </w:pPr>
      <w:r>
        <w:rPr>
          <w:noProof/>
        </w:rPr>
        <w:drawing>
          <wp:inline distT="0" distB="0" distL="0" distR="0">
            <wp:extent cx="5938278" cy="1115291"/>
            <wp:effectExtent l="0" t="0" r="5715" b="8890"/>
            <wp:docPr id="5" name="Рисунок 5" descr="https://codelessons.ru/wp-content/uploads/sample-for-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odelessons.ru/wp-content/uploads/sample-for-arr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8" b="17776"/>
                    <a:stretch/>
                  </pic:blipFill>
                  <pic:spPr bwMode="auto">
                    <a:xfrm>
                      <a:off x="0" y="0"/>
                      <a:ext cx="5940425" cy="11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3F0" w:rsidRPr="009703F0" w:rsidRDefault="009703F0" w:rsidP="009703F0">
      <w:pPr>
        <w:shd w:val="clear" w:color="auto" w:fill="FFFFFF"/>
        <w:spacing w:after="225" w:line="240" w:lineRule="auto"/>
        <w:ind w:firstLine="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По ней мы можем понять следующее:</w:t>
      </w:r>
    </w:p>
    <w:p w:rsidR="009703F0" w:rsidRPr="009703F0" w:rsidRDefault="009703F0" w:rsidP="009703F0">
      <w:pPr>
        <w:numPr>
          <w:ilvl w:val="0"/>
          <w:numId w:val="44"/>
        </w:numPr>
        <w:shd w:val="clear" w:color="auto" w:fill="FFFFFF"/>
        <w:spacing w:before="75" w:after="75" w:line="240" w:lineRule="auto"/>
        <w:ind w:left="60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Каждый массив должен иметь свое название.</w:t>
      </w:r>
    </w:p>
    <w:p w:rsidR="009703F0" w:rsidRPr="009703F0" w:rsidRDefault="009703F0" w:rsidP="009703F0">
      <w:pPr>
        <w:numPr>
          <w:ilvl w:val="0"/>
          <w:numId w:val="44"/>
        </w:numPr>
        <w:shd w:val="clear" w:color="auto" w:fill="FFFFFF"/>
        <w:spacing w:before="75" w:after="75" w:line="240" w:lineRule="auto"/>
        <w:ind w:left="60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Он может в себе содержать от одного элемента до бесконечности (это в теории, на практике размер массива ограничивается памятью компьютера).</w:t>
      </w:r>
    </w:p>
    <w:p w:rsidR="009703F0" w:rsidRDefault="009703F0" w:rsidP="009703F0">
      <w:pPr>
        <w:numPr>
          <w:ilvl w:val="0"/>
          <w:numId w:val="44"/>
        </w:numPr>
        <w:shd w:val="clear" w:color="auto" w:fill="FFFFFF"/>
        <w:spacing w:line="240" w:lineRule="auto"/>
        <w:ind w:left="60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Все элементы должны быть одного типа. Так, например, вы не можете в одном массиве хранить переменные типа </w:t>
      </w:r>
      <w:proofErr w:type="spellStart"/>
      <w:r w:rsidRPr="009703F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  <w:lang w:eastAsia="ru-RU"/>
        </w:rPr>
        <w:t>int</w:t>
      </w:r>
      <w:proofErr w:type="spellEnd"/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 и типа </w:t>
      </w:r>
      <w:proofErr w:type="spellStart"/>
      <w:r w:rsidRPr="009703F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  <w:lang w:eastAsia="ru-RU"/>
        </w:rPr>
        <w:t>double</w:t>
      </w:r>
      <w:proofErr w:type="spellEnd"/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.</w:t>
      </w:r>
    </w:p>
    <w:p w:rsidR="009703F0" w:rsidRPr="009703F0" w:rsidRDefault="009703F0" w:rsidP="009703F0">
      <w:pPr>
        <w:pStyle w:val="3"/>
        <w:numPr>
          <w:ilvl w:val="0"/>
          <w:numId w:val="0"/>
        </w:numPr>
        <w:shd w:val="clear" w:color="auto" w:fill="FFFFFF"/>
        <w:spacing w:before="300" w:after="150"/>
        <w:ind w:firstLine="600"/>
        <w:textAlignment w:val="baseline"/>
        <w:rPr>
          <w:rFonts w:ascii="Open-Sans" w:hAnsi="Open-Sans"/>
          <w:color w:val="303030"/>
        </w:rPr>
      </w:pPr>
      <w:r w:rsidRPr="009703F0">
        <w:rPr>
          <w:rFonts w:ascii="Open-Sans" w:hAnsi="Open-Sans"/>
          <w:color w:val="303030"/>
        </w:rPr>
        <w:t>Инициализация массива</w:t>
      </w:r>
    </w:p>
    <w:p w:rsidR="009703F0" w:rsidRDefault="009703F0" w:rsidP="009703F0">
      <w:pPr>
        <w:pStyle w:val="aff8"/>
        <w:shd w:val="clear" w:color="auto" w:fill="FFFFFF"/>
        <w:spacing w:before="0" w:beforeAutospacing="0" w:after="225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того чтобы использовать массивы в своих программах, его надо сначала объявить. Для этого нужно использовать следующею конструкцию:</w:t>
      </w:r>
    </w:p>
    <w:p w:rsidR="009703F0" w:rsidRDefault="009703F0" w:rsidP="009703F0">
      <w:pPr>
        <w:shd w:val="clear" w:color="auto" w:fill="FFFFFF"/>
        <w:spacing w:line="240" w:lineRule="auto"/>
        <w:textAlignment w:val="baseline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тип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имя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массива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кол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во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элементов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];</w:t>
      </w:r>
    </w:p>
    <w:p w:rsidR="009703F0" w:rsidRDefault="009703F0" w:rsidP="009703F0">
      <w:pPr>
        <w:shd w:val="clear" w:color="auto" w:fill="FFFFFF"/>
        <w:spacing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E37" w:rsidRDefault="003F6E37" w:rsidP="009703F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en-US" w:eastAsia="ru-RU"/>
        </w:rPr>
      </w:pPr>
    </w:p>
    <w:p w:rsidR="003F6E37" w:rsidRPr="003F6E37" w:rsidRDefault="003F6E37" w:rsidP="009703F0">
      <w:pPr>
        <w:shd w:val="clear" w:color="auto" w:fill="FFFFFF"/>
        <w:spacing w:line="240" w:lineRule="auto"/>
        <w:textAlignment w:val="baseline"/>
        <w:rPr>
          <w:rFonts w:ascii="Open-Sans" w:eastAsia="Times New Roman" w:hAnsi="Open-Sans" w:cs="Times New Roman"/>
          <w:b/>
          <w:i/>
          <w:color w:val="303030"/>
          <w:lang w:val="en-US" w:eastAsia="ru-RU"/>
        </w:rPr>
      </w:pPr>
      <w:r w:rsidRPr="003F6E37">
        <w:rPr>
          <w:rFonts w:ascii="Open-Sans" w:hAnsi="Open-Sans"/>
          <w:b/>
          <w:i/>
          <w:color w:val="000000"/>
        </w:rPr>
        <w:t>Указатель на функцию</w:t>
      </w:r>
    </w:p>
    <w:p w:rsidR="003F6E37" w:rsidRDefault="003F6E37" w:rsidP="003F6E37">
      <w:pPr>
        <w:pStyle w:val="aff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Указатель на функцию (</w:t>
      </w:r>
      <w:proofErr w:type="spellStart"/>
      <w:r>
        <w:rPr>
          <w:rFonts w:ascii="Verdana" w:hAnsi="Verdana"/>
          <w:color w:val="000000"/>
          <w:sz w:val="20"/>
          <w:szCs w:val="20"/>
        </w:rPr>
        <w:t>function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pointer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хранит адрес функции. </w:t>
      </w:r>
      <w:proofErr w:type="gramStart"/>
      <w:r>
        <w:rPr>
          <w:rFonts w:ascii="Verdana" w:hAnsi="Verdana"/>
          <w:color w:val="000000"/>
          <w:sz w:val="20"/>
          <w:szCs w:val="20"/>
        </w:rPr>
        <w:t>По сути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указатель на функцию содержит адрес первого байта в памяти, по которому располагается выполняемый код функции.</w:t>
      </w:r>
    </w:p>
    <w:p w:rsidR="003F6E37" w:rsidRDefault="003F6E37" w:rsidP="003F6E37">
      <w:pPr>
        <w:pStyle w:val="aff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Самым распространенным указателем на функцию является ее имя. С помощью имени функции можно вызывать ее и получать результат ее работы.</w:t>
      </w:r>
    </w:p>
    <w:p w:rsidR="003F6E37" w:rsidRDefault="003F6E37" w:rsidP="009703F0">
      <w:pPr>
        <w:shd w:val="clear" w:color="auto" w:fill="FFFFFF"/>
        <w:spacing w:line="240" w:lineRule="auto"/>
        <w:textAlignment w:val="baseline"/>
        <w:rPr>
          <w:rFonts w:ascii="Consolas" w:hAnsi="Consolas"/>
          <w:color w:val="000000"/>
          <w:sz w:val="20"/>
          <w:szCs w:val="20"/>
          <w:shd w:val="clear" w:color="auto" w:fill="F7F7FA"/>
        </w:rPr>
      </w:pP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тип (*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имя_массива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[размер]) (параметры)</w:t>
      </w:r>
    </w:p>
    <w:p w:rsidR="003F6E37" w:rsidRPr="003F6E37" w:rsidRDefault="003F6E37" w:rsidP="009703F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en-US" w:eastAsia="ru-RU"/>
        </w:rPr>
      </w:pPr>
      <w:r w:rsidRPr="003F6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6E37">
        <w:rPr>
          <w:rFonts w:ascii="Consolas" w:hAnsi="Consolas" w:cs="Consolas"/>
          <w:color w:val="000000"/>
          <w:sz w:val="19"/>
          <w:szCs w:val="19"/>
          <w:lang w:val="en-US"/>
        </w:rPr>
        <w:t>bub(</w:t>
      </w:r>
      <w:proofErr w:type="gramEnd"/>
      <w:r w:rsidRPr="003F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F6E3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F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F6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sectPr w:rsidR="003F6E37" w:rsidRPr="003F6E37" w:rsidSect="0076424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163" w:rsidRDefault="00695163" w:rsidP="00764247">
      <w:pPr>
        <w:spacing w:line="240" w:lineRule="auto"/>
      </w:pPr>
      <w:r>
        <w:separator/>
      </w:r>
    </w:p>
  </w:endnote>
  <w:endnote w:type="continuationSeparator" w:id="0">
    <w:p w:rsidR="00695163" w:rsidRDefault="00695163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163" w:rsidRDefault="00695163" w:rsidP="00764247">
      <w:pPr>
        <w:spacing w:line="240" w:lineRule="auto"/>
      </w:pPr>
      <w:r>
        <w:separator/>
      </w:r>
    </w:p>
  </w:footnote>
  <w:footnote w:type="continuationSeparator" w:id="0">
    <w:p w:rsidR="00695163" w:rsidRDefault="00695163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25747CBB"/>
    <w:multiLevelType w:val="multilevel"/>
    <w:tmpl w:val="BD9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0319D"/>
    <w:multiLevelType w:val="multilevel"/>
    <w:tmpl w:val="830CD47C"/>
    <w:numStyleLink w:val="a"/>
  </w:abstractNum>
  <w:abstractNum w:abstractNumId="6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6"/>
  </w:num>
  <w:num w:numId="41">
    <w:abstractNumId w:val="3"/>
  </w:num>
  <w:num w:numId="42">
    <w:abstractNumId w:val="2"/>
  </w:num>
  <w:num w:numId="43">
    <w:abstractNumId w:val="9"/>
  </w:num>
  <w:num w:numId="4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11C6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F50B4"/>
    <w:rsid w:val="00221F80"/>
    <w:rsid w:val="00234206"/>
    <w:rsid w:val="00237C60"/>
    <w:rsid w:val="002808F2"/>
    <w:rsid w:val="00290E2B"/>
    <w:rsid w:val="002A13E4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3F6E37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A759F"/>
    <w:rsid w:val="004B5A56"/>
    <w:rsid w:val="004C5E75"/>
    <w:rsid w:val="004D3B97"/>
    <w:rsid w:val="004D470F"/>
    <w:rsid w:val="004D5912"/>
    <w:rsid w:val="004E660D"/>
    <w:rsid w:val="005157A2"/>
    <w:rsid w:val="00531FE3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95163"/>
    <w:rsid w:val="006A1D69"/>
    <w:rsid w:val="006D21CE"/>
    <w:rsid w:val="006E0A3E"/>
    <w:rsid w:val="006F1859"/>
    <w:rsid w:val="00706894"/>
    <w:rsid w:val="007077BE"/>
    <w:rsid w:val="00714EC8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92752"/>
    <w:rsid w:val="008B52B7"/>
    <w:rsid w:val="008B5780"/>
    <w:rsid w:val="008B7EC8"/>
    <w:rsid w:val="008C1A59"/>
    <w:rsid w:val="008C384F"/>
    <w:rsid w:val="008C4B7B"/>
    <w:rsid w:val="008D2A7F"/>
    <w:rsid w:val="008E4921"/>
    <w:rsid w:val="00904CFF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03F0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3577"/>
    <w:rsid w:val="00A554D2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CF2736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4C8A"/>
    <w:rsid w:val="00DC2E95"/>
    <w:rsid w:val="00DD1705"/>
    <w:rsid w:val="00DE5070"/>
    <w:rsid w:val="00DF02F1"/>
    <w:rsid w:val="00E025F4"/>
    <w:rsid w:val="00E1672D"/>
    <w:rsid w:val="00E50709"/>
    <w:rsid w:val="00E529F9"/>
    <w:rsid w:val="00EB1D6C"/>
    <w:rsid w:val="00EC5ADC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50D1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C966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  <w:style w:type="character" w:styleId="HTML">
    <w:name w:val="HTML Code"/>
    <w:basedOn w:val="a2"/>
    <w:uiPriority w:val="99"/>
    <w:semiHidden/>
    <w:unhideWhenUsed/>
    <w:rsid w:val="00970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6960AE1F-D4DB-46AF-B5E0-24EAD0E7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60</TotalTime>
  <Pages>9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6</cp:revision>
  <dcterms:created xsi:type="dcterms:W3CDTF">2018-12-26T15:14:00Z</dcterms:created>
  <dcterms:modified xsi:type="dcterms:W3CDTF">2018-12-26T18:39:00Z</dcterms:modified>
</cp:coreProperties>
</file>