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FC" w:rsidRPr="002F79FC" w:rsidRDefault="002F79FC" w:rsidP="00123E2B">
      <w:pPr>
        <w:pStyle w:val="af9"/>
        <w:pBdr>
          <w:bottom w:val="thinThickSmallGap" w:sz="24" w:space="1" w:color="auto"/>
        </w:pBdr>
        <w:jc w:val="center"/>
        <w:rPr>
          <w:b/>
        </w:rPr>
      </w:pPr>
      <w:r w:rsidRPr="002F79FC">
        <w:rPr>
          <w:b/>
        </w:rPr>
        <w:t>Министерство образования и науки Российской Федерации</w:t>
      </w:r>
      <w:r>
        <w:rPr>
          <w:b/>
        </w:rPr>
        <w:br/>
      </w:r>
      <w:r w:rsidRPr="002F79FC">
        <w:rPr>
          <w:b/>
        </w:rPr>
        <w:t>Федеральное государственное бюджетное образовательное учреждение</w:t>
      </w:r>
      <w:r>
        <w:rPr>
          <w:b/>
        </w:rPr>
        <w:br/>
      </w:r>
      <w:r w:rsidRPr="002F79FC">
        <w:rPr>
          <w:b/>
        </w:rPr>
        <w:t>высшего профессионального образования</w:t>
      </w:r>
      <w:r>
        <w:rPr>
          <w:b/>
        </w:rPr>
        <w:br/>
      </w:r>
      <w:r w:rsidRPr="002F79FC">
        <w:rPr>
          <w:b/>
        </w:rPr>
        <w:t>«Московский государственный технический университет имени Н.Э. Баумана»</w:t>
      </w:r>
      <w:r>
        <w:rPr>
          <w:b/>
        </w:rPr>
        <w:br/>
      </w:r>
      <w:r w:rsidRPr="002F79FC">
        <w:rPr>
          <w:b/>
        </w:rPr>
        <w:t>(МГТУ им. Н.Э.</w:t>
      </w:r>
      <w:r w:rsidR="007B580E">
        <w:rPr>
          <w:b/>
        </w:rPr>
        <w:t> </w:t>
      </w:r>
      <w:r w:rsidRPr="002F79FC">
        <w:rPr>
          <w:b/>
        </w:rPr>
        <w:t>Баумана)</w:t>
      </w:r>
    </w:p>
    <w:p w:rsidR="002F79FC" w:rsidRDefault="002F79FC" w:rsidP="002F79FC">
      <w:pPr>
        <w:pStyle w:val="af9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ФАКУЛЬТЕТ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303DE2" w:rsidRPr="00D41D54" w:rsidRDefault="005D459E" w:rsidP="002D3C9F">
            <w:pPr>
              <w:pStyle w:val="af9"/>
              <w:jc w:val="center"/>
              <w:rPr>
                <w:b/>
              </w:rPr>
            </w:pPr>
            <w:r w:rsidRPr="00D41D54">
              <w:rPr>
                <w:b/>
              </w:rPr>
              <w:t>«</w:t>
            </w:r>
            <w:r w:rsidR="00303DE2" w:rsidRPr="00D41D54">
              <w:rPr>
                <w:b/>
              </w:rPr>
              <w:t>Информатики и систем управления</w:t>
            </w:r>
            <w:r w:rsidRPr="00D41D54">
              <w:rPr>
                <w:b/>
              </w:rPr>
              <w:t>»</w:t>
            </w:r>
          </w:p>
        </w:tc>
      </w:tr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:rsidR="00303DE2" w:rsidRPr="00D41D54" w:rsidRDefault="00303DE2" w:rsidP="002D3C9F">
            <w:pPr>
              <w:pStyle w:val="af9"/>
              <w:jc w:val="center"/>
              <w:rPr>
                <w:b/>
              </w:rPr>
            </w:pPr>
          </w:p>
        </w:tc>
      </w:tr>
    </w:tbl>
    <w:p w:rsidR="002F79FC" w:rsidRDefault="002F79FC" w:rsidP="002F79FC">
      <w:pPr>
        <w:pStyle w:val="af9"/>
      </w:pPr>
    </w:p>
    <w:p w:rsidR="002F79FC" w:rsidRDefault="002F79FC" w:rsidP="002F79FC">
      <w:pPr>
        <w:pStyle w:val="af9"/>
      </w:pPr>
    </w:p>
    <w:p w:rsidR="00A9326C" w:rsidRDefault="00A9326C" w:rsidP="002F79FC">
      <w:pPr>
        <w:pStyle w:val="af9"/>
      </w:pPr>
    </w:p>
    <w:p w:rsidR="00453655" w:rsidRDefault="00453655" w:rsidP="002F79FC">
      <w:pPr>
        <w:pStyle w:val="af9"/>
      </w:pPr>
      <w:bookmarkStart w:id="0" w:name="_GoBack"/>
      <w:bookmarkEnd w:id="0"/>
    </w:p>
    <w:p w:rsidR="00453655" w:rsidRDefault="00453655" w:rsidP="002F79FC">
      <w:pPr>
        <w:pStyle w:val="af9"/>
      </w:pPr>
    </w:p>
    <w:p w:rsidR="002F79FC" w:rsidRDefault="002F79FC" w:rsidP="002F79FC">
      <w:pPr>
        <w:pStyle w:val="af9"/>
      </w:pPr>
    </w:p>
    <w:p w:rsidR="002F79FC" w:rsidRPr="00013D75" w:rsidRDefault="00013D75" w:rsidP="00013D75">
      <w:pPr>
        <w:pStyle w:val="af9"/>
        <w:jc w:val="center"/>
        <w:rPr>
          <w:b/>
          <w:sz w:val="44"/>
        </w:rPr>
      </w:pPr>
      <w:r w:rsidRPr="00013D75">
        <w:rPr>
          <w:b/>
          <w:sz w:val="44"/>
        </w:rPr>
        <w:t>ОТЧЕТ</w:t>
      </w:r>
    </w:p>
    <w:p w:rsidR="00002A6C" w:rsidRDefault="00002A6C" w:rsidP="008E4921">
      <w:pPr>
        <w:pStyle w:val="af9"/>
        <w:jc w:val="center"/>
      </w:pPr>
    </w:p>
    <w:p w:rsidR="00002A6C" w:rsidRPr="00013D75" w:rsidRDefault="008E4921" w:rsidP="00002A6C">
      <w:pPr>
        <w:pStyle w:val="af9"/>
        <w:jc w:val="center"/>
        <w:rPr>
          <w:b/>
          <w:i/>
          <w:sz w:val="40"/>
        </w:rPr>
      </w:pPr>
      <w:r>
        <w:rPr>
          <w:b/>
          <w:i/>
          <w:sz w:val="40"/>
        </w:rPr>
        <w:t>ПО</w:t>
      </w:r>
      <w:r w:rsidR="00002A6C" w:rsidRPr="00013D75">
        <w:rPr>
          <w:b/>
          <w:i/>
          <w:sz w:val="40"/>
        </w:rPr>
        <w:t xml:space="preserve"> ЛАБОРАТОРНОЙ РАБОТЕ</w:t>
      </w:r>
      <w:r w:rsidR="00305DAD">
        <w:rPr>
          <w:b/>
          <w:i/>
          <w:sz w:val="40"/>
        </w:rPr>
        <w:t xml:space="preserve"> № </w:t>
      </w:r>
      <w:r w:rsidR="00305DAD" w:rsidRPr="0056025D">
        <w:rPr>
          <w:b/>
          <w:i/>
          <w:sz w:val="40"/>
          <w:highlight w:val="yellow"/>
        </w:rPr>
        <w:t>1</w:t>
      </w:r>
    </w:p>
    <w:p w:rsidR="00013D75" w:rsidRPr="008E4921" w:rsidRDefault="00013D75" w:rsidP="008E4921">
      <w:pPr>
        <w:pStyle w:val="af9"/>
        <w:jc w:val="center"/>
      </w:pPr>
    </w:p>
    <w:p w:rsidR="005C5163" w:rsidRDefault="005C5163" w:rsidP="002F79FC">
      <w:pPr>
        <w:pStyle w:val="af9"/>
      </w:pPr>
    </w:p>
    <w:p w:rsidR="002F79FC" w:rsidRPr="00F733E8" w:rsidRDefault="002F79FC" w:rsidP="005C5163">
      <w:pPr>
        <w:pStyle w:val="af9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404644" w:rsidRDefault="00404644" w:rsidP="00404644">
      <w:pPr>
        <w:ind w:firstLine="0"/>
        <w:jc w:val="left"/>
        <w:rPr>
          <w:b/>
          <w:szCs w:val="36"/>
        </w:rPr>
      </w:pPr>
    </w:p>
    <w:p w:rsidR="00453655" w:rsidRDefault="00453655" w:rsidP="00404644">
      <w:pPr>
        <w:ind w:firstLine="0"/>
        <w:jc w:val="left"/>
        <w:rPr>
          <w:b/>
          <w:szCs w:val="36"/>
        </w:rPr>
      </w:pPr>
    </w:p>
    <w:p w:rsidR="00404644" w:rsidRPr="0044699A" w:rsidRDefault="005E078B" w:rsidP="005E078B">
      <w:pPr>
        <w:ind w:firstLine="0"/>
        <w:jc w:val="center"/>
        <w:rPr>
          <w:szCs w:val="36"/>
        </w:rPr>
      </w:pPr>
      <w:r w:rsidRPr="00FB58D6">
        <w:rPr>
          <w:szCs w:val="36"/>
        </w:rPr>
        <w:t xml:space="preserve">ПО </w:t>
      </w:r>
      <w:r w:rsidR="00122759" w:rsidRPr="00FB58D6">
        <w:rPr>
          <w:szCs w:val="36"/>
        </w:rPr>
        <w:t>ДИСЦИПЛИНЕ</w:t>
      </w:r>
      <w:r w:rsidR="006254EA">
        <w:rPr>
          <w:szCs w:val="36"/>
        </w:rPr>
        <w:t>:</w:t>
      </w:r>
      <w:r w:rsidR="00D1450D" w:rsidRPr="0044699A">
        <w:rPr>
          <w:b/>
          <w:szCs w:val="36"/>
        </w:rPr>
        <w:t xml:space="preserve"> </w:t>
      </w:r>
      <w:r w:rsidR="00404644" w:rsidRPr="0044699A">
        <w:rPr>
          <w:szCs w:val="36"/>
        </w:rPr>
        <w:t>«»</w:t>
      </w:r>
    </w:p>
    <w:p w:rsidR="008E4921" w:rsidRDefault="008E4921" w:rsidP="008E4921">
      <w:pPr>
        <w:pStyle w:val="af9"/>
      </w:pPr>
    </w:p>
    <w:p w:rsidR="008E4921" w:rsidRDefault="008E4921" w:rsidP="008E4921">
      <w:pPr>
        <w:pStyle w:val="af9"/>
      </w:pPr>
    </w:p>
    <w:p w:rsidR="008503C9" w:rsidRDefault="008503C9" w:rsidP="008E4921">
      <w:pPr>
        <w:pStyle w:val="af9"/>
      </w:pPr>
    </w:p>
    <w:p w:rsidR="008503C9" w:rsidRPr="008E4921" w:rsidRDefault="008503C9" w:rsidP="008E4921">
      <w:pPr>
        <w:pStyle w:val="af9"/>
      </w:pPr>
    </w:p>
    <w:p w:rsidR="002F79FC" w:rsidRPr="00926398" w:rsidRDefault="002F79FC" w:rsidP="00C15287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</w:t>
      </w:r>
      <w:r w:rsidR="008E4921">
        <w:t xml:space="preserve"> </w:t>
      </w:r>
      <w:r w:rsidR="0039529E">
        <w:t xml:space="preserve"> </w:t>
      </w:r>
      <w:r w:rsidR="008E4921">
        <w:t xml:space="preserve"> </w:t>
      </w:r>
      <w:r w:rsidR="008E4921">
        <w:tab/>
        <w:t xml:space="preserve">  </w:t>
      </w:r>
      <w:r w:rsidR="008E4921" w:rsidRPr="00237C60">
        <w:rPr>
          <w:u w:val="single"/>
        </w:rPr>
        <w:tab/>
      </w:r>
      <w:r w:rsidR="000B71A9">
        <w:t xml:space="preserve"> </w:t>
      </w:r>
      <w:r w:rsidR="00926398">
        <w:t xml:space="preserve"> </w:t>
      </w:r>
      <w:r w:rsidR="0002723C" w:rsidRPr="00926398">
        <w:rPr>
          <w:u w:val="single"/>
        </w:rPr>
        <w:tab/>
      </w:r>
      <w:r w:rsidR="00926398" w:rsidRPr="00926398">
        <w:rPr>
          <w:u w:val="single"/>
        </w:rPr>
        <w:tab/>
      </w:r>
    </w:p>
    <w:p w:rsidR="0057419A" w:rsidRPr="0057419A" w:rsidRDefault="0057419A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  <w:t>(Группа)</w:t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02723C" w:rsidRPr="0057419A" w:rsidRDefault="0002723C" w:rsidP="00926398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 xml:space="preserve">Проверил  </w:t>
      </w:r>
      <w:r>
        <w:tab/>
        <w:t xml:space="preserve">  </w:t>
      </w:r>
      <w:r w:rsidRPr="00237C60">
        <w:rPr>
          <w:u w:val="single"/>
        </w:rPr>
        <w:tab/>
      </w:r>
      <w:r>
        <w:t xml:space="preserve"> </w:t>
      </w:r>
      <w:r w:rsidR="00926398">
        <w:t xml:space="preserve"> </w:t>
      </w:r>
      <w:r w:rsidRPr="00926398">
        <w:rPr>
          <w:u w:val="single"/>
        </w:rPr>
        <w:tab/>
      </w:r>
      <w:r w:rsidR="00926398" w:rsidRPr="00926398">
        <w:rPr>
          <w:u w:val="single"/>
        </w:rPr>
        <w:tab/>
      </w:r>
    </w:p>
    <w:p w:rsidR="0002723C" w:rsidRPr="0057419A" w:rsidRDefault="0002723C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8E4921" w:rsidRDefault="008E4921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6A1D69" w:rsidRDefault="006A1D69" w:rsidP="002F79FC">
      <w:pPr>
        <w:pStyle w:val="af9"/>
      </w:pPr>
    </w:p>
    <w:p w:rsidR="006A1D69" w:rsidRDefault="006A1D69" w:rsidP="002F79FC">
      <w:pPr>
        <w:pStyle w:val="af9"/>
      </w:pPr>
    </w:p>
    <w:p w:rsidR="008503C9" w:rsidRDefault="008503C9" w:rsidP="002F79FC">
      <w:pPr>
        <w:pStyle w:val="af9"/>
      </w:pPr>
    </w:p>
    <w:p w:rsidR="00234206" w:rsidRPr="00FE1BDE" w:rsidRDefault="00CC5BEA" w:rsidP="00FE1BDE">
      <w:pPr>
        <w:pStyle w:val="af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2018</w:t>
      </w:r>
      <w:r w:rsidR="00C30D9F">
        <w:rPr>
          <w:i/>
          <w:sz w:val="28"/>
          <w:szCs w:val="28"/>
        </w:rPr>
        <w:t> </w:t>
      </w:r>
      <w:r w:rsidR="002F79FC" w:rsidRPr="00FE1BDE">
        <w:rPr>
          <w:i/>
          <w:sz w:val="28"/>
          <w:szCs w:val="28"/>
        </w:rPr>
        <w:t xml:space="preserve"> г.</w:t>
      </w:r>
      <w:r w:rsidR="00234206" w:rsidRPr="00FE1BDE">
        <w:rPr>
          <w:i/>
          <w:sz w:val="28"/>
          <w:szCs w:val="28"/>
        </w:rPr>
        <w:br w:type="page"/>
      </w:r>
    </w:p>
    <w:p w:rsidR="00111240" w:rsidRDefault="00693859" w:rsidP="003D0A16">
      <w:pPr>
        <w:rPr>
          <w:b/>
        </w:rPr>
      </w:pPr>
      <w:r w:rsidRPr="00693859">
        <w:rPr>
          <w:b/>
        </w:rPr>
        <w:lastRenderedPageBreak/>
        <w:t>ЦЕЛЬ РАБОТЫ</w:t>
      </w:r>
    </w:p>
    <w:p w:rsidR="00F46C60" w:rsidRDefault="00F46C60" w:rsidP="00F46C60"/>
    <w:p w:rsidR="00FE61F8" w:rsidRDefault="00FE61F8" w:rsidP="00FE61F8">
      <w:pPr>
        <w:pStyle w:val="1"/>
      </w:pPr>
      <w:r>
        <w:lastRenderedPageBreak/>
        <w:t>Краткие теоретические сведения</w:t>
      </w:r>
    </w:p>
    <w:p w:rsidR="00DE5070" w:rsidRDefault="00DE5070" w:rsidP="00DE5070">
      <w:pPr>
        <w:pStyle w:val="1"/>
      </w:pPr>
      <w:r>
        <w:lastRenderedPageBreak/>
        <w:t>Задания на лабораторную работу</w:t>
      </w:r>
    </w:p>
    <w:p w:rsidR="00913A64" w:rsidRDefault="00913A64" w:rsidP="00913A64">
      <w:pPr>
        <w:pStyle w:val="2"/>
      </w:pPr>
      <w:r>
        <w:t>Задание 1</w:t>
      </w:r>
    </w:p>
    <w:p w:rsidR="00913A64" w:rsidRDefault="00913A64" w:rsidP="00913A64">
      <w:pPr>
        <w:pStyle w:val="2"/>
      </w:pPr>
      <w:r>
        <w:t>Задание 2</w:t>
      </w:r>
    </w:p>
    <w:p w:rsidR="0007054A" w:rsidRDefault="00540A2F" w:rsidP="0007054A">
      <w:pPr>
        <w:pStyle w:val="1"/>
      </w:pPr>
      <w:r>
        <w:lastRenderedPageBreak/>
        <w:t>Описание разработанных программ</w:t>
      </w:r>
    </w:p>
    <w:p w:rsidR="00075822" w:rsidRDefault="00BF5B6A" w:rsidP="00075822">
      <w:pPr>
        <w:pStyle w:val="2"/>
      </w:pPr>
      <w:r>
        <w:t>Задание</w:t>
      </w:r>
      <w:r w:rsidR="00075822">
        <w:t xml:space="preserve"> 1</w:t>
      </w:r>
    </w:p>
    <w:p w:rsidR="00075822" w:rsidRDefault="00075822" w:rsidP="00075822">
      <w:pPr>
        <w:pStyle w:val="3"/>
      </w:pPr>
      <w:r>
        <w:t>Входные данные</w:t>
      </w:r>
    </w:p>
    <w:p w:rsidR="00D40E7B" w:rsidRDefault="00D40E7B" w:rsidP="00D40E7B">
      <w:pPr>
        <w:pStyle w:val="3"/>
      </w:pPr>
      <w:r>
        <w:t>Выходные данные</w:t>
      </w:r>
    </w:p>
    <w:p w:rsidR="00C667F2" w:rsidRDefault="000E1575" w:rsidP="00C667F2">
      <w:pPr>
        <w:pStyle w:val="3"/>
      </w:pPr>
      <w:r>
        <w:t>Описание используемых алгоритмов</w:t>
      </w:r>
    </w:p>
    <w:p w:rsidR="00024ADE" w:rsidRPr="00024ADE" w:rsidRDefault="00024ADE" w:rsidP="00024ADE">
      <w:pPr>
        <w:pStyle w:val="3"/>
      </w:pPr>
      <w:r>
        <w:t>Пример выполнения программы</w:t>
      </w:r>
    </w:p>
    <w:p w:rsidR="00FD3BAF" w:rsidRDefault="001A65CC" w:rsidP="00FD3BAF">
      <w:pPr>
        <w:pStyle w:val="3"/>
      </w:pPr>
      <w:r>
        <w:t>Текст программы</w:t>
      </w:r>
    </w:p>
    <w:p w:rsidR="0059479D" w:rsidRDefault="0087315C" w:rsidP="0087315C">
      <w:pPr>
        <w:pStyle w:val="2"/>
      </w:pPr>
      <w:r>
        <w:t>Задание 2</w:t>
      </w:r>
    </w:p>
    <w:p w:rsidR="00E1672D" w:rsidRDefault="00E1672D" w:rsidP="00E1672D">
      <w:pPr>
        <w:pStyle w:val="3"/>
      </w:pPr>
      <w:r>
        <w:t>Входные данные</w:t>
      </w:r>
    </w:p>
    <w:p w:rsidR="00E1672D" w:rsidRDefault="00E1672D" w:rsidP="00E1672D">
      <w:pPr>
        <w:pStyle w:val="3"/>
      </w:pPr>
      <w:r>
        <w:t>Выходные данные</w:t>
      </w:r>
    </w:p>
    <w:p w:rsidR="00E1672D" w:rsidRDefault="00E1672D" w:rsidP="00E1672D">
      <w:pPr>
        <w:pStyle w:val="3"/>
      </w:pPr>
      <w:r>
        <w:t>Описание используемых алгоритмов</w:t>
      </w:r>
    </w:p>
    <w:p w:rsidR="00E1672D" w:rsidRPr="00024ADE" w:rsidRDefault="00E1672D" w:rsidP="00E1672D">
      <w:pPr>
        <w:pStyle w:val="3"/>
      </w:pPr>
      <w:r>
        <w:t>Пример выполнения программы</w:t>
      </w:r>
    </w:p>
    <w:p w:rsidR="00E1672D" w:rsidRPr="00FD3BAF" w:rsidRDefault="00E1672D" w:rsidP="00E1672D">
      <w:pPr>
        <w:pStyle w:val="3"/>
      </w:pPr>
      <w:r>
        <w:t>Исходные тексты программы</w:t>
      </w:r>
    </w:p>
    <w:p w:rsidR="00024ADE" w:rsidRDefault="00540A2F" w:rsidP="00E1672D">
      <w:pPr>
        <w:pStyle w:val="1"/>
      </w:pPr>
      <w:r>
        <w:lastRenderedPageBreak/>
        <w:t>Выводы</w:t>
      </w:r>
    </w:p>
    <w:p w:rsidR="00E1672D" w:rsidRPr="00E1672D" w:rsidRDefault="00E1672D" w:rsidP="00E1672D"/>
    <w:sectPr w:rsidR="00E1672D" w:rsidRPr="00E1672D" w:rsidSect="0076424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41D" w:rsidRDefault="00D1641D" w:rsidP="00764247">
      <w:pPr>
        <w:spacing w:line="240" w:lineRule="auto"/>
      </w:pPr>
      <w:r>
        <w:separator/>
      </w:r>
    </w:p>
  </w:endnote>
  <w:endnote w:type="continuationSeparator" w:id="0">
    <w:p w:rsidR="00D1641D" w:rsidRDefault="00D1641D" w:rsidP="00764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3181624"/>
      <w:docPartObj>
        <w:docPartGallery w:val="Page Numbers (Bottom of Page)"/>
        <w:docPartUnique/>
      </w:docPartObj>
    </w:sdtPr>
    <w:sdtEndPr/>
    <w:sdtContent>
      <w:p w:rsidR="00764247" w:rsidRDefault="00764247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A7F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41D" w:rsidRDefault="00D1641D" w:rsidP="00764247">
      <w:pPr>
        <w:spacing w:line="240" w:lineRule="auto"/>
      </w:pPr>
      <w:r>
        <w:separator/>
      </w:r>
    </w:p>
  </w:footnote>
  <w:footnote w:type="continuationSeparator" w:id="0">
    <w:p w:rsidR="00D1641D" w:rsidRDefault="00D1641D" w:rsidP="00764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4B61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1" w15:restartNumberingAfterBreak="0">
    <w:nsid w:val="22136833"/>
    <w:multiLevelType w:val="multilevel"/>
    <w:tmpl w:val="830CD47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5D71BC"/>
    <w:multiLevelType w:val="multilevel"/>
    <w:tmpl w:val="6794F290"/>
    <w:numStyleLink w:val="10"/>
  </w:abstractNum>
  <w:abstractNum w:abstractNumId="3" w15:restartNumberingAfterBreak="0">
    <w:nsid w:val="25666626"/>
    <w:multiLevelType w:val="multilevel"/>
    <w:tmpl w:val="6794F290"/>
    <w:styleLink w:val="10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%3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4" w15:restartNumberingAfterBreak="0">
    <w:nsid w:val="3670319D"/>
    <w:multiLevelType w:val="multilevel"/>
    <w:tmpl w:val="830CD47C"/>
    <w:numStyleLink w:val="a"/>
  </w:abstractNum>
  <w:abstractNum w:abstractNumId="5" w15:restartNumberingAfterBreak="0">
    <w:nsid w:val="37420D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FBD41E3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7" w15:restartNumberingAfterBreak="0">
    <w:nsid w:val="58D225F8"/>
    <w:multiLevelType w:val="multilevel"/>
    <w:tmpl w:val="DA88506E"/>
    <w:styleLink w:val="a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7344439D"/>
    <w:multiLevelType w:val="multilevel"/>
    <w:tmpl w:val="6794F290"/>
    <w:numStyleLink w:val="10"/>
  </w:abstractNum>
  <w:num w:numId="1">
    <w:abstractNumId w:val="7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7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7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7"/>
  </w:num>
  <w:num w:numId="36">
    <w:abstractNumId w:val="1"/>
  </w:num>
  <w:num w:numId="37">
    <w:abstractNumId w:val="1"/>
  </w:num>
  <w:num w:numId="38">
    <w:abstractNumId w:val="6"/>
  </w:num>
  <w:num w:numId="39">
    <w:abstractNumId w:val="0"/>
  </w:num>
  <w:num w:numId="40">
    <w:abstractNumId w:val="5"/>
  </w:num>
  <w:num w:numId="41">
    <w:abstractNumId w:val="3"/>
  </w:num>
  <w:num w:numId="42">
    <w:abstractNumId w:val="2"/>
  </w:num>
  <w:num w:numId="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3A"/>
    <w:rsid w:val="00002A6C"/>
    <w:rsid w:val="00013D75"/>
    <w:rsid w:val="00024ADE"/>
    <w:rsid w:val="0002723C"/>
    <w:rsid w:val="0004139E"/>
    <w:rsid w:val="0006314E"/>
    <w:rsid w:val="0007054A"/>
    <w:rsid w:val="00075822"/>
    <w:rsid w:val="000872E7"/>
    <w:rsid w:val="000A6DE0"/>
    <w:rsid w:val="000B71A9"/>
    <w:rsid w:val="000C44C3"/>
    <w:rsid w:val="000E1575"/>
    <w:rsid w:val="000F1585"/>
    <w:rsid w:val="0010219F"/>
    <w:rsid w:val="00111240"/>
    <w:rsid w:val="0011315D"/>
    <w:rsid w:val="00116070"/>
    <w:rsid w:val="00122759"/>
    <w:rsid w:val="00123E2B"/>
    <w:rsid w:val="00126647"/>
    <w:rsid w:val="00160D89"/>
    <w:rsid w:val="00162E2C"/>
    <w:rsid w:val="001631C9"/>
    <w:rsid w:val="0018025A"/>
    <w:rsid w:val="00182686"/>
    <w:rsid w:val="00194F4C"/>
    <w:rsid w:val="001A07FF"/>
    <w:rsid w:val="001A65CC"/>
    <w:rsid w:val="001B3FD1"/>
    <w:rsid w:val="001C39F3"/>
    <w:rsid w:val="00221F80"/>
    <w:rsid w:val="00234206"/>
    <w:rsid w:val="00237C60"/>
    <w:rsid w:val="002D3C9F"/>
    <w:rsid w:val="002F137F"/>
    <w:rsid w:val="002F79FC"/>
    <w:rsid w:val="00303DE2"/>
    <w:rsid w:val="00305DAD"/>
    <w:rsid w:val="00323C00"/>
    <w:rsid w:val="003469C8"/>
    <w:rsid w:val="00351430"/>
    <w:rsid w:val="0039529E"/>
    <w:rsid w:val="003D0A16"/>
    <w:rsid w:val="004020F6"/>
    <w:rsid w:val="00404644"/>
    <w:rsid w:val="0044196F"/>
    <w:rsid w:val="0044699A"/>
    <w:rsid w:val="00446F0F"/>
    <w:rsid w:val="00453655"/>
    <w:rsid w:val="00462AB4"/>
    <w:rsid w:val="00465139"/>
    <w:rsid w:val="00476559"/>
    <w:rsid w:val="004B5A56"/>
    <w:rsid w:val="004D3B97"/>
    <w:rsid w:val="004D470F"/>
    <w:rsid w:val="004D5912"/>
    <w:rsid w:val="004E660D"/>
    <w:rsid w:val="005157A2"/>
    <w:rsid w:val="00532DF5"/>
    <w:rsid w:val="00540A2F"/>
    <w:rsid w:val="0056025D"/>
    <w:rsid w:val="0057419A"/>
    <w:rsid w:val="00576A26"/>
    <w:rsid w:val="0059479D"/>
    <w:rsid w:val="005C5163"/>
    <w:rsid w:val="005D35BE"/>
    <w:rsid w:val="005D459E"/>
    <w:rsid w:val="005D7E6C"/>
    <w:rsid w:val="005E078B"/>
    <w:rsid w:val="0062067B"/>
    <w:rsid w:val="006254EA"/>
    <w:rsid w:val="00670820"/>
    <w:rsid w:val="00674FC8"/>
    <w:rsid w:val="00680FF1"/>
    <w:rsid w:val="00693859"/>
    <w:rsid w:val="006A1D69"/>
    <w:rsid w:val="006D21CE"/>
    <w:rsid w:val="006F1859"/>
    <w:rsid w:val="00706894"/>
    <w:rsid w:val="007077BE"/>
    <w:rsid w:val="00720EC4"/>
    <w:rsid w:val="0072631A"/>
    <w:rsid w:val="007466FC"/>
    <w:rsid w:val="00747ED8"/>
    <w:rsid w:val="00751F62"/>
    <w:rsid w:val="00754672"/>
    <w:rsid w:val="00764247"/>
    <w:rsid w:val="00772D55"/>
    <w:rsid w:val="0077327B"/>
    <w:rsid w:val="00782239"/>
    <w:rsid w:val="007B580E"/>
    <w:rsid w:val="007D3903"/>
    <w:rsid w:val="007E3EC3"/>
    <w:rsid w:val="00802F0A"/>
    <w:rsid w:val="0083672D"/>
    <w:rsid w:val="00840E4D"/>
    <w:rsid w:val="008503C9"/>
    <w:rsid w:val="0087315C"/>
    <w:rsid w:val="008747CF"/>
    <w:rsid w:val="008924BD"/>
    <w:rsid w:val="008B52B7"/>
    <w:rsid w:val="008B5780"/>
    <w:rsid w:val="008B7EC8"/>
    <w:rsid w:val="008C1A59"/>
    <w:rsid w:val="008C384F"/>
    <w:rsid w:val="008C4B7B"/>
    <w:rsid w:val="008D2A7F"/>
    <w:rsid w:val="008E4921"/>
    <w:rsid w:val="00904F99"/>
    <w:rsid w:val="00913A64"/>
    <w:rsid w:val="009175D9"/>
    <w:rsid w:val="00926398"/>
    <w:rsid w:val="00926F98"/>
    <w:rsid w:val="00931F43"/>
    <w:rsid w:val="00940DEC"/>
    <w:rsid w:val="00947D91"/>
    <w:rsid w:val="00950493"/>
    <w:rsid w:val="009747FB"/>
    <w:rsid w:val="009843A0"/>
    <w:rsid w:val="00987D14"/>
    <w:rsid w:val="0099633F"/>
    <w:rsid w:val="009976DD"/>
    <w:rsid w:val="009A5B8B"/>
    <w:rsid w:val="009A7E22"/>
    <w:rsid w:val="009F7CB2"/>
    <w:rsid w:val="00A01FCF"/>
    <w:rsid w:val="00A02234"/>
    <w:rsid w:val="00A02E17"/>
    <w:rsid w:val="00A153CF"/>
    <w:rsid w:val="00A3492F"/>
    <w:rsid w:val="00A43E50"/>
    <w:rsid w:val="00A554D2"/>
    <w:rsid w:val="00A81678"/>
    <w:rsid w:val="00A82955"/>
    <w:rsid w:val="00A9326C"/>
    <w:rsid w:val="00AC523A"/>
    <w:rsid w:val="00AD57F7"/>
    <w:rsid w:val="00B310F5"/>
    <w:rsid w:val="00B5118C"/>
    <w:rsid w:val="00B57D45"/>
    <w:rsid w:val="00B71991"/>
    <w:rsid w:val="00BE2018"/>
    <w:rsid w:val="00BE59E0"/>
    <w:rsid w:val="00BF5B6A"/>
    <w:rsid w:val="00C15287"/>
    <w:rsid w:val="00C20B8A"/>
    <w:rsid w:val="00C2297B"/>
    <w:rsid w:val="00C30D9F"/>
    <w:rsid w:val="00C436CB"/>
    <w:rsid w:val="00C667F2"/>
    <w:rsid w:val="00CA57E1"/>
    <w:rsid w:val="00CB2A9D"/>
    <w:rsid w:val="00CC5BEA"/>
    <w:rsid w:val="00D1450D"/>
    <w:rsid w:val="00D1641D"/>
    <w:rsid w:val="00D1743D"/>
    <w:rsid w:val="00D17BC3"/>
    <w:rsid w:val="00D33347"/>
    <w:rsid w:val="00D40E7B"/>
    <w:rsid w:val="00D41D54"/>
    <w:rsid w:val="00D839EB"/>
    <w:rsid w:val="00D944B6"/>
    <w:rsid w:val="00DB33A9"/>
    <w:rsid w:val="00DB4C8A"/>
    <w:rsid w:val="00DC2E95"/>
    <w:rsid w:val="00DD1705"/>
    <w:rsid w:val="00DE5070"/>
    <w:rsid w:val="00DF02F1"/>
    <w:rsid w:val="00E1672D"/>
    <w:rsid w:val="00E50709"/>
    <w:rsid w:val="00E529F9"/>
    <w:rsid w:val="00ED2C07"/>
    <w:rsid w:val="00ED4323"/>
    <w:rsid w:val="00ED7E87"/>
    <w:rsid w:val="00EE4CB5"/>
    <w:rsid w:val="00F35C65"/>
    <w:rsid w:val="00F46C60"/>
    <w:rsid w:val="00F67E25"/>
    <w:rsid w:val="00F733E8"/>
    <w:rsid w:val="00F7788B"/>
    <w:rsid w:val="00F90859"/>
    <w:rsid w:val="00F91362"/>
    <w:rsid w:val="00F958E3"/>
    <w:rsid w:val="00FB58D6"/>
    <w:rsid w:val="00FD29D4"/>
    <w:rsid w:val="00FD3BAF"/>
    <w:rsid w:val="00FE1BDE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1EED"/>
  <w15:docId w15:val="{E5F96BAF-8781-475E-9585-17E1503B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0219F"/>
    <w:rPr>
      <w:rFonts w:ascii="Times New Roman" w:hAnsi="Times New Roman"/>
    </w:rPr>
  </w:style>
  <w:style w:type="paragraph" w:styleId="1">
    <w:name w:val="heading 1"/>
    <w:basedOn w:val="a1"/>
    <w:next w:val="a1"/>
    <w:link w:val="11"/>
    <w:uiPriority w:val="9"/>
    <w:qFormat/>
    <w:rsid w:val="00FD29D4"/>
    <w:pPr>
      <w:keepNext/>
      <w:keepLines/>
      <w:pageBreakBefore/>
      <w:numPr>
        <w:numId w:val="37"/>
      </w:numPr>
      <w:spacing w:after="480"/>
      <w:contextualSpacing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111240"/>
    <w:pPr>
      <w:keepNext/>
      <w:keepLines/>
      <w:numPr>
        <w:ilvl w:val="1"/>
        <w:numId w:val="37"/>
      </w:numPr>
      <w:spacing w:before="480" w:after="240"/>
      <w:contextualSpacing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11240"/>
    <w:pPr>
      <w:keepNext/>
      <w:keepLines/>
      <w:numPr>
        <w:ilvl w:val="2"/>
        <w:numId w:val="37"/>
      </w:numPr>
      <w:spacing w:before="240"/>
      <w:ind w:firstLine="709"/>
      <w:contextualSpacing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rsid w:val="00BE59E0"/>
    <w:pPr>
      <w:keepNext/>
      <w:keepLines/>
      <w:numPr>
        <w:ilvl w:val="3"/>
        <w:numId w:val="37"/>
      </w:numPr>
      <w:contextualSpacing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BE59E0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E59E0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E59E0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E59E0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E59E0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DC2E95"/>
    <w:pPr>
      <w:spacing w:line="240" w:lineRule="auto"/>
    </w:pPr>
    <w:rPr>
      <w:rFonts w:ascii="Times New Roman" w:hAnsi="Times New Roman"/>
    </w:rPr>
  </w:style>
  <w:style w:type="character" w:customStyle="1" w:styleId="11">
    <w:name w:val="Заголовок 1 Знак"/>
    <w:basedOn w:val="a2"/>
    <w:link w:val="1"/>
    <w:uiPriority w:val="9"/>
    <w:rsid w:val="00FD29D4"/>
    <w:rPr>
      <w:rFonts w:ascii="Times New Roman" w:eastAsiaTheme="majorEastAsia" w:hAnsi="Times New Roman" w:cstheme="majorBidi"/>
      <w:b/>
      <w:bCs/>
      <w:caps/>
    </w:rPr>
  </w:style>
  <w:style w:type="character" w:customStyle="1" w:styleId="20">
    <w:name w:val="Заголовок 2 Знак"/>
    <w:basedOn w:val="a2"/>
    <w:link w:val="2"/>
    <w:uiPriority w:val="9"/>
    <w:rsid w:val="00111240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30">
    <w:name w:val="Заголовок 3 Знак"/>
    <w:basedOn w:val="a2"/>
    <w:link w:val="3"/>
    <w:uiPriority w:val="9"/>
    <w:rsid w:val="00111240"/>
    <w:rPr>
      <w:rFonts w:ascii="Times New Roman" w:eastAsiaTheme="majorEastAsia" w:hAnsi="Times New Roman" w:cstheme="majorBidi"/>
      <w:b/>
      <w:bCs/>
      <w:i/>
    </w:rPr>
  </w:style>
  <w:style w:type="character" w:customStyle="1" w:styleId="40">
    <w:name w:val="Заголовок 4 Знак"/>
    <w:basedOn w:val="a2"/>
    <w:link w:val="4"/>
    <w:uiPriority w:val="9"/>
    <w:rsid w:val="00BE59E0"/>
    <w:rPr>
      <w:rFonts w:asciiTheme="majorHAnsi" w:eastAsiaTheme="majorEastAsia" w:hAnsiTheme="majorHAnsi" w:cstheme="majorBidi"/>
      <w:bCs/>
      <w:i/>
      <w:iCs/>
    </w:rPr>
  </w:style>
  <w:style w:type="character" w:customStyle="1" w:styleId="50">
    <w:name w:val="Заголовок 5 Знак"/>
    <w:basedOn w:val="a2"/>
    <w:link w:val="5"/>
    <w:uiPriority w:val="9"/>
    <w:semiHidden/>
    <w:rsid w:val="00BE59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BE59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BE59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1"/>
    <w:next w:val="a1"/>
    <w:link w:val="a7"/>
    <w:rsid w:val="00BE5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rsid w:val="00BE5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rsid w:val="00BE59E0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BE59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uiPriority w:val="22"/>
    <w:rsid w:val="00BE59E0"/>
    <w:rPr>
      <w:b/>
      <w:bCs/>
    </w:rPr>
  </w:style>
  <w:style w:type="character" w:styleId="ab">
    <w:name w:val="Emphasis"/>
    <w:uiPriority w:val="20"/>
    <w:rsid w:val="00BE59E0"/>
    <w:rPr>
      <w:i/>
      <w:iCs/>
    </w:rPr>
  </w:style>
  <w:style w:type="paragraph" w:styleId="ac">
    <w:name w:val="List Paragraph"/>
    <w:basedOn w:val="a1"/>
    <w:uiPriority w:val="34"/>
    <w:rsid w:val="00BE59E0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BE59E0"/>
    <w:rPr>
      <w:i/>
      <w:iCs/>
      <w:color w:val="000000" w:themeColor="text1"/>
    </w:rPr>
  </w:style>
  <w:style w:type="character" w:customStyle="1" w:styleId="22">
    <w:name w:val="Цитата 2 Знак"/>
    <w:basedOn w:val="a2"/>
    <w:link w:val="21"/>
    <w:uiPriority w:val="29"/>
    <w:rsid w:val="00BE59E0"/>
    <w:rPr>
      <w:rFonts w:ascii="Times New Roman" w:hAnsi="Times New Roman"/>
      <w:i/>
      <w:iCs/>
      <w:color w:val="000000" w:themeColor="text1"/>
    </w:rPr>
  </w:style>
  <w:style w:type="paragraph" w:styleId="ad">
    <w:name w:val="Intense Quote"/>
    <w:basedOn w:val="a1"/>
    <w:next w:val="a1"/>
    <w:link w:val="ae"/>
    <w:uiPriority w:val="30"/>
    <w:rsid w:val="00BE59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BE59E0"/>
    <w:rPr>
      <w:rFonts w:ascii="Times New Roman" w:hAnsi="Times New Roman"/>
      <w:b/>
      <w:bCs/>
      <w:i/>
      <w:iCs/>
      <w:color w:val="4F81BD" w:themeColor="accent1"/>
    </w:rPr>
  </w:style>
  <w:style w:type="character" w:styleId="af">
    <w:name w:val="Subtle Emphasis"/>
    <w:uiPriority w:val="19"/>
    <w:rsid w:val="00BE59E0"/>
    <w:rPr>
      <w:i/>
      <w:iCs/>
      <w:color w:val="808080" w:themeColor="text1" w:themeTint="7F"/>
    </w:rPr>
  </w:style>
  <w:style w:type="character" w:styleId="af0">
    <w:name w:val="Intense Emphasis"/>
    <w:uiPriority w:val="21"/>
    <w:rsid w:val="00BE59E0"/>
    <w:rPr>
      <w:b/>
      <w:bCs/>
      <w:i/>
      <w:iCs/>
      <w:color w:val="4F81BD" w:themeColor="accent1"/>
    </w:rPr>
  </w:style>
  <w:style w:type="character" w:styleId="af1">
    <w:name w:val="Subtle Reference"/>
    <w:uiPriority w:val="31"/>
    <w:rsid w:val="00BE59E0"/>
    <w:rPr>
      <w:smallCaps/>
      <w:color w:val="C0504D" w:themeColor="accent2"/>
      <w:u w:val="single"/>
    </w:rPr>
  </w:style>
  <w:style w:type="character" w:styleId="af2">
    <w:name w:val="Intense Reference"/>
    <w:uiPriority w:val="32"/>
    <w:rsid w:val="00BE59E0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rsid w:val="00BE59E0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unhideWhenUsed/>
    <w:qFormat/>
    <w:rsid w:val="00BE59E0"/>
    <w:pPr>
      <w:numPr>
        <w:numId w:val="0"/>
      </w:numPr>
      <w:outlineLvl w:val="9"/>
    </w:pPr>
  </w:style>
  <w:style w:type="numbering" w:customStyle="1" w:styleId="a0">
    <w:name w:val="Базовая многоуровневая нумерация"/>
    <w:basedOn w:val="a4"/>
    <w:uiPriority w:val="99"/>
    <w:rsid w:val="00BE59E0"/>
    <w:pPr>
      <w:numPr>
        <w:numId w:val="1"/>
      </w:numPr>
    </w:pPr>
  </w:style>
  <w:style w:type="paragraph" w:customStyle="1" w:styleId="af5">
    <w:name w:val="Многоуровневая нумерация заголовков"/>
    <w:basedOn w:val="1"/>
    <w:rsid w:val="00BE59E0"/>
    <w:pPr>
      <w:numPr>
        <w:numId w:val="0"/>
      </w:numPr>
    </w:pPr>
  </w:style>
  <w:style w:type="numbering" w:customStyle="1" w:styleId="a">
    <w:name w:val="Нумерация заголовков"/>
    <w:basedOn w:val="a4"/>
    <w:uiPriority w:val="99"/>
    <w:rsid w:val="00BE59E0"/>
    <w:pPr>
      <w:numPr>
        <w:numId w:val="2"/>
      </w:numPr>
    </w:pPr>
  </w:style>
  <w:style w:type="paragraph" w:customStyle="1" w:styleId="af6">
    <w:name w:val="Текст программы"/>
    <w:basedOn w:val="a1"/>
    <w:next w:val="a1"/>
    <w:qFormat/>
    <w:rsid w:val="00DC2E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</w:rPr>
  </w:style>
  <w:style w:type="paragraph" w:styleId="af7">
    <w:name w:val="caption"/>
    <w:basedOn w:val="a1"/>
    <w:next w:val="a1"/>
    <w:uiPriority w:val="35"/>
    <w:unhideWhenUsed/>
    <w:qFormat/>
    <w:rsid w:val="00BE59E0"/>
    <w:pPr>
      <w:spacing w:after="360" w:line="240" w:lineRule="auto"/>
      <w:ind w:firstLine="0"/>
      <w:contextualSpacing/>
      <w:jc w:val="center"/>
    </w:pPr>
    <w:rPr>
      <w:bCs/>
      <w:sz w:val="24"/>
      <w:szCs w:val="18"/>
    </w:rPr>
  </w:style>
  <w:style w:type="paragraph" w:styleId="12">
    <w:name w:val="toc 1"/>
    <w:basedOn w:val="a1"/>
    <w:next w:val="a1"/>
    <w:autoRedefine/>
    <w:uiPriority w:val="39"/>
    <w:unhideWhenUsed/>
    <w:rsid w:val="00BE59E0"/>
    <w:pPr>
      <w:tabs>
        <w:tab w:val="right" w:leader="dot" w:pos="9345"/>
      </w:tabs>
      <w:jc w:val="left"/>
    </w:pPr>
  </w:style>
  <w:style w:type="paragraph" w:styleId="23">
    <w:name w:val="toc 2"/>
    <w:basedOn w:val="a1"/>
    <w:next w:val="a1"/>
    <w:autoRedefine/>
    <w:uiPriority w:val="39"/>
    <w:unhideWhenUsed/>
    <w:rsid w:val="00BE59E0"/>
    <w:pPr>
      <w:tabs>
        <w:tab w:val="right" w:leader="dot" w:pos="9345"/>
      </w:tabs>
      <w:ind w:left="391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BE59E0"/>
    <w:pPr>
      <w:ind w:left="720"/>
      <w:jc w:val="left"/>
    </w:pPr>
    <w:rPr>
      <w:rFonts w:eastAsiaTheme="minorEastAsia"/>
      <w:szCs w:val="22"/>
      <w:lang w:eastAsia="ru-RU"/>
    </w:rPr>
  </w:style>
  <w:style w:type="table" w:styleId="af8">
    <w:name w:val="Table Grid"/>
    <w:basedOn w:val="a3"/>
    <w:uiPriority w:val="59"/>
    <w:rsid w:val="00BE59E0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ьный лист"/>
    <w:basedOn w:val="a1"/>
    <w:locked/>
    <w:rsid w:val="00BE59E0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annotation text"/>
    <w:basedOn w:val="a1"/>
    <w:link w:val="afb"/>
    <w:uiPriority w:val="99"/>
    <w:semiHidden/>
    <w:unhideWhenUsed/>
    <w:rsid w:val="00BE59E0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BE59E0"/>
    <w:rPr>
      <w:rFonts w:ascii="Times New Roman" w:hAnsi="Times New Roman"/>
      <w:sz w:val="20"/>
      <w:szCs w:val="20"/>
    </w:rPr>
  </w:style>
  <w:style w:type="paragraph" w:styleId="afc">
    <w:name w:val="header"/>
    <w:basedOn w:val="a1"/>
    <w:link w:val="afd"/>
    <w:uiPriority w:val="99"/>
    <w:unhideWhenUsed/>
    <w:rsid w:val="00BE59E0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BE59E0"/>
    <w:rPr>
      <w:rFonts w:ascii="Times New Roman" w:hAnsi="Times New Roman"/>
    </w:rPr>
  </w:style>
  <w:style w:type="paragraph" w:styleId="afe">
    <w:name w:val="footer"/>
    <w:basedOn w:val="a1"/>
    <w:link w:val="aff"/>
    <w:uiPriority w:val="99"/>
    <w:unhideWhenUsed/>
    <w:rsid w:val="00BE59E0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f">
    <w:name w:val="Нижний колонтитул Знак"/>
    <w:basedOn w:val="a2"/>
    <w:link w:val="afe"/>
    <w:uiPriority w:val="99"/>
    <w:rsid w:val="00BE59E0"/>
    <w:rPr>
      <w:rFonts w:ascii="Times New Roman" w:hAnsi="Times New Roman"/>
    </w:rPr>
  </w:style>
  <w:style w:type="character" w:styleId="aff0">
    <w:name w:val="annotation reference"/>
    <w:basedOn w:val="a2"/>
    <w:uiPriority w:val="99"/>
    <w:semiHidden/>
    <w:unhideWhenUsed/>
    <w:rsid w:val="00BE59E0"/>
    <w:rPr>
      <w:sz w:val="16"/>
      <w:szCs w:val="16"/>
    </w:rPr>
  </w:style>
  <w:style w:type="character" w:styleId="aff1">
    <w:name w:val="Hyperlink"/>
    <w:basedOn w:val="a2"/>
    <w:uiPriority w:val="99"/>
    <w:unhideWhenUsed/>
    <w:rsid w:val="00BE59E0"/>
    <w:rPr>
      <w:color w:val="0000FF" w:themeColor="hyperlink"/>
      <w:u w:val="single"/>
    </w:rPr>
  </w:style>
  <w:style w:type="paragraph" w:styleId="aff2">
    <w:name w:val="annotation subject"/>
    <w:basedOn w:val="afa"/>
    <w:next w:val="afa"/>
    <w:link w:val="aff3"/>
    <w:uiPriority w:val="99"/>
    <w:semiHidden/>
    <w:unhideWhenUsed/>
    <w:rsid w:val="00BE59E0"/>
    <w:rPr>
      <w:b/>
      <w:bCs/>
    </w:rPr>
  </w:style>
  <w:style w:type="character" w:customStyle="1" w:styleId="aff3">
    <w:name w:val="Тема примечания Знак"/>
    <w:basedOn w:val="afb"/>
    <w:link w:val="aff2"/>
    <w:uiPriority w:val="99"/>
    <w:semiHidden/>
    <w:rsid w:val="00BE59E0"/>
    <w:rPr>
      <w:rFonts w:ascii="Times New Roman" w:hAnsi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unhideWhenUsed/>
    <w:rsid w:val="00BE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BE59E0"/>
    <w:rPr>
      <w:rFonts w:ascii="Tahoma" w:hAnsi="Tahoma" w:cs="Tahoma"/>
      <w:sz w:val="16"/>
      <w:szCs w:val="16"/>
    </w:rPr>
  </w:style>
  <w:style w:type="paragraph" w:styleId="aff6">
    <w:name w:val="Bibliography"/>
    <w:basedOn w:val="a1"/>
    <w:next w:val="a1"/>
    <w:uiPriority w:val="37"/>
    <w:unhideWhenUsed/>
    <w:rsid w:val="00BE59E0"/>
  </w:style>
  <w:style w:type="character" w:styleId="aff7">
    <w:name w:val="Placeholder Text"/>
    <w:basedOn w:val="a2"/>
    <w:uiPriority w:val="99"/>
    <w:semiHidden/>
    <w:rsid w:val="00BE59E0"/>
    <w:rPr>
      <w:color w:val="808080"/>
    </w:rPr>
  </w:style>
  <w:style w:type="numbering" w:customStyle="1" w:styleId="10">
    <w:name w:val="Стиль1"/>
    <w:uiPriority w:val="99"/>
    <w:rsid w:val="00DC2E95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64;&#1072;&#1073;&#1083;&#1086;&#1085;.%20&#1054;&#1090;&#1095;&#1077;&#1090;.%20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8022CF50-0695-4B5A-9C54-5A9E818E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Отчет. Лабораторная работа</Template>
  <TotalTime>1</TotalTime>
  <Pages>6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dcterms:created xsi:type="dcterms:W3CDTF">2018-09-07T14:51:00Z</dcterms:created>
  <dcterms:modified xsi:type="dcterms:W3CDTF">2018-09-07T14:51:00Z</dcterms:modified>
</cp:coreProperties>
</file>