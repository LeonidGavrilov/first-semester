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FC" w:rsidRPr="002F79FC" w:rsidRDefault="002F79FC" w:rsidP="00CC11AC">
      <w:pPr>
        <w:pStyle w:val="af9"/>
        <w:pBdr>
          <w:bottom w:val="thinThickSmallGap" w:sz="24" w:space="1" w:color="auto"/>
        </w:pBdr>
        <w:jc w:val="center"/>
        <w:rPr>
          <w:b/>
        </w:rPr>
      </w:pPr>
      <w:r w:rsidRPr="002F79FC">
        <w:rPr>
          <w:b/>
        </w:rPr>
        <w:t>Министерство образования и науки Российской Федерации</w:t>
      </w:r>
      <w:r>
        <w:rPr>
          <w:b/>
        </w:rPr>
        <w:br/>
      </w:r>
      <w:r w:rsidRPr="002F79FC">
        <w:rPr>
          <w:b/>
        </w:rPr>
        <w:t>Федеральное государственное бюджетное образовательное учреждение</w:t>
      </w:r>
      <w:r>
        <w:rPr>
          <w:b/>
        </w:rPr>
        <w:br/>
      </w:r>
      <w:r w:rsidRPr="002F79FC">
        <w:rPr>
          <w:b/>
        </w:rPr>
        <w:t>высшего профессионального образования</w:t>
      </w:r>
      <w:r>
        <w:rPr>
          <w:b/>
        </w:rPr>
        <w:br/>
      </w:r>
      <w:r w:rsidRPr="002F79FC">
        <w:rPr>
          <w:b/>
        </w:rPr>
        <w:t>«Московский государственный технический университет имени Н.Э. Баумана»</w:t>
      </w:r>
      <w:r>
        <w:rPr>
          <w:b/>
        </w:rPr>
        <w:br/>
      </w:r>
      <w:r w:rsidRPr="002F79FC">
        <w:rPr>
          <w:b/>
        </w:rPr>
        <w:t>(МГТУ им. Н.Э.</w:t>
      </w:r>
      <w:r w:rsidR="007B580E">
        <w:rPr>
          <w:b/>
        </w:rPr>
        <w:t> </w:t>
      </w:r>
      <w:r w:rsidRPr="002F79FC">
        <w:rPr>
          <w:b/>
        </w:rPr>
        <w:t>Баумана)</w:t>
      </w:r>
    </w:p>
    <w:p w:rsidR="002F79FC" w:rsidRDefault="002F79FC" w:rsidP="00CC11AC">
      <w:pPr>
        <w:pStyle w:val="af9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303DE2" w:rsidRPr="00D41D54" w:rsidTr="0077327B">
        <w:tc>
          <w:tcPr>
            <w:tcW w:w="1668" w:type="dxa"/>
          </w:tcPr>
          <w:p w:rsidR="00303DE2" w:rsidRPr="00D41D54" w:rsidRDefault="00303DE2" w:rsidP="00CC11AC">
            <w:pPr>
              <w:pStyle w:val="af9"/>
              <w:rPr>
                <w:b/>
              </w:rPr>
            </w:pPr>
            <w:r w:rsidRPr="00D41D54">
              <w:rPr>
                <w:b/>
              </w:rPr>
              <w:t>ФАКУЛЬТЕТ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303DE2" w:rsidRPr="00D41D54" w:rsidRDefault="005D459E" w:rsidP="00CC11AC">
            <w:pPr>
              <w:pStyle w:val="af9"/>
              <w:jc w:val="center"/>
              <w:rPr>
                <w:b/>
              </w:rPr>
            </w:pPr>
            <w:r w:rsidRPr="00D41D54">
              <w:rPr>
                <w:b/>
              </w:rPr>
              <w:t>«</w:t>
            </w:r>
            <w:r w:rsidR="00303DE2" w:rsidRPr="00D41D54">
              <w:rPr>
                <w:b/>
              </w:rPr>
              <w:t>Информатики и систем управления</w:t>
            </w:r>
            <w:r w:rsidRPr="00D41D54">
              <w:rPr>
                <w:b/>
              </w:rPr>
              <w:t>»</w:t>
            </w:r>
          </w:p>
        </w:tc>
      </w:tr>
      <w:tr w:rsidR="00303DE2" w:rsidRPr="00D41D54" w:rsidTr="0077327B">
        <w:tc>
          <w:tcPr>
            <w:tcW w:w="1668" w:type="dxa"/>
          </w:tcPr>
          <w:p w:rsidR="00303DE2" w:rsidRPr="00D41D54" w:rsidRDefault="00303DE2" w:rsidP="00CC11AC">
            <w:pPr>
              <w:pStyle w:val="af9"/>
              <w:rPr>
                <w:b/>
              </w:rPr>
            </w:pPr>
            <w:r w:rsidRPr="00D41D54">
              <w:rPr>
                <w:b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:rsidR="00303DE2" w:rsidRPr="00D41D54" w:rsidRDefault="008317E4" w:rsidP="00CC11AC">
            <w:pPr>
              <w:pStyle w:val="af9"/>
              <w:jc w:val="center"/>
              <w:rPr>
                <w:b/>
              </w:rPr>
            </w:pPr>
            <w:r>
              <w:rPr>
                <w:b/>
              </w:rPr>
              <w:t>ИУ5-13Б</w:t>
            </w:r>
          </w:p>
        </w:tc>
      </w:tr>
    </w:tbl>
    <w:p w:rsidR="002F79FC" w:rsidRDefault="002F79FC" w:rsidP="00CC11AC">
      <w:pPr>
        <w:pStyle w:val="af9"/>
      </w:pPr>
    </w:p>
    <w:p w:rsidR="002F79FC" w:rsidRDefault="002F79FC" w:rsidP="00CC11AC">
      <w:pPr>
        <w:pStyle w:val="af9"/>
      </w:pPr>
    </w:p>
    <w:p w:rsidR="00A9326C" w:rsidRDefault="00A9326C" w:rsidP="00CC11AC">
      <w:pPr>
        <w:pStyle w:val="af9"/>
      </w:pPr>
    </w:p>
    <w:p w:rsidR="00453655" w:rsidRDefault="00453655" w:rsidP="00CC11AC">
      <w:pPr>
        <w:pStyle w:val="af9"/>
      </w:pPr>
    </w:p>
    <w:p w:rsidR="00453655" w:rsidRDefault="00453655" w:rsidP="00CC11AC">
      <w:pPr>
        <w:pStyle w:val="af9"/>
      </w:pPr>
    </w:p>
    <w:p w:rsidR="002F79FC" w:rsidRDefault="002F79FC" w:rsidP="00CC11AC">
      <w:pPr>
        <w:pStyle w:val="af9"/>
      </w:pPr>
    </w:p>
    <w:p w:rsidR="002F79FC" w:rsidRPr="00013D75" w:rsidRDefault="00013D75" w:rsidP="00CC11AC">
      <w:pPr>
        <w:pStyle w:val="af9"/>
        <w:jc w:val="center"/>
        <w:rPr>
          <w:b/>
          <w:sz w:val="44"/>
        </w:rPr>
      </w:pPr>
      <w:r w:rsidRPr="00013D75">
        <w:rPr>
          <w:b/>
          <w:sz w:val="44"/>
        </w:rPr>
        <w:t>ОТЧЕТ</w:t>
      </w:r>
    </w:p>
    <w:p w:rsidR="00002A6C" w:rsidRDefault="00002A6C" w:rsidP="00CC11AC">
      <w:pPr>
        <w:pStyle w:val="af9"/>
        <w:jc w:val="center"/>
      </w:pPr>
    </w:p>
    <w:p w:rsidR="00002A6C" w:rsidRPr="00013D75" w:rsidRDefault="008E4921" w:rsidP="00CC11AC">
      <w:pPr>
        <w:pStyle w:val="af9"/>
        <w:jc w:val="center"/>
        <w:rPr>
          <w:b/>
          <w:i/>
          <w:sz w:val="40"/>
        </w:rPr>
      </w:pPr>
      <w:r>
        <w:rPr>
          <w:b/>
          <w:i/>
          <w:sz w:val="40"/>
        </w:rPr>
        <w:t>ПО</w:t>
      </w:r>
      <w:r w:rsidR="00002A6C" w:rsidRPr="00013D75">
        <w:rPr>
          <w:b/>
          <w:i/>
          <w:sz w:val="40"/>
        </w:rPr>
        <w:t xml:space="preserve"> ЛАБОРАТОРНОЙ РАБОТЕ</w:t>
      </w:r>
      <w:r w:rsidR="00305DAD">
        <w:rPr>
          <w:b/>
          <w:i/>
          <w:sz w:val="40"/>
        </w:rPr>
        <w:t xml:space="preserve"> № </w:t>
      </w:r>
      <w:r w:rsidR="00305DAD" w:rsidRPr="0056025D">
        <w:rPr>
          <w:b/>
          <w:i/>
          <w:sz w:val="40"/>
          <w:highlight w:val="yellow"/>
        </w:rPr>
        <w:t>1</w:t>
      </w:r>
    </w:p>
    <w:p w:rsidR="00013D75" w:rsidRPr="008E4921" w:rsidRDefault="00013D75" w:rsidP="00CC11AC">
      <w:pPr>
        <w:pStyle w:val="af9"/>
        <w:jc w:val="center"/>
      </w:pPr>
    </w:p>
    <w:p w:rsidR="005C5163" w:rsidRDefault="005C5163" w:rsidP="00CC11AC">
      <w:pPr>
        <w:pStyle w:val="af9"/>
      </w:pPr>
    </w:p>
    <w:p w:rsidR="002F79FC" w:rsidRPr="00F733E8" w:rsidRDefault="00615004" w:rsidP="00CC11AC">
      <w:pPr>
        <w:pStyle w:val="af9"/>
        <w:pBdr>
          <w:between w:val="single" w:sz="4" w:space="1" w:color="auto"/>
        </w:pBd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Циклы и ветвления</w:t>
      </w:r>
    </w:p>
    <w:p w:rsidR="008E4921" w:rsidRPr="008E4921" w:rsidRDefault="008E4921" w:rsidP="00CC11AC">
      <w:pPr>
        <w:pStyle w:val="af9"/>
        <w:pBdr>
          <w:between w:val="single" w:sz="4" w:space="1" w:color="auto"/>
        </w:pBdr>
        <w:rPr>
          <w:sz w:val="40"/>
          <w:szCs w:val="40"/>
        </w:rPr>
      </w:pPr>
    </w:p>
    <w:p w:rsidR="008E4921" w:rsidRPr="008E4921" w:rsidRDefault="008E4921" w:rsidP="00CC11AC">
      <w:pPr>
        <w:pStyle w:val="af9"/>
        <w:pBdr>
          <w:between w:val="single" w:sz="4" w:space="1" w:color="auto"/>
        </w:pBdr>
        <w:rPr>
          <w:sz w:val="40"/>
          <w:szCs w:val="40"/>
        </w:rPr>
      </w:pPr>
    </w:p>
    <w:p w:rsidR="00404644" w:rsidRDefault="00404644" w:rsidP="00CC11AC">
      <w:pPr>
        <w:ind w:firstLine="0"/>
        <w:jc w:val="left"/>
        <w:rPr>
          <w:b/>
          <w:szCs w:val="36"/>
        </w:rPr>
      </w:pPr>
    </w:p>
    <w:p w:rsidR="00453655" w:rsidRDefault="00453655" w:rsidP="00CC11AC">
      <w:pPr>
        <w:ind w:firstLine="0"/>
        <w:jc w:val="left"/>
        <w:rPr>
          <w:b/>
          <w:szCs w:val="36"/>
        </w:rPr>
      </w:pPr>
    </w:p>
    <w:p w:rsidR="00404644" w:rsidRPr="008317E4" w:rsidRDefault="005E078B" w:rsidP="00CC11AC">
      <w:pPr>
        <w:ind w:firstLine="0"/>
        <w:jc w:val="center"/>
        <w:rPr>
          <w:szCs w:val="36"/>
          <w:u w:val="single"/>
        </w:rPr>
      </w:pPr>
      <w:r w:rsidRPr="008317E4">
        <w:rPr>
          <w:szCs w:val="36"/>
          <w:u w:val="single"/>
        </w:rPr>
        <w:t xml:space="preserve">ПО </w:t>
      </w:r>
      <w:r w:rsidR="00122759" w:rsidRPr="008317E4">
        <w:rPr>
          <w:szCs w:val="36"/>
          <w:u w:val="single"/>
        </w:rPr>
        <w:t>ДИСЦИПЛИНЕ</w:t>
      </w:r>
      <w:r w:rsidR="006254EA" w:rsidRPr="008317E4">
        <w:rPr>
          <w:szCs w:val="36"/>
          <w:u w:val="single"/>
        </w:rPr>
        <w:t>:</w:t>
      </w:r>
      <w:r w:rsidR="00D1450D" w:rsidRPr="008317E4">
        <w:rPr>
          <w:b/>
          <w:szCs w:val="36"/>
          <w:u w:val="single"/>
        </w:rPr>
        <w:t xml:space="preserve"> </w:t>
      </w:r>
      <w:r w:rsidR="00404644" w:rsidRPr="008317E4">
        <w:rPr>
          <w:szCs w:val="36"/>
          <w:u w:val="single"/>
        </w:rPr>
        <w:t>«</w:t>
      </w:r>
      <w:r w:rsidR="00615004">
        <w:rPr>
          <w:szCs w:val="36"/>
          <w:u w:val="single"/>
        </w:rPr>
        <w:t xml:space="preserve">Программирование </w:t>
      </w:r>
      <w:r w:rsidR="00615004">
        <w:rPr>
          <w:szCs w:val="36"/>
          <w:u w:val="single"/>
          <w:lang w:val="en-US"/>
        </w:rPr>
        <w:t>C</w:t>
      </w:r>
      <w:r w:rsidR="00615004" w:rsidRPr="00615004">
        <w:rPr>
          <w:szCs w:val="36"/>
          <w:u w:val="single"/>
        </w:rPr>
        <w:t>++</w:t>
      </w:r>
      <w:r w:rsidR="00404644" w:rsidRPr="008317E4">
        <w:rPr>
          <w:szCs w:val="36"/>
          <w:u w:val="single"/>
        </w:rPr>
        <w:t>»</w:t>
      </w:r>
    </w:p>
    <w:p w:rsidR="008E4921" w:rsidRDefault="008E4921" w:rsidP="00CC11AC">
      <w:pPr>
        <w:pStyle w:val="af9"/>
      </w:pPr>
    </w:p>
    <w:p w:rsidR="008E4921" w:rsidRDefault="008E4921" w:rsidP="00CC11AC">
      <w:pPr>
        <w:pStyle w:val="af9"/>
      </w:pPr>
    </w:p>
    <w:p w:rsidR="008503C9" w:rsidRDefault="008503C9" w:rsidP="00CC11AC">
      <w:pPr>
        <w:pStyle w:val="af9"/>
      </w:pPr>
    </w:p>
    <w:p w:rsidR="008503C9" w:rsidRPr="008E4921" w:rsidRDefault="008503C9" w:rsidP="00CC11AC">
      <w:pPr>
        <w:pStyle w:val="af9"/>
      </w:pPr>
    </w:p>
    <w:p w:rsidR="002F79FC" w:rsidRPr="00926398" w:rsidRDefault="002F79FC" w:rsidP="00CC11AC">
      <w:pPr>
        <w:pStyle w:val="af9"/>
        <w:pBdr>
          <w:bottom w:val="single" w:sz="4" w:space="1" w:color="auto"/>
        </w:pBdr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proofErr w:type="gramStart"/>
      <w:r>
        <w:t>Студент</w:t>
      </w:r>
      <w:r w:rsidR="00615004" w:rsidRPr="0057419A">
        <w:rPr>
          <w:sz w:val="18"/>
        </w:rPr>
        <w:t>(</w:t>
      </w:r>
      <w:proofErr w:type="gramEnd"/>
      <w:r w:rsidR="00615004" w:rsidRPr="0057419A">
        <w:rPr>
          <w:sz w:val="18"/>
        </w:rPr>
        <w:t>Группа)</w:t>
      </w:r>
      <w:r w:rsidR="008317E4">
        <w:tab/>
      </w:r>
      <w:r w:rsidR="008317E4">
        <w:tab/>
      </w:r>
      <w:r w:rsidR="000B71A9">
        <w:t xml:space="preserve"> </w:t>
      </w:r>
      <w:r w:rsidR="00926398">
        <w:t xml:space="preserve"> </w:t>
      </w:r>
      <w:r w:rsidR="008317E4" w:rsidRPr="008317E4">
        <w:t>Гаврилов Л. Я.</w:t>
      </w:r>
    </w:p>
    <w:p w:rsidR="0057419A" w:rsidRPr="0057419A" w:rsidRDefault="0057419A" w:rsidP="00CC11AC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jc w:val="right"/>
        <w:rPr>
          <w:sz w:val="18"/>
        </w:rPr>
      </w:pP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CC11AC">
      <w:pPr>
        <w:pStyle w:val="af9"/>
      </w:pPr>
    </w:p>
    <w:p w:rsidR="0002723C" w:rsidRPr="0057419A" w:rsidRDefault="0002723C" w:rsidP="00CC11AC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 xml:space="preserve">Проверил  </w:t>
      </w:r>
      <w:r>
        <w:tab/>
        <w:t xml:space="preserve">  </w:t>
      </w:r>
      <w:r w:rsidRPr="00237C60">
        <w:rPr>
          <w:u w:val="single"/>
        </w:rPr>
        <w:tab/>
      </w:r>
      <w:r>
        <w:t xml:space="preserve"> </w:t>
      </w:r>
      <w:r w:rsidR="00926398">
        <w:t xml:space="preserve"> </w:t>
      </w:r>
      <w:r w:rsidRPr="00926398">
        <w:rPr>
          <w:u w:val="single"/>
        </w:rPr>
        <w:tab/>
      </w:r>
      <w:r w:rsidR="00926398" w:rsidRPr="00926398">
        <w:rPr>
          <w:u w:val="single"/>
        </w:rPr>
        <w:tab/>
      </w:r>
    </w:p>
    <w:p w:rsidR="0002723C" w:rsidRPr="0057419A" w:rsidRDefault="0002723C" w:rsidP="00CC11AC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CC11AC">
      <w:pPr>
        <w:pStyle w:val="af9"/>
      </w:pPr>
    </w:p>
    <w:p w:rsidR="008E4921" w:rsidRDefault="008E4921" w:rsidP="00CC11AC">
      <w:pPr>
        <w:pStyle w:val="af9"/>
      </w:pPr>
    </w:p>
    <w:p w:rsidR="00FE1BDE" w:rsidRDefault="00FE1BDE" w:rsidP="00CC11AC">
      <w:pPr>
        <w:pStyle w:val="af9"/>
      </w:pPr>
    </w:p>
    <w:p w:rsidR="00FE1BDE" w:rsidRDefault="00FE1BDE" w:rsidP="00CC11AC">
      <w:pPr>
        <w:pStyle w:val="af9"/>
      </w:pPr>
    </w:p>
    <w:p w:rsidR="00FE1BDE" w:rsidRDefault="00FE1BDE" w:rsidP="00CC11AC">
      <w:pPr>
        <w:pStyle w:val="af9"/>
      </w:pPr>
    </w:p>
    <w:p w:rsidR="00FE1BDE" w:rsidRDefault="00FE1BDE" w:rsidP="00CC11AC">
      <w:pPr>
        <w:pStyle w:val="af9"/>
      </w:pPr>
    </w:p>
    <w:p w:rsidR="006A1D69" w:rsidRDefault="006A1D69" w:rsidP="00CC11AC">
      <w:pPr>
        <w:pStyle w:val="af9"/>
      </w:pPr>
    </w:p>
    <w:p w:rsidR="006A1D69" w:rsidRDefault="006A1D69" w:rsidP="00CC11AC">
      <w:pPr>
        <w:pStyle w:val="af9"/>
      </w:pPr>
    </w:p>
    <w:p w:rsidR="008503C9" w:rsidRDefault="008503C9" w:rsidP="00CC11AC">
      <w:pPr>
        <w:pStyle w:val="af9"/>
      </w:pPr>
    </w:p>
    <w:p w:rsidR="00F46C60" w:rsidRPr="00307D3D" w:rsidRDefault="00CC5BEA" w:rsidP="00307D3D">
      <w:pPr>
        <w:pStyle w:val="af9"/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2018</w:t>
      </w:r>
      <w:r w:rsidR="00C30D9F">
        <w:rPr>
          <w:i/>
          <w:sz w:val="28"/>
          <w:szCs w:val="28"/>
        </w:rPr>
        <w:t> </w:t>
      </w:r>
      <w:r w:rsidR="002F79FC" w:rsidRPr="00FE1BDE">
        <w:rPr>
          <w:i/>
          <w:sz w:val="28"/>
          <w:szCs w:val="28"/>
        </w:rPr>
        <w:t xml:space="preserve"> г.</w:t>
      </w:r>
      <w:proofErr w:type="gramEnd"/>
      <w:r w:rsidR="00234206" w:rsidRPr="00FE1BDE">
        <w:rPr>
          <w:i/>
          <w:sz w:val="28"/>
          <w:szCs w:val="28"/>
        </w:rPr>
        <w:br w:type="page"/>
      </w:r>
      <w:bookmarkStart w:id="0" w:name="_GoBack"/>
      <w:bookmarkEnd w:id="0"/>
    </w:p>
    <w:p w:rsidR="00DE5070" w:rsidRDefault="00DE5070" w:rsidP="00CC11AC">
      <w:pPr>
        <w:pStyle w:val="1"/>
        <w:spacing w:after="0"/>
      </w:pPr>
      <w:r>
        <w:lastRenderedPageBreak/>
        <w:t>Задания на лабораторную работу</w:t>
      </w:r>
    </w:p>
    <w:p w:rsidR="00913A64" w:rsidRDefault="00913A64" w:rsidP="00CC11AC">
      <w:pPr>
        <w:pStyle w:val="2"/>
        <w:spacing w:after="0"/>
      </w:pPr>
      <w:r>
        <w:t>Задание 1</w:t>
      </w:r>
    </w:p>
    <w:p w:rsidR="00615004" w:rsidRDefault="00615004" w:rsidP="00CC11AC">
      <w:pPr>
        <w:shd w:val="clear" w:color="auto" w:fill="FFFFFF"/>
        <w:ind w:left="48"/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Задание</w:t>
      </w:r>
    </w:p>
    <w:p w:rsidR="00615004" w:rsidRDefault="00615004" w:rsidP="00CC11AC">
      <w:pPr>
        <w:ind w:firstLine="567"/>
      </w:pPr>
      <w:r>
        <w:t xml:space="preserve">Вывести на экран показания часов. </w:t>
      </w:r>
    </w:p>
    <w:p w:rsidR="00615004" w:rsidRDefault="00615004" w:rsidP="00CC11AC">
      <w:pPr>
        <w:ind w:firstLine="567"/>
      </w:pPr>
      <w:r>
        <w:t xml:space="preserve">Исходные данные – часы и минуты в формате целых чисел. Результат должен быть представлен в смешанной </w:t>
      </w:r>
      <w:proofErr w:type="spellStart"/>
      <w:r>
        <w:t>текстово</w:t>
      </w:r>
      <w:proofErr w:type="spellEnd"/>
      <w:r>
        <w:t xml:space="preserve">-числовой форме с учетом падежных окончаний, например: </w:t>
      </w:r>
    </w:p>
    <w:p w:rsidR="00615004" w:rsidRDefault="00615004" w:rsidP="00CC11AC">
      <w:pPr>
        <w:ind w:firstLine="567"/>
      </w:pPr>
      <w:r>
        <w:t xml:space="preserve">2 48 – 2 часа 48 минут ночи, </w:t>
      </w:r>
    </w:p>
    <w:p w:rsidR="00615004" w:rsidRDefault="00615004" w:rsidP="00CC11AC">
      <w:pPr>
        <w:ind w:firstLine="567"/>
      </w:pPr>
      <w:r>
        <w:t xml:space="preserve">5 00 – 5 часов утра ровно, </w:t>
      </w:r>
    </w:p>
    <w:p w:rsidR="00615004" w:rsidRDefault="00615004" w:rsidP="00CC11AC">
      <w:pPr>
        <w:ind w:firstLine="567"/>
      </w:pPr>
      <w:r>
        <w:t>12 00 – полдень,</w:t>
      </w:r>
    </w:p>
    <w:p w:rsidR="00615004" w:rsidRDefault="00615004" w:rsidP="00CC11AC">
      <w:pPr>
        <w:ind w:firstLine="567"/>
      </w:pPr>
      <w:r>
        <w:t>12 23 – 12 часов 23 минуты дня,</w:t>
      </w:r>
    </w:p>
    <w:p w:rsidR="00615004" w:rsidRDefault="00615004" w:rsidP="00CC11AC">
      <w:pPr>
        <w:ind w:firstLine="567"/>
      </w:pPr>
      <w:r>
        <w:t xml:space="preserve">13 12 – 1 час 13 минут дня, </w:t>
      </w:r>
    </w:p>
    <w:p w:rsidR="00615004" w:rsidRDefault="00615004" w:rsidP="00CC11AC">
      <w:pPr>
        <w:ind w:firstLine="567"/>
      </w:pPr>
      <w:r>
        <w:t xml:space="preserve">21 33 – 9 часов 33 минуты вечера, </w:t>
      </w:r>
    </w:p>
    <w:p w:rsidR="00615004" w:rsidRDefault="00615004" w:rsidP="00CC11AC">
      <w:pPr>
        <w:ind w:firstLine="567"/>
      </w:pPr>
      <w:r>
        <w:t>00 00 – полночь,</w:t>
      </w:r>
    </w:p>
    <w:p w:rsidR="00615004" w:rsidRPr="00212CD6" w:rsidRDefault="00615004" w:rsidP="00CC11AC">
      <w:pPr>
        <w:ind w:firstLine="567"/>
      </w:pPr>
      <w:r w:rsidRPr="00615004">
        <w:t xml:space="preserve">03 01 </w:t>
      </w:r>
      <w:r>
        <w:t xml:space="preserve">– </w:t>
      </w:r>
      <w:r w:rsidRPr="00615004">
        <w:t>3</w:t>
      </w:r>
      <w:r>
        <w:t xml:space="preserve"> часа 1 минута ночи.</w:t>
      </w:r>
    </w:p>
    <w:p w:rsidR="00615004" w:rsidRDefault="00615004" w:rsidP="00CC11AC">
      <w:pPr>
        <w:ind w:firstLine="567"/>
      </w:pPr>
      <w:r>
        <w:t>Использовать следующие границы частей суток:</w:t>
      </w:r>
    </w:p>
    <w:p w:rsidR="00615004" w:rsidRDefault="00615004" w:rsidP="00CC11AC">
      <w:pPr>
        <w:ind w:firstLine="567"/>
      </w:pPr>
      <w:r>
        <w:t xml:space="preserve">5 час. &lt;= утро </w:t>
      </w:r>
      <w:proofErr w:type="gramStart"/>
      <w:r>
        <w:t>&lt; 12</w:t>
      </w:r>
      <w:proofErr w:type="gramEnd"/>
      <w:r>
        <w:t xml:space="preserve"> час.,</w:t>
      </w:r>
    </w:p>
    <w:p w:rsidR="00615004" w:rsidRDefault="00615004" w:rsidP="00CC11AC">
      <w:pPr>
        <w:ind w:firstLine="567"/>
      </w:pPr>
      <w:r>
        <w:t xml:space="preserve">12 </w:t>
      </w:r>
      <w:proofErr w:type="gramStart"/>
      <w:r>
        <w:t>&lt; день</w:t>
      </w:r>
      <w:proofErr w:type="gramEnd"/>
      <w:r>
        <w:t xml:space="preserve"> &lt; 18 час.,</w:t>
      </w:r>
    </w:p>
    <w:p w:rsidR="00615004" w:rsidRDefault="00615004" w:rsidP="00CC11AC">
      <w:pPr>
        <w:ind w:firstLine="567"/>
      </w:pPr>
      <w:r>
        <w:t xml:space="preserve">18 </w:t>
      </w:r>
      <w:r w:rsidRPr="00615004">
        <w:t xml:space="preserve">&lt;= </w:t>
      </w:r>
      <w:r>
        <w:t xml:space="preserve">вечер </w:t>
      </w:r>
      <w:proofErr w:type="gramStart"/>
      <w:r w:rsidRPr="00615004">
        <w:t>&lt;</w:t>
      </w:r>
      <w:r>
        <w:t xml:space="preserve"> 24</w:t>
      </w:r>
      <w:proofErr w:type="gramEnd"/>
      <w:r>
        <w:t xml:space="preserve"> час.,</w:t>
      </w:r>
    </w:p>
    <w:p w:rsidR="00615004" w:rsidRDefault="00615004" w:rsidP="00CC11AC">
      <w:pPr>
        <w:ind w:firstLine="567"/>
      </w:pPr>
      <w:r>
        <w:t>0 час. &lt;</w:t>
      </w:r>
      <w:r w:rsidR="001765D8">
        <w:t>=</w:t>
      </w:r>
      <w:r>
        <w:t xml:space="preserve"> ночь </w:t>
      </w:r>
      <w:proofErr w:type="gramStart"/>
      <w:r>
        <w:t>&lt; 5</w:t>
      </w:r>
      <w:proofErr w:type="gramEnd"/>
      <w:r>
        <w:t xml:space="preserve"> час.</w:t>
      </w:r>
    </w:p>
    <w:p w:rsidR="00615004" w:rsidRDefault="00615004" w:rsidP="00CC11AC">
      <w:pPr>
        <w:ind w:firstLine="567"/>
      </w:pPr>
      <w:r>
        <w:t>В случае ввода невозможных показаний часов выдать соответствующее сообщение, например:</w:t>
      </w:r>
    </w:p>
    <w:p w:rsidR="00615004" w:rsidRDefault="00615004" w:rsidP="00CC11AC">
      <w:pPr>
        <w:ind w:firstLine="567"/>
      </w:pPr>
      <w:r>
        <w:t>24 03 – введены недопустимые данные.</w:t>
      </w:r>
    </w:p>
    <w:p w:rsidR="00615004" w:rsidRPr="00615004" w:rsidRDefault="00615004" w:rsidP="00CC11AC"/>
    <w:p w:rsidR="00913A64" w:rsidRDefault="00913A64" w:rsidP="00CC11AC">
      <w:pPr>
        <w:pStyle w:val="2"/>
        <w:spacing w:after="0"/>
      </w:pPr>
      <w:r>
        <w:t>Задание 2</w:t>
      </w:r>
    </w:p>
    <w:p w:rsidR="0007054A" w:rsidRDefault="00540A2F" w:rsidP="00CC11AC">
      <w:pPr>
        <w:pStyle w:val="1"/>
        <w:spacing w:after="0"/>
      </w:pPr>
      <w:r>
        <w:lastRenderedPageBreak/>
        <w:t>Описание разработанных программ</w:t>
      </w:r>
    </w:p>
    <w:p w:rsidR="00075822" w:rsidRDefault="00BF5B6A" w:rsidP="00CC11AC">
      <w:pPr>
        <w:pStyle w:val="2"/>
        <w:spacing w:after="0"/>
      </w:pPr>
      <w:r>
        <w:t>Задание</w:t>
      </w:r>
      <w:r w:rsidR="00075822">
        <w:t xml:space="preserve"> 1</w:t>
      </w:r>
    </w:p>
    <w:p w:rsidR="00075822" w:rsidRDefault="00075822" w:rsidP="00CC11AC">
      <w:pPr>
        <w:pStyle w:val="3"/>
      </w:pPr>
      <w:r>
        <w:t>Входные данные</w:t>
      </w:r>
    </w:p>
    <w:p w:rsidR="00615004" w:rsidRDefault="00615004" w:rsidP="00CC11AC">
      <w:r>
        <w:t>5 00</w:t>
      </w:r>
    </w:p>
    <w:p w:rsidR="00022015" w:rsidRDefault="00022015" w:rsidP="00CC11AC">
      <w:r>
        <w:t>12 00</w:t>
      </w:r>
    </w:p>
    <w:p w:rsidR="00022015" w:rsidRDefault="00022015" w:rsidP="00CC11AC">
      <w:r>
        <w:t>5 00</w:t>
      </w:r>
    </w:p>
    <w:p w:rsidR="00022015" w:rsidRPr="00615004" w:rsidRDefault="00022015" w:rsidP="00CC11AC">
      <w:r w:rsidRPr="00615004">
        <w:t>03 01</w:t>
      </w:r>
    </w:p>
    <w:p w:rsidR="00D40E7B" w:rsidRDefault="00D40E7B" w:rsidP="00CC11AC">
      <w:pPr>
        <w:pStyle w:val="3"/>
      </w:pPr>
      <w:r>
        <w:t>Выходные данные</w:t>
      </w:r>
    </w:p>
    <w:p w:rsidR="00615004" w:rsidRDefault="00615004" w:rsidP="00CC11AC">
      <w:r>
        <w:t>5 часов утра ровно</w:t>
      </w:r>
    </w:p>
    <w:p w:rsidR="00022015" w:rsidRDefault="00022015" w:rsidP="00CC11AC">
      <w:r>
        <w:t>Полдень</w:t>
      </w:r>
    </w:p>
    <w:p w:rsidR="00022015" w:rsidRDefault="00022015" w:rsidP="00CC11AC">
      <w:r>
        <w:t>5 часов утра ровно</w:t>
      </w:r>
    </w:p>
    <w:p w:rsidR="00022015" w:rsidRPr="00615004" w:rsidRDefault="00022015" w:rsidP="00CC11AC">
      <w:r w:rsidRPr="00615004">
        <w:t>3</w:t>
      </w:r>
      <w:r>
        <w:t xml:space="preserve"> часа 1 минута ночи</w:t>
      </w:r>
    </w:p>
    <w:p w:rsidR="00C667F2" w:rsidRDefault="000E1575" w:rsidP="00CC11AC">
      <w:pPr>
        <w:pStyle w:val="3"/>
      </w:pPr>
      <w:r>
        <w:t>Описание используемых алгоритмов</w:t>
      </w:r>
    </w:p>
    <w:p w:rsidR="00CC11AC" w:rsidRDefault="00CC11AC">
      <w:r>
        <w:br w:type="page"/>
      </w:r>
    </w:p>
    <w:p w:rsidR="00CC11AC" w:rsidRPr="00CC11AC" w:rsidRDefault="00CC11AC" w:rsidP="00CC11AC"/>
    <w:p w:rsidR="00022015" w:rsidRPr="00022015" w:rsidRDefault="00022015" w:rsidP="00CC11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1554480" cy="579120"/>
                <wp:effectExtent l="0" t="0" r="26670" b="1143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Pr="00022015" w:rsidRDefault="008C30C3" w:rsidP="00022015">
                            <w:pPr>
                              <w:ind w:firstLine="0"/>
                            </w:pPr>
                            <w:r>
                              <w:t xml:space="preserve">    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left:0;text-align:left;margin-left:0;margin-top:13.55pt;width:122.4pt;height:45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" fillcolor="white [3201]" strokecolor="black [3200]" strokeweight="2pt">
                <v:textbox>
                  <w:txbxContent>
                    <w:p w:rsidR="008C30C3" w:rsidRPr="00022015" w:rsidRDefault="008C30C3" w:rsidP="00022015">
                      <w:pPr>
                        <w:ind w:firstLine="0"/>
                      </w:pPr>
                      <w:r>
                        <w:t xml:space="preserve">    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22015" w:rsidRDefault="00022015" w:rsidP="00CC11AC">
      <w:pPr>
        <w:jc w:val="center"/>
      </w:pPr>
    </w:p>
    <w:p w:rsidR="00022015" w:rsidRDefault="00CC11AC" w:rsidP="00CC11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212090</wp:posOffset>
                </wp:positionV>
                <wp:extent cx="7620" cy="480060"/>
                <wp:effectExtent l="76200" t="0" r="68580" b="533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E26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33.55pt;margin-top:16.7pt;width:.6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" strokecolor="#4579b8 [3044]">
                <v:stroke endarrow="block"/>
              </v:shape>
            </w:pict>
          </mc:Fallback>
        </mc:AlternateContent>
      </w:r>
    </w:p>
    <w:p w:rsidR="00022015" w:rsidRDefault="00022015" w:rsidP="00CC11AC">
      <w:pPr>
        <w:jc w:val="center"/>
      </w:pPr>
    </w:p>
    <w:p w:rsidR="00022015" w:rsidRDefault="00CC11AC" w:rsidP="00CC11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539240" cy="556260"/>
                <wp:effectExtent l="0" t="0" r="22860" b="1524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A40" w:rsidRDefault="00026A40" w:rsidP="00026A40">
                            <w:pPr>
                              <w:ind w:firstLine="0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h, m, hp;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7" type="#_x0000_t111" style="position:absolute;left:0;text-align:left;margin-left:0;margin-top:8pt;width:121.2pt;height:43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" fillcolor="white [3201]" strokecolor="black [3200]" strokeweight="2pt">
                <v:textbox>
                  <w:txbxContent>
                    <w:p w:rsidR="00026A40" w:rsidRDefault="00026A40" w:rsidP="00026A40">
                      <w:pPr>
                        <w:ind w:firstLine="0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h, m,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2015" w:rsidRDefault="00022015" w:rsidP="00CC11AC">
      <w:pPr>
        <w:jc w:val="center"/>
      </w:pPr>
    </w:p>
    <w:p w:rsidR="00022015" w:rsidRDefault="00CC11AC" w:rsidP="00CC11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43C2A" wp14:editId="27E4D4C7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7620" cy="480060"/>
                <wp:effectExtent l="76200" t="0" r="68580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465DE" id="Прямая со стрелкой 12" o:spid="_x0000_s1026" type="#_x0000_t32" style="position:absolute;margin-left:0;margin-top:7.3pt;width:.6pt;height:37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" strokecolor="#4579b8 [3044]">
                <v:stroke endarrow="block"/>
                <w10:wrap anchorx="margin"/>
              </v:shape>
            </w:pict>
          </mc:Fallback>
        </mc:AlternateContent>
      </w:r>
    </w:p>
    <w:p w:rsidR="00022015" w:rsidRDefault="00022015" w:rsidP="00CC11AC">
      <w:pPr>
        <w:jc w:val="center"/>
      </w:pPr>
    </w:p>
    <w:p w:rsidR="00022015" w:rsidRDefault="00CC11AC" w:rsidP="00CC11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2419350" cy="701040"/>
                <wp:effectExtent l="0" t="0" r="1905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Pr="00212CD6" w:rsidRDefault="008C30C3" w:rsidP="00CC11AC">
                            <w:pPr>
                              <w:ind w:firstLine="0"/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</w:pPr>
                            <w:r w:rsidRPr="00212CD6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 xml:space="preserve">"Введите </w:t>
                            </w:r>
                            <w:r w:rsidRPr="00212CD6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час не превышая 23 и не меньше 0: "</w:t>
                            </w:r>
                          </w:p>
                          <w:p w:rsidR="008C30C3" w:rsidRPr="00212CD6" w:rsidRDefault="008C30C3" w:rsidP="00212CD6">
                            <w:pPr>
                              <w:ind w:left="709"/>
                              <w:rPr>
                                <w:sz w:val="24"/>
                              </w:rPr>
                            </w:pPr>
                            <w:r w:rsidRPr="00212CD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Ввод h;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8" style="position:absolute;left:0;text-align:left;margin-left:0;margin-top:1.95pt;width:190.5pt;height:55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" fillcolor="white [3201]" strokecolor="black [3200]" strokeweight="2pt">
                <v:textbox>
                  <w:txbxContent>
                    <w:p w:rsidR="008C30C3" w:rsidRPr="00212CD6" w:rsidRDefault="008C30C3" w:rsidP="00CC11AC">
                      <w:pPr>
                        <w:ind w:firstLine="0"/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</w:pPr>
                      <w:r w:rsidRPr="00212CD6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 xml:space="preserve">"Введите </w:t>
                      </w:r>
                      <w:proofErr w:type="gramStart"/>
                      <w:r w:rsidRPr="00212CD6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час</w:t>
                      </w:r>
                      <w:proofErr w:type="gramEnd"/>
                      <w:r w:rsidRPr="00212CD6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 xml:space="preserve"> не превышая 23 и не меньше 0: "</w:t>
                      </w:r>
                    </w:p>
                    <w:p w:rsidR="008C30C3" w:rsidRPr="00212CD6" w:rsidRDefault="008C30C3" w:rsidP="00212CD6">
                      <w:pPr>
                        <w:ind w:left="709"/>
                        <w:rPr>
                          <w:sz w:val="24"/>
                        </w:rPr>
                      </w:pPr>
                      <w:r w:rsidRPr="00212CD6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Ввод h;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2015" w:rsidRDefault="00C83861" w:rsidP="00CC11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1538374</wp:posOffset>
                </wp:positionH>
                <wp:positionV relativeFrom="paragraph">
                  <wp:posOffset>112337</wp:posOffset>
                </wp:positionV>
                <wp:extent cx="45719" cy="1352550"/>
                <wp:effectExtent l="838200" t="76200" r="12065" b="19050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52550"/>
                        </a:xfrm>
                        <a:prstGeom prst="bentConnector3">
                          <a:avLst>
                            <a:gd name="adj1" fmla="val -18295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D9C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21.15pt;margin-top:8.85pt;width:3.6pt;height:106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" adj="-395180" strokecolor="#4579b8 [3044]">
                <v:stroke endarrow="block"/>
              </v:shape>
            </w:pict>
          </mc:Fallback>
        </mc:AlternateContent>
      </w:r>
    </w:p>
    <w:p w:rsidR="00022015" w:rsidRDefault="00CC11AC" w:rsidP="00CC11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43C2A" wp14:editId="27E4D4C7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7620" cy="480060"/>
                <wp:effectExtent l="76200" t="0" r="68580" b="533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44AAD" id="Прямая со стрелкой 13" o:spid="_x0000_s1026" type="#_x0000_t32" style="position:absolute;margin-left:0;margin-top:12.75pt;width:.6pt;height:37.8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" strokecolor="#4579b8 [3044]">
                <v:stroke endarrow="block"/>
                <w10:wrap anchorx="margin"/>
              </v:shape>
            </w:pict>
          </mc:Fallback>
        </mc:AlternateContent>
      </w:r>
    </w:p>
    <w:p w:rsidR="00022015" w:rsidRDefault="00022015" w:rsidP="00CC11AC">
      <w:pPr>
        <w:jc w:val="center"/>
      </w:pPr>
    </w:p>
    <w:p w:rsidR="00022015" w:rsidRDefault="00CC11AC" w:rsidP="00CC11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2584450" cy="958850"/>
                <wp:effectExtent l="0" t="0" r="25400" b="127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958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Pr="00CC11AC" w:rsidRDefault="008C30C3" w:rsidP="00CC11AC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 w:rsidRPr="00CC11A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(h </w:t>
                            </w:r>
                            <w:r w:rsidRPr="00CC11A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&lt; 0 || h &gt;= 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9" type="#_x0000_t110" style="position:absolute;left:0;text-align:left;margin-left:0;margin-top:5.4pt;width:203.5pt;height:75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" fillcolor="white [3201]" strokecolor="black [3200]" strokeweight="2pt">
                <v:textbox>
                  <w:txbxContent>
                    <w:p w:rsidR="008C30C3" w:rsidRPr="00CC11AC" w:rsidRDefault="008C30C3" w:rsidP="00CC11AC">
                      <w:pPr>
                        <w:ind w:firstLine="0"/>
                        <w:rPr>
                          <w:sz w:val="24"/>
                        </w:rPr>
                      </w:pPr>
                      <w:r w:rsidRPr="00CC11AC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(h </w:t>
                      </w:r>
                      <w:proofErr w:type="gramStart"/>
                      <w:r w:rsidRPr="00CC11AC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&lt; 0</w:t>
                      </w:r>
                      <w:proofErr w:type="gramEnd"/>
                      <w:r w:rsidRPr="00CC11AC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|| h &gt;= 24)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2015" w:rsidRDefault="00212CD6" w:rsidP="00212CD6">
      <w:pPr>
        <w:tabs>
          <w:tab w:val="left" w:pos="1909"/>
          <w:tab w:val="center" w:pos="5032"/>
          <w:tab w:val="left" w:pos="7189"/>
        </w:tabs>
        <w:jc w:val="left"/>
      </w:pPr>
      <w:r>
        <w:tab/>
        <w:t>нет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41DBC" wp14:editId="2CC5A3F8">
                <wp:simplePos x="0" y="0"/>
                <wp:positionH relativeFrom="column">
                  <wp:posOffset>4241164</wp:posOffset>
                </wp:positionH>
                <wp:positionV relativeFrom="paragraph">
                  <wp:posOffset>231775</wp:posOffset>
                </wp:positionV>
                <wp:extent cx="76835" cy="1612900"/>
                <wp:effectExtent l="38100" t="0" r="666115" b="10160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" cy="1612900"/>
                        </a:xfrm>
                        <a:prstGeom prst="bentConnector3">
                          <a:avLst>
                            <a:gd name="adj1" fmla="val -8215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CF6B" id="Соединитель: уступ 14" o:spid="_x0000_s1026" type="#_x0000_t34" style="position:absolute;margin-left:333.95pt;margin-top:18.25pt;width:6.05pt;height:12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" adj="-177453" strokecolor="#4579b8 [3044]">
                <v:stroke endarrow="block"/>
              </v:shape>
            </w:pict>
          </mc:Fallback>
        </mc:AlternateContent>
      </w:r>
      <w:r>
        <w:tab/>
        <w:t>да</w:t>
      </w:r>
    </w:p>
    <w:p w:rsidR="00022015" w:rsidRDefault="00022015" w:rsidP="00CC11AC">
      <w:pPr>
        <w:jc w:val="center"/>
      </w:pPr>
    </w:p>
    <w:p w:rsidR="00022015" w:rsidRDefault="00212CD6" w:rsidP="00CC11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74EB7" wp14:editId="38C36E04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7620" cy="480060"/>
                <wp:effectExtent l="76200" t="0" r="68580" b="533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B9985" id="Прямая со стрелкой 17" o:spid="_x0000_s1026" type="#_x0000_t32" style="position:absolute;margin-left:0;margin-top:15.5pt;width:.6pt;height:37.8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" strokecolor="#4579b8 [3044]">
                <v:stroke endarrow="block"/>
                <w10:wrap anchorx="margin"/>
              </v:shape>
            </w:pict>
          </mc:Fallback>
        </mc:AlternateContent>
      </w:r>
    </w:p>
    <w:p w:rsidR="00022015" w:rsidRPr="00022015" w:rsidRDefault="00C83861" w:rsidP="00212CD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342990" wp14:editId="652B4EF4">
                <wp:simplePos x="0" y="0"/>
                <wp:positionH relativeFrom="margin">
                  <wp:align>center</wp:align>
                </wp:positionH>
                <wp:positionV relativeFrom="paragraph">
                  <wp:posOffset>4481945</wp:posOffset>
                </wp:positionV>
                <wp:extent cx="7620" cy="480060"/>
                <wp:effectExtent l="76200" t="0" r="68580" b="533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42F59" id="Прямая со стрелкой 25" o:spid="_x0000_s1026" type="#_x0000_t32" style="position:absolute;margin-left:0;margin-top:352.9pt;width:.6pt;height:37.8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A27144" wp14:editId="26E00A95">
                <wp:simplePos x="0" y="0"/>
                <wp:positionH relativeFrom="column">
                  <wp:posOffset>3041592</wp:posOffset>
                </wp:positionH>
                <wp:positionV relativeFrom="paragraph">
                  <wp:posOffset>2303087</wp:posOffset>
                </wp:positionV>
                <wp:extent cx="1337195" cy="838200"/>
                <wp:effectExtent l="38100" t="0" r="530225" b="95250"/>
                <wp:wrapNone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195" cy="838200"/>
                        </a:xfrm>
                        <a:prstGeom prst="bentConnector3">
                          <a:avLst>
                            <a:gd name="adj1" fmla="val -37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D036" id="Соединитель: уступ 21" o:spid="_x0000_s1026" type="#_x0000_t34" style="position:absolute;margin-left:239.5pt;margin-top:181.35pt;width:105.3pt;height:6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" adj="-8116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ACD7C" wp14:editId="7CD9F645">
                <wp:simplePos x="0" y="0"/>
                <wp:positionH relativeFrom="margin">
                  <wp:align>center</wp:align>
                </wp:positionH>
                <wp:positionV relativeFrom="paragraph">
                  <wp:posOffset>3428422</wp:posOffset>
                </wp:positionV>
                <wp:extent cx="2584450" cy="958850"/>
                <wp:effectExtent l="0" t="0" r="25400" b="1270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958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Pr="00CC11AC" w:rsidRDefault="008C30C3" w:rsidP="00C83861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==12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CD7C" id="Блок-схема: решение 23" o:spid="_x0000_s1030" type="#_x0000_t110" style="position:absolute;left:0;text-align:left;margin-left:0;margin-top:269.95pt;width:203.5pt;height:75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" fillcolor="white [3201]" strokecolor="black [3200]" strokeweight="2pt">
                <v:textbox>
                  <w:txbxContent>
                    <w:p w:rsidR="008C30C3" w:rsidRPr="00CC11AC" w:rsidRDefault="008C30C3" w:rsidP="00C83861">
                      <w:pPr>
                        <w:ind w:firstLine="0"/>
                        <w:rPr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==12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&amp;&amp;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m==0)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7DFBAE" wp14:editId="6D2D0BB7">
                <wp:simplePos x="0" y="0"/>
                <wp:positionH relativeFrom="margin">
                  <wp:align>center</wp:align>
                </wp:positionH>
                <wp:positionV relativeFrom="paragraph">
                  <wp:posOffset>2854036</wp:posOffset>
                </wp:positionV>
                <wp:extent cx="7620" cy="480060"/>
                <wp:effectExtent l="76200" t="0" r="68580" b="533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5CD27" id="Прямая со стрелкой 24" o:spid="_x0000_s1026" type="#_x0000_t32" style="position:absolute;margin-left:0;margin-top:224.75pt;width:.6pt;height:37.8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1593792</wp:posOffset>
                </wp:positionH>
                <wp:positionV relativeFrom="paragraph">
                  <wp:posOffset>945342</wp:posOffset>
                </wp:positionV>
                <wp:extent cx="75392" cy="1357745"/>
                <wp:effectExtent l="876300" t="76200" r="0" b="33020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92" cy="1357745"/>
                        </a:xfrm>
                        <a:prstGeom prst="bentConnector3">
                          <a:avLst>
                            <a:gd name="adj1" fmla="val -1166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B780" id="Соединитель: уступ 22" o:spid="_x0000_s1026" type="#_x0000_t34" style="position:absolute;margin-left:125.5pt;margin-top:74.45pt;width:5.95pt;height:106.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" adj="-251933" strokecolor="#4579b8 [3044]">
                <v:stroke endarrow="block"/>
              </v:shape>
            </w:pict>
          </mc:Fallback>
        </mc:AlternateContent>
      </w:r>
      <w:r w:rsidR="00212C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2E0AD" wp14:editId="0EA24004">
                <wp:simplePos x="0" y="0"/>
                <wp:positionH relativeFrom="margin">
                  <wp:align>center</wp:align>
                </wp:positionH>
                <wp:positionV relativeFrom="paragraph">
                  <wp:posOffset>1803400</wp:posOffset>
                </wp:positionV>
                <wp:extent cx="2584450" cy="958850"/>
                <wp:effectExtent l="0" t="0" r="25400" b="12700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958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Pr="00CC11AC" w:rsidRDefault="008C30C3" w:rsidP="00212CD6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(m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 0 || m&gt;</w:t>
                            </w:r>
                            <w:r w:rsidR="00401C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E0AD" id="Блок-схема: решение 18" o:spid="_x0000_s1031" type="#_x0000_t110" style="position:absolute;left:0;text-align:left;margin-left:0;margin-top:142pt;width:203.5pt;height:75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" fillcolor="white [3201]" strokecolor="black [3200]" strokeweight="2pt">
                <v:textbox>
                  <w:txbxContent>
                    <w:p w:rsidR="008C30C3" w:rsidRPr="00CC11AC" w:rsidRDefault="008C30C3" w:rsidP="00212CD6">
                      <w:pPr>
                        <w:ind w:firstLine="0"/>
                        <w:rPr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(m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 0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|| m&gt;</w:t>
                      </w:r>
                      <w:r w:rsidR="00401C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60)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CD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1C035" wp14:editId="35778ADE">
                <wp:simplePos x="0" y="0"/>
                <wp:positionH relativeFrom="margin">
                  <wp:align>center</wp:align>
                </wp:positionH>
                <wp:positionV relativeFrom="paragraph">
                  <wp:posOffset>1270000</wp:posOffset>
                </wp:positionV>
                <wp:extent cx="7620" cy="480060"/>
                <wp:effectExtent l="76200" t="0" r="6858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6A917" id="Прямая со стрелкой 19" o:spid="_x0000_s1026" type="#_x0000_t32" style="position:absolute;margin-left:0;margin-top:100pt;width:.6pt;height:37.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" strokecolor="#4579b8 [3044]">
                <v:stroke endarrow="block"/>
                <w10:wrap anchorx="margin"/>
              </v:shape>
            </w:pict>
          </mc:Fallback>
        </mc:AlternateContent>
      </w:r>
      <w:r w:rsidR="00212C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52FFEE" wp14:editId="6B312546">
                <wp:simplePos x="0" y="0"/>
                <wp:positionH relativeFrom="margin">
                  <wp:align>center</wp:align>
                </wp:positionH>
                <wp:positionV relativeFrom="paragraph">
                  <wp:posOffset>513080</wp:posOffset>
                </wp:positionV>
                <wp:extent cx="2419350" cy="701040"/>
                <wp:effectExtent l="0" t="0" r="1905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Default="008C30C3" w:rsidP="00212CD6">
                            <w:pPr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</w:pPr>
                            <w:r w:rsidRPr="00212CD6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 xml:space="preserve">"Введите </w:t>
                            </w:r>
                            <w:r w:rsidRPr="00212CD6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9"/>
                              </w:rPr>
                              <w:t>минуты не превышая 59 и не меньше 0: "</w:t>
                            </w:r>
                            <w:r w:rsidRPr="00212CD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 xml:space="preserve">      </w:t>
                            </w:r>
                          </w:p>
                          <w:p w:rsidR="008C30C3" w:rsidRPr="00212CD6" w:rsidRDefault="008C30C3" w:rsidP="00212CD6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 w:rsidRPr="00212CD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9"/>
                              </w:rPr>
                              <w:t>Ввод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FFEE" id="Прямоугольник 16" o:spid="_x0000_s1032" style="position:absolute;left:0;text-align:left;margin-left:0;margin-top:40.4pt;width:190.5pt;height:55.2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" fillcolor="white [3201]" strokecolor="black [3200]" strokeweight="2pt">
                <v:textbox>
                  <w:txbxContent>
                    <w:p w:rsidR="008C30C3" w:rsidRDefault="008C30C3" w:rsidP="00212CD6">
                      <w:pPr>
                        <w:ind w:firstLine="0"/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</w:pPr>
                      <w:r w:rsidRPr="00212CD6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 xml:space="preserve">"Введите </w:t>
                      </w:r>
                      <w:proofErr w:type="gramStart"/>
                      <w:r w:rsidRPr="00212CD6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>минуты</w:t>
                      </w:r>
                      <w:proofErr w:type="gramEnd"/>
                      <w:r w:rsidRPr="00212CD6">
                        <w:rPr>
                          <w:rFonts w:ascii="Consolas" w:hAnsi="Consolas" w:cs="Consolas"/>
                          <w:color w:val="A31515"/>
                          <w:sz w:val="18"/>
                          <w:szCs w:val="19"/>
                        </w:rPr>
                        <w:t xml:space="preserve"> не превышая 59 и не меньше 0: "</w:t>
                      </w:r>
                      <w:r w:rsidRPr="00212CD6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 xml:space="preserve">      </w:t>
                      </w:r>
                    </w:p>
                    <w:p w:rsidR="008C30C3" w:rsidRPr="00212CD6" w:rsidRDefault="008C30C3" w:rsidP="00212CD6">
                      <w:pPr>
                        <w:ind w:left="709"/>
                        <w:rPr>
                          <w:sz w:val="18"/>
                        </w:rPr>
                      </w:pPr>
                      <w:r w:rsidRPr="00212CD6">
                        <w:rPr>
                          <w:rFonts w:ascii="Consolas" w:hAnsi="Consolas" w:cs="Consolas"/>
                          <w:color w:val="000000"/>
                          <w:sz w:val="18"/>
                          <w:szCs w:val="19"/>
                        </w:rPr>
                        <w:t>Ввод m;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11AC">
        <w:br w:type="page"/>
      </w:r>
    </w:p>
    <w:p w:rsidR="00C83861" w:rsidRDefault="00C83861" w:rsidP="00BB1B8E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618048" cy="699654"/>
                <wp:effectExtent l="0" t="0" r="11430" b="2476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048" cy="69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Default="008C30C3" w:rsidP="00BB1B8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Вывод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"полдень"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C30C3" w:rsidRDefault="008C30C3" w:rsidP="00BB1B8E">
                            <w:pPr>
                              <w:ind w:left="709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exit(0);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3" style="position:absolute;left:0;text-align:left;margin-left:0;margin-top:.55pt;width:206.15pt;height:55.1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" fillcolor="white [3201]" strokecolor="black [3200]" strokeweight="2pt">
                <v:textbox>
                  <w:txbxContent>
                    <w:p w:rsidR="008C30C3" w:rsidRDefault="008C30C3" w:rsidP="00BB1B8E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Вывод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полдень"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C30C3" w:rsidRDefault="008C30C3" w:rsidP="00BB1B8E">
                      <w:pPr>
                        <w:ind w:left="709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CA8FEC" wp14:editId="5F003CDB">
                <wp:simplePos x="0" y="0"/>
                <wp:positionH relativeFrom="margin">
                  <wp:posOffset>2962910</wp:posOffset>
                </wp:positionH>
                <wp:positionV relativeFrom="paragraph">
                  <wp:posOffset>-537095</wp:posOffset>
                </wp:positionV>
                <wp:extent cx="7620" cy="480060"/>
                <wp:effectExtent l="76200" t="0" r="68580" b="5334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98F80" id="Прямая со стрелкой 26" o:spid="_x0000_s1026" type="#_x0000_t32" style="position:absolute;margin-left:233.3pt;margin-top:-42.3pt;width:.6pt;height:37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" strokecolor="#4579b8 [3044]">
                <v:stroke endarrow="block"/>
                <w10:wrap anchorx="margin"/>
              </v:shape>
            </w:pict>
          </mc:Fallback>
        </mc:AlternateContent>
      </w: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6F808" wp14:editId="03B62606">
                <wp:simplePos x="0" y="0"/>
                <wp:positionH relativeFrom="margin">
                  <wp:align>center</wp:align>
                </wp:positionH>
                <wp:positionV relativeFrom="paragraph">
                  <wp:posOffset>112107</wp:posOffset>
                </wp:positionV>
                <wp:extent cx="7620" cy="480060"/>
                <wp:effectExtent l="76200" t="0" r="68580" b="533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E766B" id="Прямая со стрелкой 29" o:spid="_x0000_s1026" type="#_x0000_t32" style="position:absolute;margin-left:0;margin-top:8.85pt;width:.6pt;height:37.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" strokecolor="#4579b8 [3044]">
                <v:stroke endarrow="block"/>
                <w10:wrap anchorx="margin"/>
              </v:shape>
            </w:pict>
          </mc:Fallback>
        </mc:AlternateContent>
      </w: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9ED20" wp14:editId="2D7AD1F2">
                <wp:simplePos x="0" y="0"/>
                <wp:positionH relativeFrom="margin">
                  <wp:align>center</wp:align>
                </wp:positionH>
                <wp:positionV relativeFrom="paragraph">
                  <wp:posOffset>49703</wp:posOffset>
                </wp:positionV>
                <wp:extent cx="2584450" cy="958850"/>
                <wp:effectExtent l="0" t="0" r="25400" b="1270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958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Pr="00CC11AC" w:rsidRDefault="008C30C3" w:rsidP="00BB1B8E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(h==0 &amp;&amp; m==0)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ED20" id="Блок-схема: решение 30" o:spid="_x0000_s1034" type="#_x0000_t110" style="position:absolute;left:0;text-align:left;margin-left:0;margin-top:3.9pt;width:203.5pt;height:75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" fillcolor="white [3201]" strokecolor="black [3200]" strokeweight="2pt">
                <v:textbox>
                  <w:txbxContent>
                    <w:p w:rsidR="008C30C3" w:rsidRPr="00CC11AC" w:rsidRDefault="008C30C3" w:rsidP="00BB1B8E">
                      <w:pPr>
                        <w:ind w:firstLine="0"/>
                        <w:rPr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(h==0 &amp;&amp; m==0)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E56200" wp14:editId="09ED7A83">
                <wp:simplePos x="0" y="0"/>
                <wp:positionH relativeFrom="margin">
                  <wp:align>center</wp:align>
                </wp:positionH>
                <wp:positionV relativeFrom="paragraph">
                  <wp:posOffset>160597</wp:posOffset>
                </wp:positionV>
                <wp:extent cx="7620" cy="480060"/>
                <wp:effectExtent l="76200" t="0" r="68580" b="533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C2D67" id="Прямая со стрелкой 31" o:spid="_x0000_s1026" type="#_x0000_t32" style="position:absolute;margin-left:0;margin-top:12.65pt;width:.6pt;height:37.8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" strokecolor="#4579b8 [3044]">
                <v:stroke endarrow="block"/>
                <w10:wrap anchorx="margin"/>
              </v:shape>
            </w:pict>
          </mc:Fallback>
        </mc:AlternateContent>
      </w: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5A0B74" wp14:editId="03764673">
                <wp:simplePos x="0" y="0"/>
                <wp:positionH relativeFrom="margin">
                  <wp:align>center</wp:align>
                </wp:positionH>
                <wp:positionV relativeFrom="paragraph">
                  <wp:posOffset>82492</wp:posOffset>
                </wp:positionV>
                <wp:extent cx="2618048" cy="699654"/>
                <wp:effectExtent l="0" t="0" r="11430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048" cy="69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Default="008C30C3" w:rsidP="00BB1B8E">
                            <w:pPr>
                              <w:ind w:left="709" w:firstLine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Вывод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"полночь"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C30C3" w:rsidRDefault="008C30C3" w:rsidP="00BB1B8E">
                            <w:pPr>
                              <w:ind w:left="709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exit(0); hp = h;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A0B74" id="Прямоугольник 33" o:spid="_x0000_s1035" style="position:absolute;left:0;text-align:left;margin-left:0;margin-top:6.5pt;width:206.15pt;height:55.1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" fillcolor="white [3201]" strokecolor="black [3200]" strokeweight="2pt">
                <v:textbox>
                  <w:txbxContent>
                    <w:p w:rsidR="008C30C3" w:rsidRDefault="008C30C3" w:rsidP="00BB1B8E">
                      <w:pPr>
                        <w:ind w:left="709" w:firstLine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Вывод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полночь"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C30C3" w:rsidRDefault="008C30C3" w:rsidP="00BB1B8E">
                      <w:pPr>
                        <w:ind w:left="709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0);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h;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CF3877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F06B9B" wp14:editId="045CFA32">
                <wp:simplePos x="0" y="0"/>
                <wp:positionH relativeFrom="margin">
                  <wp:align>center</wp:align>
                </wp:positionH>
                <wp:positionV relativeFrom="paragraph">
                  <wp:posOffset>188307</wp:posOffset>
                </wp:positionV>
                <wp:extent cx="7620" cy="480060"/>
                <wp:effectExtent l="76200" t="0" r="68580" b="533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7C1D8" id="Прямая со стрелкой 34" o:spid="_x0000_s1026" type="#_x0000_t32" style="position:absolute;margin-left:0;margin-top:14.85pt;width:.6pt;height:37.8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" strokecolor="#4579b8 [3044]">
                <v:stroke endarrow="block"/>
                <w10:wrap anchorx="margin"/>
              </v:shape>
            </w:pict>
          </mc:Fallback>
        </mc:AlternateContent>
      </w: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CF3877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1D6E2B" wp14:editId="19182823">
                <wp:simplePos x="0" y="0"/>
                <wp:positionH relativeFrom="margin">
                  <wp:align>center</wp:align>
                </wp:positionH>
                <wp:positionV relativeFrom="paragraph">
                  <wp:posOffset>121574</wp:posOffset>
                </wp:positionV>
                <wp:extent cx="2584450" cy="588818"/>
                <wp:effectExtent l="0" t="0" r="25400" b="20955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5888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Pr="00CC11AC" w:rsidRDefault="008C30C3" w:rsidP="00CF3877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 &gt; 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6E2B" id="Блок-схема: решение 35" o:spid="_x0000_s1036" type="#_x0000_t110" style="position:absolute;left:0;text-align:left;margin-left:0;margin-top:9.55pt;width:203.5pt;height:46.3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" fillcolor="white [3201]" strokecolor="black [3200]" strokeweight="2pt">
                <v:textbox>
                  <w:txbxContent>
                    <w:p w:rsidR="008C30C3" w:rsidRPr="00CC11AC" w:rsidRDefault="008C30C3" w:rsidP="00CF3877">
                      <w:pPr>
                        <w:ind w:firstLine="0"/>
                        <w:rPr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 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CF3877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4F65AE" wp14:editId="12FCA83E">
                <wp:simplePos x="0" y="0"/>
                <wp:positionH relativeFrom="margin">
                  <wp:align>center</wp:align>
                </wp:positionH>
                <wp:positionV relativeFrom="paragraph">
                  <wp:posOffset>153323</wp:posOffset>
                </wp:positionV>
                <wp:extent cx="7620" cy="480060"/>
                <wp:effectExtent l="76200" t="0" r="68580" b="533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C1A14" id="Прямая со стрелкой 37" o:spid="_x0000_s1026" type="#_x0000_t32" style="position:absolute;margin-left:0;margin-top:12.05pt;width:.6pt;height:37.8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" strokecolor="#4579b8 [3044]">
                <v:stroke endarrow="block"/>
                <w10:wrap anchorx="margin"/>
              </v:shape>
            </w:pict>
          </mc:Fallback>
        </mc:AlternateContent>
      </w: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CF3877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090BB3" wp14:editId="7B12A3E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618048" cy="415636"/>
                <wp:effectExtent l="0" t="0" r="11430" b="2286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04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Default="008C30C3" w:rsidP="00CF3877">
                            <w:pPr>
                              <w:ind w:left="709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 -= 12;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0BB3" id="Прямоугольник 36" o:spid="_x0000_s1037" style="position:absolute;left:0;text-align:left;margin-left:0;margin-top:.55pt;width:206.15pt;height:32.7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" fillcolor="white [3201]" strokecolor="black [3200]" strokeweight="2pt">
                <v:textbox>
                  <w:txbxContent>
                    <w:p w:rsidR="008C30C3" w:rsidRDefault="008C30C3" w:rsidP="00CF3877">
                      <w:pPr>
                        <w:ind w:left="709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 -= 12;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1B8E" w:rsidRDefault="00CF3877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F92410" wp14:editId="6FE92F29">
                <wp:simplePos x="0" y="0"/>
                <wp:positionH relativeFrom="margin">
                  <wp:align>center</wp:align>
                </wp:positionH>
                <wp:positionV relativeFrom="paragraph">
                  <wp:posOffset>174394</wp:posOffset>
                </wp:positionV>
                <wp:extent cx="7620" cy="480060"/>
                <wp:effectExtent l="76200" t="0" r="68580" b="5334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5D629" id="Прямая со стрелкой 39" o:spid="_x0000_s1026" type="#_x0000_t32" style="position:absolute;margin-left:0;margin-top:13.75pt;width:.6pt;height:37.8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" strokecolor="#4579b8 [3044]">
                <v:stroke endarrow="block"/>
                <w10:wrap anchorx="margin"/>
              </v:shape>
            </w:pict>
          </mc:Fallback>
        </mc:AlternateContent>
      </w: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CF3877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8841CF" wp14:editId="69517EA9">
                <wp:simplePos x="0" y="0"/>
                <wp:positionH relativeFrom="margin">
                  <wp:posOffset>1642282</wp:posOffset>
                </wp:positionH>
                <wp:positionV relativeFrom="paragraph">
                  <wp:posOffset>115281</wp:posOffset>
                </wp:positionV>
                <wp:extent cx="2722303" cy="692727"/>
                <wp:effectExtent l="0" t="0" r="20955" b="12700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303" cy="6927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Pr="00CC11AC" w:rsidRDefault="008C30C3" w:rsidP="00CF3877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 &gt;= 2 &amp;&amp; h &lt;=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41CF" id="Блок-схема: решение 38" o:spid="_x0000_s1038" type="#_x0000_t110" style="position:absolute;left:0;text-align:left;margin-left:129.3pt;margin-top:9.1pt;width:214.35pt;height:54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" fillcolor="white [3201]" strokecolor="black [3200]" strokeweight="2pt">
                <v:textbox>
                  <w:txbxContent>
                    <w:p w:rsidR="008C30C3" w:rsidRPr="00CC11AC" w:rsidRDefault="008C30C3" w:rsidP="00CF3877">
                      <w:pPr>
                        <w:ind w:firstLine="0"/>
                        <w:rPr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 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 2 &amp;&amp; h &lt;= 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B8E" w:rsidRDefault="00957BE4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4607156</wp:posOffset>
                </wp:positionH>
                <wp:positionV relativeFrom="paragraph">
                  <wp:posOffset>148013</wp:posOffset>
                </wp:positionV>
                <wp:extent cx="13854" cy="720436"/>
                <wp:effectExtent l="38100" t="0" r="62865" b="6096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72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9509C" id="Прямая со стрелкой 62" o:spid="_x0000_s1026" type="#_x0000_t32" style="position:absolute;margin-left:362.75pt;margin-top:11.65pt;width:1.1pt;height:56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4336992</wp:posOffset>
                </wp:positionH>
                <wp:positionV relativeFrom="paragraph">
                  <wp:posOffset>141085</wp:posOffset>
                </wp:positionV>
                <wp:extent cx="263237" cy="0"/>
                <wp:effectExtent l="0" t="0" r="0" b="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B289D" id="Прямая соединительная линия 6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pt,11.1pt" to="362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" strokecolor="#4579b8 [3044]"/>
            </w:pict>
          </mc:Fallback>
        </mc:AlternateContent>
      </w:r>
      <w:r w:rsidR="00847DEA"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956483</wp:posOffset>
                </wp:positionH>
                <wp:positionV relativeFrom="paragraph">
                  <wp:posOffset>168217</wp:posOffset>
                </wp:positionV>
                <wp:extent cx="6927" cy="755650"/>
                <wp:effectExtent l="76200" t="0" r="69850" b="635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CAFE3" id="Прямая со стрелкой 52" o:spid="_x0000_s1026" type="#_x0000_t32" style="position:absolute;margin-left:75.3pt;margin-top:13.25pt;width:.55pt;height:5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" strokecolor="#4579b8 [3044]">
                <v:stroke endarrow="block"/>
              </v:shape>
            </w:pict>
          </mc:Fallback>
        </mc:AlternateContent>
      </w:r>
      <w:r w:rsidR="00847DEA"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956482</wp:posOffset>
                </wp:positionH>
                <wp:positionV relativeFrom="paragraph">
                  <wp:posOffset>161867</wp:posOffset>
                </wp:positionV>
                <wp:extent cx="574906" cy="6928"/>
                <wp:effectExtent l="0" t="0" r="15875" b="317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906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70FBF" id="Прямая соединительная линия 5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12.75pt" to="120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" strokecolor="#4579b8 [3044]"/>
            </w:pict>
          </mc:Fallback>
        </mc:AlternateContent>
      </w: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085071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380B68" wp14:editId="181A450A">
                <wp:simplePos x="0" y="0"/>
                <wp:positionH relativeFrom="margin">
                  <wp:posOffset>3103245</wp:posOffset>
                </wp:positionH>
                <wp:positionV relativeFrom="paragraph">
                  <wp:posOffset>5715</wp:posOffset>
                </wp:positionV>
                <wp:extent cx="2996565" cy="678180"/>
                <wp:effectExtent l="0" t="0" r="13335" b="26670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565" cy="678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Pr="00CC11AC" w:rsidRDefault="008C30C3" w:rsidP="00851BAE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(h&gt;=5&amp;&amp;h&lt;=12</w:t>
                            </w:r>
                            <w:r w:rsidR="000850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&amp;&amp;h==0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0B68" id="Блок-схема: решение 43" o:spid="_x0000_s1039" type="#_x0000_t110" style="position:absolute;left:0;text-align:left;margin-left:244.35pt;margin-top:.45pt;width:235.95pt;height:53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" fillcolor="white [3201]" strokecolor="black [3200]" strokeweight="2pt">
                <v:textbox>
                  <w:txbxContent>
                    <w:p w:rsidR="008C30C3" w:rsidRPr="00CC11AC" w:rsidRDefault="008C30C3" w:rsidP="00851BAE">
                      <w:pPr>
                        <w:ind w:firstLine="0"/>
                        <w:rPr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(h&gt;=5&amp;&amp;h&lt;=12</w:t>
                      </w:r>
                      <w:r w:rsidR="000850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&amp;&amp;h==0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BE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6186516</wp:posOffset>
                </wp:positionH>
                <wp:positionV relativeFrom="paragraph">
                  <wp:posOffset>363393</wp:posOffset>
                </wp:positionV>
                <wp:extent cx="0" cy="305377"/>
                <wp:effectExtent l="0" t="0" r="3810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6B59B" id="Прямая соединительная линия 6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15pt,28.6pt" to="487.1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" strokecolor="#4579b8 [3044]"/>
            </w:pict>
          </mc:Fallback>
        </mc:AlternateContent>
      </w:r>
      <w:r w:rsidR="00847DE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955891" wp14:editId="7973683F">
                <wp:simplePos x="0" y="0"/>
                <wp:positionH relativeFrom="margin">
                  <wp:align>left</wp:align>
                </wp:positionH>
                <wp:positionV relativeFrom="paragraph">
                  <wp:posOffset>99810</wp:posOffset>
                </wp:positionV>
                <wp:extent cx="2618048" cy="415636"/>
                <wp:effectExtent l="0" t="0" r="11430" b="2286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04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Default="008C30C3" w:rsidP="00CF387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Вывод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часа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55891" id="Прямоугольник 41" o:spid="_x0000_s1040" style="position:absolute;left:0;text-align:left;margin-left:0;margin-top:7.85pt;width:206.15pt;height:32.7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" fillcolor="white [3201]" strokecolor="black [3200]" strokeweight="2pt">
                <v:textbox>
                  <w:txbxContent>
                    <w:p w:rsidR="008C30C3" w:rsidRDefault="008C30C3" w:rsidP="00CF387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Вывод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часа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1B8E" w:rsidRDefault="008954D9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499283</wp:posOffset>
                </wp:positionH>
                <wp:positionV relativeFrom="paragraph">
                  <wp:posOffset>223519</wp:posOffset>
                </wp:positionV>
                <wp:extent cx="6927" cy="1399309"/>
                <wp:effectExtent l="0" t="0" r="31750" b="2984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399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99306" id="Прямая соединительная линия 7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17.6pt" to="39.8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" strokecolor="#4579b8 [3044]"/>
            </w:pict>
          </mc:Fallback>
        </mc:AlternateContent>
      </w:r>
      <w:r w:rsidR="00957BE4"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6041101</wp:posOffset>
                </wp:positionH>
                <wp:positionV relativeFrom="paragraph">
                  <wp:posOffset>64193</wp:posOffset>
                </wp:positionV>
                <wp:extent cx="145473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F1ECC" id="Прямая соединительная линия 6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7pt,5.05pt" to="487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" strokecolor="#4579b8 [3044]"/>
            </w:pict>
          </mc:Fallback>
        </mc:AlternateContent>
      </w:r>
      <w:r w:rsidR="005F2E92"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2792210</wp:posOffset>
                </wp:positionH>
                <wp:positionV relativeFrom="paragraph">
                  <wp:posOffset>64193</wp:posOffset>
                </wp:positionV>
                <wp:extent cx="0" cy="678872"/>
                <wp:effectExtent l="76200" t="0" r="95250" b="6413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28046" id="Прямая со стрелкой 60" o:spid="_x0000_s1026" type="#_x0000_t32" style="position:absolute;margin-left:219.85pt;margin-top:5.05pt;width:0;height:53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" strokecolor="#4579b8 [3044]">
                <v:stroke endarrow="block"/>
              </v:shape>
            </w:pict>
          </mc:Fallback>
        </mc:AlternateContent>
      </w:r>
      <w:r w:rsidR="005F2E92"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88A80F" wp14:editId="4DA40F61">
                <wp:simplePos x="0" y="0"/>
                <wp:positionH relativeFrom="column">
                  <wp:posOffset>2770678</wp:posOffset>
                </wp:positionH>
                <wp:positionV relativeFrom="paragraph">
                  <wp:posOffset>47856</wp:posOffset>
                </wp:positionV>
                <wp:extent cx="574906" cy="6928"/>
                <wp:effectExtent l="0" t="0" r="15875" b="317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906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1AF9E" id="Прямая соединительная линия 5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5pt,3.75pt" to="263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" strokecolor="#4579b8 [3044]"/>
            </w:pict>
          </mc:Fallback>
        </mc:AlternateContent>
      </w:r>
    </w:p>
    <w:p w:rsidR="00BB1B8E" w:rsidRDefault="00957BE4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5556192</wp:posOffset>
                </wp:positionH>
                <wp:positionV relativeFrom="paragraph">
                  <wp:posOffset>76142</wp:posOffset>
                </wp:positionV>
                <wp:extent cx="6928" cy="394855"/>
                <wp:effectExtent l="76200" t="0" r="69850" b="6286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4CDCD" id="Прямая со стрелкой 66" o:spid="_x0000_s1026" type="#_x0000_t32" style="position:absolute;margin-left:437.5pt;margin-top:6pt;width:.55pt;height:31.1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" strokecolor="#4579b8 [3044]">
                <v:stroke endarrow="block"/>
              </v:shape>
            </w:pict>
          </mc:Fallback>
        </mc:AlternateContent>
      </w:r>
      <w:r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5556192</wp:posOffset>
                </wp:positionH>
                <wp:positionV relativeFrom="paragraph">
                  <wp:posOffset>76142</wp:posOffset>
                </wp:positionV>
                <wp:extent cx="637309" cy="0"/>
                <wp:effectExtent l="0" t="0" r="0" b="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C7177" id="Прямая соединительная линия 6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5pt,6pt" to="487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" strokecolor="#4579b8 [3044]"/>
            </w:pict>
          </mc:Fallback>
        </mc:AlternateContent>
      </w:r>
    </w:p>
    <w:p w:rsidR="00BB1B8E" w:rsidRDefault="00957BE4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751396" wp14:editId="087D3843">
                <wp:simplePos x="0" y="0"/>
                <wp:positionH relativeFrom="margin">
                  <wp:posOffset>4218709</wp:posOffset>
                </wp:positionH>
                <wp:positionV relativeFrom="paragraph">
                  <wp:posOffset>255674</wp:posOffset>
                </wp:positionV>
                <wp:extent cx="2722303" cy="692727"/>
                <wp:effectExtent l="0" t="0" r="20955" b="12700"/>
                <wp:wrapNone/>
                <wp:docPr id="67" name="Блок-схема: решени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303" cy="6927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Pr="00CC11AC" w:rsidRDefault="008C30C3" w:rsidP="00957BE4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(h ==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1396" id="Блок-схема: решение 67" o:spid="_x0000_s1041" type="#_x0000_t110" style="position:absolute;left:0;text-align:left;margin-left:332.2pt;margin-top:20.15pt;width:214.35pt;height:54.5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" fillcolor="white [3201]" strokecolor="black [3200]" strokeweight="2pt">
                <v:textbox>
                  <w:txbxContent>
                    <w:p w:rsidR="008C30C3" w:rsidRPr="00CC11AC" w:rsidRDefault="008C30C3" w:rsidP="00957BE4">
                      <w:pPr>
                        <w:ind w:firstLine="0"/>
                        <w:rPr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(h ==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DE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AF55B5" wp14:editId="1B77C17F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2618048" cy="415636"/>
                <wp:effectExtent l="0" t="0" r="11430" b="2286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04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Default="008C30C3" w:rsidP="00847DE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Вывод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часов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F55B5" id="Прямоугольник 55" o:spid="_x0000_s1042" style="position:absolute;left:0;text-align:left;margin-left:0;margin-top:11.95pt;width:206.15pt;height:32.7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" fillcolor="white [3201]" strokecolor="black [3200]" strokeweight="2pt">
                <v:textbox>
                  <w:txbxContent>
                    <w:p w:rsidR="008C30C3" w:rsidRDefault="008C30C3" w:rsidP="00847DE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Вывод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часов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1B8E" w:rsidRDefault="008954D9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643A3C" wp14:editId="751B080E">
                <wp:simplePos x="0" y="0"/>
                <wp:positionH relativeFrom="column">
                  <wp:posOffset>2826327</wp:posOffset>
                </wp:positionH>
                <wp:positionV relativeFrom="paragraph">
                  <wp:posOffset>278361</wp:posOffset>
                </wp:positionV>
                <wp:extent cx="6927" cy="1399309"/>
                <wp:effectExtent l="0" t="0" r="31750" b="2984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399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F918C" id="Прямая соединительная линия 7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5pt,21.9pt" to="223.1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" strokecolor="#4579b8 [3044]"/>
            </w:pict>
          </mc:Fallback>
        </mc:AlternateContent>
      </w:r>
    </w:p>
    <w:p w:rsidR="00BB1B8E" w:rsidRDefault="00174BE0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40640</wp:posOffset>
                </wp:positionV>
                <wp:extent cx="1394460" cy="548640"/>
                <wp:effectExtent l="38100" t="0" r="15240" b="609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DE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225.75pt;margin-top:3.2pt;width:109.8pt;height:43.2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" strokecolor="#4579b8 [3044]">
                <v:stroke endarrow="block"/>
              </v:shape>
            </w:pict>
          </mc:Fallback>
        </mc:AlternateContent>
      </w:r>
      <w:r w:rsidR="008954D9">
        <w:rPr>
          <w:rFonts w:eastAsiaTheme="majorEastAsia" w:cstheme="majorBidi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505633</wp:posOffset>
                </wp:positionH>
                <wp:positionV relativeFrom="paragraph">
                  <wp:posOffset>416790</wp:posOffset>
                </wp:positionV>
                <wp:extent cx="0" cy="2902527"/>
                <wp:effectExtent l="0" t="0" r="38100" b="317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7D620" id="Прямая соединительная линия 7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32.8pt" to="39.8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" strokecolor="#4579b8 [3044]"/>
            </w:pict>
          </mc:Fallback>
        </mc:AlternateContent>
      </w:r>
    </w:p>
    <w:p w:rsidR="00851BAE" w:rsidRDefault="00490D72">
      <w:pPr>
        <w:rPr>
          <w:rFonts w:eastAsiaTheme="majorEastAsia" w:cstheme="majorBidi"/>
          <w:b/>
          <w:bCs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2739390</wp:posOffset>
                </wp:positionV>
                <wp:extent cx="45719" cy="5844540"/>
                <wp:effectExtent l="3371850" t="76200" r="50165" b="22860"/>
                <wp:wrapNone/>
                <wp:docPr id="105" name="Соединитель: усту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44540"/>
                        </a:xfrm>
                        <a:prstGeom prst="bentConnector3">
                          <a:avLst>
                            <a:gd name="adj1" fmla="val 75551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A681" id="Соединитель: уступ 105" o:spid="_x0000_s1026" type="#_x0000_t34" style="position:absolute;margin-left:205.9pt;margin-top:215.7pt;width:3.6pt;height:460.2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" adj="1631913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8263890</wp:posOffset>
                </wp:positionV>
                <wp:extent cx="7620" cy="548640"/>
                <wp:effectExtent l="38100" t="0" r="68580" b="6096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5EC6F" id="Прямая со стрелкой 104" o:spid="_x0000_s1026" type="#_x0000_t32" style="position:absolute;margin-left:208.95pt;margin-top:650.7pt;width:.6pt;height:43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8248650</wp:posOffset>
                </wp:positionV>
                <wp:extent cx="3977640" cy="15240"/>
                <wp:effectExtent l="0" t="0" r="22860" b="2286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7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B7AA6" id="Прямая соединительная линия 10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649.5pt" to="435.15pt,6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7098664</wp:posOffset>
                </wp:positionV>
                <wp:extent cx="0" cy="1119505"/>
                <wp:effectExtent l="0" t="0" r="38100" b="23495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9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0416D" id="Прямая соединительная линия 10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558.95pt" to="433.2pt,6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8233410</wp:posOffset>
                </wp:positionV>
                <wp:extent cx="1684020" cy="0"/>
                <wp:effectExtent l="0" t="0" r="0" b="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26DE6" id="Прямая соединительная линия 101" o:spid="_x0000_s1026" style="position:absolute;flip:x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65pt,648.3pt" to="121.95pt,6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7143750</wp:posOffset>
                </wp:positionV>
                <wp:extent cx="7620" cy="1097280"/>
                <wp:effectExtent l="0" t="0" r="30480" b="2667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768F9" id="Прямая соединительная линия 100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562.5pt" to="121.95pt,6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5238750</wp:posOffset>
                </wp:positionV>
                <wp:extent cx="15240" cy="3009900"/>
                <wp:effectExtent l="0" t="0" r="2286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945A4" id="Прямая соединительная линия 99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65pt,412.5pt" to="-9.45pt,6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" strokecolor="#4579b8 [3044]"/>
            </w:pict>
          </mc:Fallback>
        </mc:AlternateContent>
      </w:r>
      <w:r w:rsidR="008C30C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5238750</wp:posOffset>
                </wp:positionV>
                <wp:extent cx="1607820" cy="7620"/>
                <wp:effectExtent l="0" t="0" r="11430" b="3048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E998" id="Прямая соединительная линия 98" o:spid="_x0000_s1026" style="position:absolute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412.5pt" to="116.55pt,4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" strokecolor="#4579b8 [3044]"/>
            </w:pict>
          </mc:Fallback>
        </mc:AlternateContent>
      </w:r>
      <w:r w:rsidR="008C30C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4530090</wp:posOffset>
                </wp:positionV>
                <wp:extent cx="0" cy="693420"/>
                <wp:effectExtent l="0" t="0" r="38100" b="3048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CA317" id="Прямая соединительная линия 9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356.7pt" to="117.75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" strokecolor="#4579b8 [3044]"/>
            </w:pict>
          </mc:Fallback>
        </mc:AlternateContent>
      </w:r>
      <w:r w:rsidR="008C30C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F098EB" wp14:editId="49273881">
                <wp:simplePos x="0" y="0"/>
                <wp:positionH relativeFrom="column">
                  <wp:posOffset>2832735</wp:posOffset>
                </wp:positionH>
                <wp:positionV relativeFrom="paragraph">
                  <wp:posOffset>4211435</wp:posOffset>
                </wp:positionV>
                <wp:extent cx="2320290" cy="3664527"/>
                <wp:effectExtent l="0" t="0" r="22860" b="1270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36645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Pr="004D249B" w:rsidRDefault="008C30C3" w:rsidP="004D249B">
                            <w:pPr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 &gt;= 2 &amp;&amp; m &lt;= 4) || (m &gt;= 22 &amp;&amp; m &lt;= 24) || (m &gt;= 32 &amp;&amp; m &lt;= 34) || (m &gt;= 42 &amp;&amp; m &lt;= 44) || (m &gt;= 52 &amp;&amp; m &lt;= 54))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098EB" id="Блок-схема: решение 86" o:spid="_x0000_s1043" type="#_x0000_t110" style="position:absolute;left:0;text-align:left;margin-left:223.05pt;margin-top:331.6pt;width:182.7pt;height:288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" fillcolor="white [3201]" strokecolor="black [3200]" strokeweight="2pt">
                <v:textbox>
                  <w:txbxContent>
                    <w:p w:rsidR="008C30C3" w:rsidRPr="004D249B" w:rsidRDefault="008C30C3" w:rsidP="004D249B">
                      <w:pPr>
                        <w:ind w:firstLine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 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 2 &amp;&amp; m &lt;= 4) || (m &gt;= 22 &amp;&amp; m &lt;= 24) || (m &gt;= 32 &amp;&amp; m &lt;= 34) || (m &gt;= 42 &amp;&amp; m &lt;= 44) || (m &gt;= 52 &amp;&amp; m &lt;= 54))</w:t>
                      </w:r>
                    </w:p>
                  </w:txbxContent>
                </v:textbox>
              </v:shape>
            </w:pict>
          </mc:Fallback>
        </mc:AlternateContent>
      </w:r>
      <w:r w:rsidR="008C30C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C879EB" wp14:editId="04FA21CA">
                <wp:simplePos x="0" y="0"/>
                <wp:positionH relativeFrom="column">
                  <wp:posOffset>3982720</wp:posOffset>
                </wp:positionH>
                <wp:positionV relativeFrom="paragraph">
                  <wp:posOffset>3622271</wp:posOffset>
                </wp:positionV>
                <wp:extent cx="6928" cy="561109"/>
                <wp:effectExtent l="76200" t="0" r="69850" b="4889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22938" id="Прямая со стрелкой 85" o:spid="_x0000_s1026" type="#_x0000_t32" style="position:absolute;margin-left:313.6pt;margin-top:285.2pt;width:.55pt;height:44.2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" strokecolor="#4579b8 [3044]">
                <v:stroke endarrow="block"/>
              </v:shape>
            </w:pict>
          </mc:Fallback>
        </mc:AlternateContent>
      </w:r>
      <w:r w:rsidR="008C30C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1499350</wp:posOffset>
                </wp:positionH>
                <wp:positionV relativeFrom="paragraph">
                  <wp:posOffset>3602528</wp:posOffset>
                </wp:positionV>
                <wp:extent cx="45719" cy="561109"/>
                <wp:effectExtent l="38100" t="0" r="50165" b="4889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B674" id="Прямая со стрелкой 82" o:spid="_x0000_s1026" type="#_x0000_t32" style="position:absolute;margin-left:118.05pt;margin-top:283.65pt;width:3.6pt;height:44.2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" strokecolor="#4579b8 [3044]">
                <v:stroke endarrow="block"/>
              </v:shape>
            </w:pict>
          </mc:Fallback>
        </mc:AlternateContent>
      </w:r>
      <w:r w:rsidR="008C30C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1566083</wp:posOffset>
                </wp:positionH>
                <wp:positionV relativeFrom="paragraph">
                  <wp:posOffset>6027074</wp:posOffset>
                </wp:positionV>
                <wp:extent cx="0" cy="290945"/>
                <wp:effectExtent l="0" t="0" r="38100" b="3302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54B7C" id="Прямая соединительная линия 9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474.55pt" to="123.3pt,4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" strokecolor="#4579b8 [3044]"/>
            </w:pict>
          </mc:Fallback>
        </mc:AlternateContent>
      </w:r>
      <w:r w:rsidR="008C30C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1538374</wp:posOffset>
                </wp:positionH>
                <wp:positionV relativeFrom="paragraph">
                  <wp:posOffset>6027074</wp:posOffset>
                </wp:positionV>
                <wp:extent cx="1274618" cy="13854"/>
                <wp:effectExtent l="0" t="0" r="20955" b="2476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4618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FAF8B" id="Прямая соединительная линия 95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474.55pt" to="221.5pt,4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" strokecolor="#4579b8 [3044]"/>
            </w:pict>
          </mc:Fallback>
        </mc:AlternateContent>
      </w:r>
      <w:r w:rsidR="00C9515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394B37" wp14:editId="6307704B">
                <wp:simplePos x="0" y="0"/>
                <wp:positionH relativeFrom="column">
                  <wp:posOffset>1551247</wp:posOffset>
                </wp:positionH>
                <wp:positionV relativeFrom="paragraph">
                  <wp:posOffset>6198870</wp:posOffset>
                </wp:positionV>
                <wp:extent cx="6928" cy="561109"/>
                <wp:effectExtent l="76200" t="0" r="69850" b="4889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CB05" id="Прямая со стрелкой 93" o:spid="_x0000_s1026" type="#_x0000_t32" style="position:absolute;margin-left:122.15pt;margin-top:488.1pt;width:.55pt;height:44.2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" strokecolor="#4579b8 [3044]">
                <v:stroke endarrow="block"/>
              </v:shape>
            </w:pict>
          </mc:Fallback>
        </mc:AlternateContent>
      </w:r>
      <w:r w:rsidR="00C9515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321264" wp14:editId="20F862DE">
                <wp:simplePos x="0" y="0"/>
                <wp:positionH relativeFrom="column">
                  <wp:posOffset>616527</wp:posOffset>
                </wp:positionH>
                <wp:positionV relativeFrom="paragraph">
                  <wp:posOffset>6829252</wp:posOffset>
                </wp:positionV>
                <wp:extent cx="1891145" cy="297873"/>
                <wp:effectExtent l="0" t="0" r="13970" b="2603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145" cy="297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Default="008C30C3" w:rsidP="00C95151">
                            <w:pPr>
                              <w:ind w:firstLine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Вывод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минут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1264" id="Прямоугольник 94" o:spid="_x0000_s1044" style="position:absolute;left:0;text-align:left;margin-left:48.55pt;margin-top:537.75pt;width:148.9pt;height:23.4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" fillcolor="white [3201]" strokecolor="black [3200]" strokeweight="2pt">
                <v:textbox>
                  <w:txbxContent>
                    <w:p w:rsidR="008C30C3" w:rsidRDefault="008C30C3" w:rsidP="00C95151">
                      <w:pPr>
                        <w:ind w:firstLine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Вывод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минут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C9515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5486920</wp:posOffset>
                </wp:positionH>
                <wp:positionV relativeFrom="paragraph">
                  <wp:posOffset>6054205</wp:posOffset>
                </wp:positionV>
                <wp:extent cx="13854" cy="734869"/>
                <wp:effectExtent l="76200" t="0" r="62865" b="6540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734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4A187" id="Прямая со стрелкой 90" o:spid="_x0000_s1026" type="#_x0000_t32" style="position:absolute;margin-left:432.05pt;margin-top:476.7pt;width:1.1pt;height:57.8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" strokecolor="#4579b8 [3044]">
                <v:stroke endarrow="block"/>
              </v:shape>
            </w:pict>
          </mc:Fallback>
        </mc:AlternateContent>
      </w:r>
      <w:r w:rsidR="00C9515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322FA2" wp14:editId="085A0623">
                <wp:simplePos x="0" y="0"/>
                <wp:positionH relativeFrom="column">
                  <wp:posOffset>5153025</wp:posOffset>
                </wp:positionH>
                <wp:positionV relativeFrom="paragraph">
                  <wp:posOffset>6046124</wp:posOffset>
                </wp:positionV>
                <wp:extent cx="360218" cy="6927"/>
                <wp:effectExtent l="0" t="0" r="20955" b="317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218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68E42" id="Прямая соединительная линия 88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476.05pt" to="434.1pt,4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" strokecolor="#4579b8 [3044]"/>
            </w:pict>
          </mc:Fallback>
        </mc:AlternateContent>
      </w:r>
      <w:r w:rsidR="00C9515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75267C" wp14:editId="42525C22">
                <wp:simplePos x="0" y="0"/>
                <wp:positionH relativeFrom="column">
                  <wp:posOffset>4654319</wp:posOffset>
                </wp:positionH>
                <wp:positionV relativeFrom="paragraph">
                  <wp:posOffset>6801197</wp:posOffset>
                </wp:positionV>
                <wp:extent cx="1891145" cy="297873"/>
                <wp:effectExtent l="0" t="0" r="13970" b="2603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145" cy="297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Default="008C30C3" w:rsidP="00C95151">
                            <w:pPr>
                              <w:ind w:firstLine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Вывод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минуты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5267C" id="Прямоугольник 87" o:spid="_x0000_s1045" style="position:absolute;left:0;text-align:left;margin-left:366.5pt;margin-top:535.55pt;width:148.9pt;height:23.4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" fillcolor="white [3201]" strokecolor="black [3200]" strokeweight="2pt">
                <v:textbox>
                  <w:txbxContent>
                    <w:p w:rsidR="008C30C3" w:rsidRDefault="008C30C3" w:rsidP="00C95151">
                      <w:pPr>
                        <w:ind w:firstLine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Вывод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минуты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4D249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CD2114" wp14:editId="687AE2C5">
                <wp:simplePos x="0" y="0"/>
                <wp:positionH relativeFrom="column">
                  <wp:posOffset>3886720</wp:posOffset>
                </wp:positionH>
                <wp:positionV relativeFrom="paragraph">
                  <wp:posOffset>3623310</wp:posOffset>
                </wp:positionV>
                <wp:extent cx="145472" cy="0"/>
                <wp:effectExtent l="0" t="0" r="0" b="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BF3CA" id="Прямая соединительная линия 84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05pt,285.3pt" to="317.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" strokecolor="#4579b8 [3044]"/>
            </w:pict>
          </mc:Fallback>
        </mc:AlternateContent>
      </w:r>
      <w:r w:rsidR="004D249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374477</wp:posOffset>
                </wp:positionH>
                <wp:positionV relativeFrom="paragraph">
                  <wp:posOffset>-664210</wp:posOffset>
                </wp:positionV>
                <wp:extent cx="13855" cy="2043546"/>
                <wp:effectExtent l="0" t="0" r="24765" b="3302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043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E9156" id="Прямая соединительная линия 7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-52.3pt" to="30.6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" strokecolor="#4579b8 [3044]"/>
            </w:pict>
          </mc:Fallback>
        </mc:AlternateContent>
      </w:r>
      <w:r w:rsidR="004D249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561629</wp:posOffset>
                </wp:positionH>
                <wp:positionV relativeFrom="paragraph">
                  <wp:posOffset>4212128</wp:posOffset>
                </wp:positionV>
                <wp:extent cx="1891145" cy="297873"/>
                <wp:effectExtent l="0" t="0" r="13970" b="2603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145" cy="297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Default="008C30C3" w:rsidP="004D249B">
                            <w:pPr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Вывод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минута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C30C3" w:rsidRDefault="008C30C3" w:rsidP="004D249B">
                            <w:pPr>
                              <w:ind w:firstLine="0"/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минуты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46" style="position:absolute;left:0;text-align:left;margin-left:44.2pt;margin-top:331.65pt;width:148.9pt;height:23.4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" fillcolor="white [3201]" strokecolor="black [3200]" strokeweight="2pt">
                <v:textbox>
                  <w:txbxContent>
                    <w:p w:rsidR="008C30C3" w:rsidRDefault="008C30C3" w:rsidP="004D249B">
                      <w:pPr>
                        <w:ind w:firstLine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Вывод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минута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C30C3" w:rsidRDefault="008C30C3" w:rsidP="004D249B">
                      <w:pPr>
                        <w:ind w:firstLine="0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минуты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4D249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1538374</wp:posOffset>
                </wp:positionH>
                <wp:positionV relativeFrom="paragraph">
                  <wp:posOffset>3616383</wp:posOffset>
                </wp:positionV>
                <wp:extent cx="360218" cy="6927"/>
                <wp:effectExtent l="0" t="0" r="20955" b="317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218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19BFE" id="Прямая соединительная линия 81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284.75pt" to="149.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" strokecolor="#4579b8 [3044]"/>
            </w:pict>
          </mc:Fallback>
        </mc:AlternateContent>
      </w:r>
      <w:r w:rsidR="004D249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9B7AF3" wp14:editId="6BC892BE">
                <wp:simplePos x="0" y="0"/>
                <wp:positionH relativeFrom="column">
                  <wp:posOffset>1891549</wp:posOffset>
                </wp:positionH>
                <wp:positionV relativeFrom="paragraph">
                  <wp:posOffset>2999567</wp:posOffset>
                </wp:positionV>
                <wp:extent cx="1988128" cy="1253836"/>
                <wp:effectExtent l="0" t="0" r="12700" b="22860"/>
                <wp:wrapNone/>
                <wp:docPr id="80" name="Блок-схема: решени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28" cy="12538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Pr="004D249B" w:rsidRDefault="008C30C3" w:rsidP="004D249B">
                            <w:pPr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(m % 10 == 1&amp;&amp;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 != 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7AF3" id="Блок-схема: решение 80" o:spid="_x0000_s1047" type="#_x0000_t110" style="position:absolute;left:0;text-align:left;margin-left:148.95pt;margin-top:236.2pt;width:156.55pt;height:98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" fillcolor="white [3201]" strokecolor="black [3200]" strokeweight="2pt">
                <v:textbox>
                  <w:txbxContent>
                    <w:p w:rsidR="008C30C3" w:rsidRPr="004D249B" w:rsidRDefault="008C30C3" w:rsidP="004D249B">
                      <w:pPr>
                        <w:ind w:firstLine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(m % 10 == 1&amp;&amp;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 11)</w:t>
                      </w:r>
                    </w:p>
                  </w:txbxContent>
                </v:textbox>
              </v:shape>
            </w:pict>
          </mc:Fallback>
        </mc:AlternateContent>
      </w:r>
      <w:r w:rsidR="004D249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901A9F" wp14:editId="3D5A00E1">
                <wp:simplePos x="0" y="0"/>
                <wp:positionH relativeFrom="margin">
                  <wp:posOffset>2867544</wp:posOffset>
                </wp:positionH>
                <wp:positionV relativeFrom="paragraph">
                  <wp:posOffset>2472113</wp:posOffset>
                </wp:positionV>
                <wp:extent cx="7620" cy="480060"/>
                <wp:effectExtent l="76200" t="0" r="68580" b="5334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BB024" id="Прямая со стрелкой 42" o:spid="_x0000_s1026" type="#_x0000_t32" style="position:absolute;margin-left:225.8pt;margin-top:194.65pt;width:.6pt;height:37.8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" strokecolor="#4579b8 [3044]">
                <v:stroke endarrow="block"/>
                <w10:wrap anchorx="margin"/>
              </v:shape>
            </w:pict>
          </mc:Fallback>
        </mc:AlternateContent>
      </w:r>
      <w:r w:rsidR="004D249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1842597</wp:posOffset>
                </wp:positionH>
                <wp:positionV relativeFrom="paragraph">
                  <wp:posOffset>1905058</wp:posOffset>
                </wp:positionV>
                <wp:extent cx="2071255" cy="561109"/>
                <wp:effectExtent l="0" t="0" r="24765" b="10795"/>
                <wp:wrapNone/>
                <wp:docPr id="79" name="Блок-схема: решени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255" cy="5611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Default="008C30C3" w:rsidP="004D249B">
                            <w:pPr>
                              <w:ind w:firstLine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 !=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79" o:spid="_x0000_s1048" type="#_x0000_t110" style="position:absolute;left:0;text-align:left;margin-left:145.1pt;margin-top:150pt;width:163.1pt;height:44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" fillcolor="white [3201]" strokecolor="black [3200]" strokeweight="2pt">
                <v:textbox>
                  <w:txbxContent>
                    <w:p w:rsidR="008C30C3" w:rsidRDefault="008C30C3" w:rsidP="004D249B">
                      <w:pPr>
                        <w:ind w:firstLine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 0)</w:t>
                      </w:r>
                    </w:p>
                  </w:txbxContent>
                </v:textbox>
              </v:shape>
            </w:pict>
          </mc:Fallback>
        </mc:AlternateContent>
      </w:r>
      <w:r w:rsidR="008954D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E3D60F" wp14:editId="7697B1AC">
                <wp:simplePos x="0" y="0"/>
                <wp:positionH relativeFrom="margin">
                  <wp:posOffset>2859231</wp:posOffset>
                </wp:positionH>
                <wp:positionV relativeFrom="paragraph">
                  <wp:posOffset>1356995</wp:posOffset>
                </wp:positionV>
                <wp:extent cx="7620" cy="480060"/>
                <wp:effectExtent l="76200" t="0" r="68580" b="5334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82388" id="Прямая со стрелкой 45" o:spid="_x0000_s1026" type="#_x0000_t32" style="position:absolute;margin-left:225.15pt;margin-top:106.85pt;width:.6pt;height:37.8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" strokecolor="#4579b8 [3044]">
                <v:stroke endarrow="block"/>
                <w10:wrap anchorx="margin"/>
              </v:shape>
            </w:pict>
          </mc:Fallback>
        </mc:AlternateContent>
      </w:r>
      <w:r w:rsidR="008954D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2840701</wp:posOffset>
                </wp:positionH>
                <wp:positionV relativeFrom="paragraph">
                  <wp:posOffset>-643890</wp:posOffset>
                </wp:positionV>
                <wp:extent cx="20782" cy="2001982"/>
                <wp:effectExtent l="0" t="0" r="36830" b="3683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2001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B586D" id="Прямая соединительная линия 7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7pt,-50.7pt" to="225.3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" strokecolor="#4579b8 [3044]"/>
            </w:pict>
          </mc:Fallback>
        </mc:AlternateContent>
      </w:r>
      <w:r w:rsidR="008954D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402301</wp:posOffset>
                </wp:positionH>
                <wp:positionV relativeFrom="paragraph">
                  <wp:posOffset>1337310</wp:posOffset>
                </wp:positionV>
                <wp:extent cx="4613564" cy="34636"/>
                <wp:effectExtent l="0" t="0" r="15875" b="2286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3564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70AE1" id="Прямая соединительная линия 75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pt,105.3pt" to="394.9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" strokecolor="#4579b8 [3044]"/>
            </w:pict>
          </mc:Fallback>
        </mc:AlternateContent>
      </w:r>
      <w:r w:rsidR="008954D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4995083</wp:posOffset>
                </wp:positionH>
                <wp:positionV relativeFrom="paragraph">
                  <wp:posOffset>970165</wp:posOffset>
                </wp:positionV>
                <wp:extent cx="6927" cy="360218"/>
                <wp:effectExtent l="0" t="0" r="31750" b="2095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51156" id="Прямая соединительная линия 7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3pt,76.4pt" to="393.8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" strokecolor="#4579b8 [3044]"/>
            </w:pict>
          </mc:Fallback>
        </mc:AlternateContent>
      </w:r>
      <w:r w:rsidR="008954D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692546" wp14:editId="59C7BE3A">
                <wp:simplePos x="0" y="0"/>
                <wp:positionH relativeFrom="margin">
                  <wp:posOffset>3636818</wp:posOffset>
                </wp:positionH>
                <wp:positionV relativeFrom="paragraph">
                  <wp:posOffset>525838</wp:posOffset>
                </wp:positionV>
                <wp:extent cx="2618048" cy="415636"/>
                <wp:effectExtent l="0" t="0" r="11430" b="2286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04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0C3" w:rsidRDefault="008C30C3" w:rsidP="008954D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Вывод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час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92546" id="Прямоугольник 70" o:spid="_x0000_s1049" style="position:absolute;left:0;text-align:left;margin-left:286.35pt;margin-top:41.4pt;width:206.15pt;height:3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" fillcolor="white [3201]" strokecolor="black [3200]" strokeweight="2pt">
                <v:textbox>
                  <w:txbxContent>
                    <w:p w:rsidR="008C30C3" w:rsidRDefault="008C30C3" w:rsidP="008954D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Вывод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час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E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-11430</wp:posOffset>
                </wp:positionV>
                <wp:extent cx="609600" cy="11776"/>
                <wp:effectExtent l="0" t="0" r="19050" b="2667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1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00523" id="Прямая соединительная линия 68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5pt,-.9pt" to="436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" strokecolor="#4579b8 [3044]"/>
            </w:pict>
          </mc:Fallback>
        </mc:AlternateContent>
      </w:r>
      <w:r w:rsidR="00957BE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5E68B5" wp14:editId="0BE3BC5A">
                <wp:simplePos x="0" y="0"/>
                <wp:positionH relativeFrom="margin">
                  <wp:posOffset>4937876</wp:posOffset>
                </wp:positionH>
                <wp:positionV relativeFrom="paragraph">
                  <wp:posOffset>8947</wp:posOffset>
                </wp:positionV>
                <wp:extent cx="7620" cy="480060"/>
                <wp:effectExtent l="76200" t="0" r="68580" b="5334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7112F" id="Прямая со стрелкой 40" o:spid="_x0000_s1026" type="#_x0000_t32" style="position:absolute;margin-left:388.8pt;margin-top:.7pt;width:.6pt;height:37.8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" strokecolor="#4579b8 [3044]">
                <v:stroke endarrow="block"/>
                <w10:wrap anchorx="margin"/>
              </v:shape>
            </w:pict>
          </mc:Fallback>
        </mc:AlternateContent>
      </w:r>
      <w:r w:rsidR="00851BAE">
        <w:rPr>
          <w:rFonts w:eastAsiaTheme="majorEastAsia" w:cstheme="majorBidi"/>
          <w:b/>
          <w:bCs/>
          <w:i/>
        </w:rPr>
        <w:br w:type="page"/>
      </w:r>
    </w:p>
    <w:p w:rsidR="004E71F4" w:rsidRPr="00C9027A" w:rsidRDefault="00B2794D">
      <w:pPr>
        <w:rPr>
          <w:rFonts w:eastAsiaTheme="majorEastAsia" w:cstheme="majorBidi"/>
          <w:b/>
          <w:bCs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5688330</wp:posOffset>
                </wp:positionV>
                <wp:extent cx="7620" cy="914400"/>
                <wp:effectExtent l="0" t="0" r="3048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5DE9D" id="Прямая соединительная линия 54" o:spid="_x0000_s1026" style="position:absolute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5pt,447.9pt" to="75.75pt,5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" strokecolor="#4579b8 [3044]"/>
            </w:pict>
          </mc:Fallback>
        </mc:AlternateContent>
      </w:r>
      <w:r w:rsidR="00026A4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D43ECF4" wp14:editId="31E63ADD">
                <wp:simplePos x="0" y="0"/>
                <wp:positionH relativeFrom="margin">
                  <wp:align>center</wp:align>
                </wp:positionH>
                <wp:positionV relativeFrom="paragraph">
                  <wp:posOffset>8934450</wp:posOffset>
                </wp:positionV>
                <wp:extent cx="7620" cy="388620"/>
                <wp:effectExtent l="76200" t="0" r="68580" b="4953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B7F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8" o:spid="_x0000_s1026" type="#_x0000_t32" style="position:absolute;margin-left:0;margin-top:703.5pt;width:.6pt;height:30.6pt;z-index:251853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" strokecolor="#4579b8 [3044]">
                <v:stroke endarrow="block"/>
                <w10:wrap anchorx="margin"/>
              </v:shape>
            </w:pict>
          </mc:Fallback>
        </mc:AlternateContent>
      </w:r>
      <w:r w:rsidR="00C9027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D64404" wp14:editId="51FC3334">
                <wp:simplePos x="0" y="0"/>
                <wp:positionH relativeFrom="margin">
                  <wp:align>center</wp:align>
                </wp:positionH>
                <wp:positionV relativeFrom="paragraph">
                  <wp:posOffset>8396605</wp:posOffset>
                </wp:positionV>
                <wp:extent cx="2545080" cy="525780"/>
                <wp:effectExtent l="0" t="0" r="26670" b="2667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27A" w:rsidRPr="004E71F4" w:rsidRDefault="00C9027A" w:rsidP="00C9027A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026A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Вывод</w:t>
                            </w:r>
                            <w:r w:rsidR="00026A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ровно"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64404" id="Прямоугольник 117" o:spid="_x0000_s1050" style="position:absolute;left:0;text-align:left;margin-left:0;margin-top:661.15pt;width:200.4pt;height:41.4pt;z-index:251851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" fillcolor="white [3201]" strokecolor="black [3200]" strokeweight="2pt">
                <v:textbox>
                  <w:txbxContent>
                    <w:p w:rsidR="00C9027A" w:rsidRPr="004E71F4" w:rsidRDefault="00C9027A" w:rsidP="00C9027A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 w:rsidR="00026A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Вывод</w:t>
                      </w:r>
                      <w:r w:rsidR="00026A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ровно"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27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977B0C" wp14:editId="2D587E1C">
                <wp:simplePos x="0" y="0"/>
                <wp:positionH relativeFrom="margin">
                  <wp:align>center</wp:align>
                </wp:positionH>
                <wp:positionV relativeFrom="paragraph">
                  <wp:posOffset>7992745</wp:posOffset>
                </wp:positionV>
                <wp:extent cx="7620" cy="388620"/>
                <wp:effectExtent l="76200" t="0" r="68580" b="4953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724AD" id="Прямая со стрелкой 116" o:spid="_x0000_s1026" type="#_x0000_t32" style="position:absolute;margin-left:0;margin-top:629.35pt;width:.6pt;height:30.6pt;z-index:251849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" strokecolor="#4579b8 [3044]">
                <v:stroke endarrow="block"/>
                <w10:wrap anchorx="margin"/>
              </v:shape>
            </w:pict>
          </mc:Fallback>
        </mc:AlternateContent>
      </w:r>
      <w:r w:rsidR="00C9027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FEE123" wp14:editId="490FB569">
                <wp:simplePos x="0" y="0"/>
                <wp:positionH relativeFrom="margin">
                  <wp:posOffset>1554480</wp:posOffset>
                </wp:positionH>
                <wp:positionV relativeFrom="paragraph">
                  <wp:posOffset>7406005</wp:posOffset>
                </wp:positionV>
                <wp:extent cx="2849880" cy="601980"/>
                <wp:effectExtent l="0" t="0" r="26670" b="26670"/>
                <wp:wrapNone/>
                <wp:docPr id="115" name="Блок-схема: решени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01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27A" w:rsidRPr="004D249B" w:rsidRDefault="00C9027A" w:rsidP="00C9027A">
                            <w:pPr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(m ==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E123" id="Блок-схема: решение 115" o:spid="_x0000_s1051" type="#_x0000_t110" style="position:absolute;left:0;text-align:left;margin-left:122.4pt;margin-top:583.15pt;width:224.4pt;height:47.4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" fillcolor="white [3201]" strokecolor="black [3200]" strokeweight="2pt">
                <v:textbox>
                  <w:txbxContent>
                    <w:p w:rsidR="00C9027A" w:rsidRPr="004D249B" w:rsidRDefault="00C9027A" w:rsidP="00C9027A">
                      <w:pPr>
                        <w:ind w:firstLine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(m ==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27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086B41" wp14:editId="56078BCE">
                <wp:simplePos x="0" y="0"/>
                <wp:positionH relativeFrom="margin">
                  <wp:align>center</wp:align>
                </wp:positionH>
                <wp:positionV relativeFrom="paragraph">
                  <wp:posOffset>6994525</wp:posOffset>
                </wp:positionV>
                <wp:extent cx="7620" cy="388620"/>
                <wp:effectExtent l="76200" t="0" r="68580" b="4953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77AD7" id="Прямая со стрелкой 114" o:spid="_x0000_s1026" type="#_x0000_t32" style="position:absolute;margin-left:0;margin-top:550.75pt;width:.6pt;height:30.6pt;z-index:251845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" strokecolor="#4579b8 [3044]">
                <v:stroke endarrow="block"/>
                <w10:wrap anchorx="margin"/>
              </v:shape>
            </w:pict>
          </mc:Fallback>
        </mc:AlternateContent>
      </w:r>
      <w:r w:rsidR="00C9027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6968490</wp:posOffset>
                </wp:positionV>
                <wp:extent cx="4122420" cy="45720"/>
                <wp:effectExtent l="0" t="0" r="30480" b="3048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4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4077" id="Прямая соединительная линия 113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5pt,548.7pt" to="399.75pt,5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" strokecolor="#4579b8 [3044]"/>
            </w:pict>
          </mc:Fallback>
        </mc:AlternateContent>
      </w:r>
      <w:r w:rsidR="00C9027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2CDDCC7" wp14:editId="4E9B7D15">
                <wp:simplePos x="0" y="0"/>
                <wp:positionH relativeFrom="column">
                  <wp:posOffset>5044440</wp:posOffset>
                </wp:positionH>
                <wp:positionV relativeFrom="paragraph">
                  <wp:posOffset>6689725</wp:posOffset>
                </wp:positionV>
                <wp:extent cx="7620" cy="350520"/>
                <wp:effectExtent l="0" t="0" r="30480" b="3048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8BE90" id="Прямая соединительная линия 112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526.75pt" to="397.8pt,5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" strokecolor="#4579b8 [3044]"/>
            </w:pict>
          </mc:Fallback>
        </mc:AlternateContent>
      </w:r>
      <w:r w:rsidR="00C9027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6602730</wp:posOffset>
                </wp:positionV>
                <wp:extent cx="7620" cy="350520"/>
                <wp:effectExtent l="0" t="0" r="30480" b="3048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90BF1" id="Прямая соединительная линия 111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519.9pt" to="75.15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" strokecolor="#4579b8 [3044]"/>
            </w:pict>
          </mc:Fallback>
        </mc:AlternateContent>
      </w:r>
      <w:r w:rsidR="00C9027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9226EC" wp14:editId="0FEC0F3E">
                <wp:simplePos x="0" y="0"/>
                <wp:positionH relativeFrom="column">
                  <wp:posOffset>954405</wp:posOffset>
                </wp:positionH>
                <wp:positionV relativeFrom="paragraph">
                  <wp:posOffset>5680710</wp:posOffset>
                </wp:positionV>
                <wp:extent cx="601980" cy="7620"/>
                <wp:effectExtent l="0" t="0" r="26670" b="3048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FAC62" id="Прямая соединительная линия 108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447.3pt" to="122.55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" strokecolor="#4579b8 [3044]"/>
            </w:pict>
          </mc:Fallback>
        </mc:AlternateContent>
      </w:r>
      <w:r w:rsidR="00C9027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DB96014" wp14:editId="2BA7BBE1">
                <wp:simplePos x="0" y="0"/>
                <wp:positionH relativeFrom="margin">
                  <wp:posOffset>3711575</wp:posOffset>
                </wp:positionH>
                <wp:positionV relativeFrom="paragraph">
                  <wp:posOffset>6156325</wp:posOffset>
                </wp:positionV>
                <wp:extent cx="2545080" cy="525780"/>
                <wp:effectExtent l="0" t="0" r="26670" b="2667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897" w:rsidRPr="004E71F4" w:rsidRDefault="00DE3897" w:rsidP="00DE3897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Вывод </w:t>
                            </w:r>
                            <w:r w:rsidR="00C9027A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="00C902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9027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"ночи"</w:t>
                            </w:r>
                            <w:r w:rsidR="00C902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96014" id="Прямоугольник 91" o:spid="_x0000_s1052" style="position:absolute;left:0;text-align:left;margin-left:292.25pt;margin-top:484.75pt;width:200.4pt;height:41.4pt;z-index:251831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" fillcolor="white [3201]" strokecolor="black [3200]" strokeweight="2pt">
                <v:textbox>
                  <w:txbxContent>
                    <w:p w:rsidR="00DE3897" w:rsidRPr="004E71F4" w:rsidRDefault="00DE3897" w:rsidP="00DE3897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Вывод </w:t>
                      </w:r>
                      <w:proofErr w:type="gramStart"/>
                      <w:r w:rsidR="00C9027A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="00C902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C902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 w:rsidR="00C9027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ночи"</w:t>
                      </w:r>
                      <w:r w:rsidR="00C902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27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5703570</wp:posOffset>
                </wp:positionV>
                <wp:extent cx="601980" cy="30480"/>
                <wp:effectExtent l="0" t="0" r="26670" b="2667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A54B1" id="Прямая соединительная линия 106" o:spid="_x0000_s1026" style="position:absolute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449.1pt" to="391.35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" strokecolor="#4579b8 [3044]"/>
            </w:pict>
          </mc:Fallback>
        </mc:AlternateContent>
      </w:r>
      <w:r w:rsidR="00C9027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D23D38" wp14:editId="36837A24">
                <wp:simplePos x="0" y="0"/>
                <wp:positionH relativeFrom="margin">
                  <wp:posOffset>4966970</wp:posOffset>
                </wp:positionH>
                <wp:positionV relativeFrom="paragraph">
                  <wp:posOffset>5737225</wp:posOffset>
                </wp:positionV>
                <wp:extent cx="7620" cy="388620"/>
                <wp:effectExtent l="76200" t="0" r="68580" b="4953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92737" id="Прямая со стрелкой 92" o:spid="_x0000_s1026" type="#_x0000_t32" style="position:absolute;margin-left:391.1pt;margin-top:451.75pt;width:.6pt;height:30.6p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" strokecolor="#4579b8 [3044]">
                <v:stroke endarrow="block"/>
                <w10:wrap anchorx="margin"/>
              </v:shape>
            </w:pict>
          </mc:Fallback>
        </mc:AlternateContent>
      </w:r>
      <w:r w:rsidR="00DE389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4987290</wp:posOffset>
                </wp:positionV>
                <wp:extent cx="7620" cy="388620"/>
                <wp:effectExtent l="76200" t="0" r="68580" b="4953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5E937" id="Прямая со стрелкой 89" o:spid="_x0000_s1026" type="#_x0000_t32" style="position:absolute;margin-left:231.75pt;margin-top:392.7pt;width:.6pt;height:30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" strokecolor="#4579b8 [3044]">
                <v:stroke endarrow="block"/>
              </v:shape>
            </w:pict>
          </mc:Fallback>
        </mc:AlternateContent>
      </w:r>
      <w:r w:rsidR="00DE389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4987290</wp:posOffset>
                </wp:positionV>
                <wp:extent cx="3558540" cy="15240"/>
                <wp:effectExtent l="0" t="0" r="22860" b="2286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8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44ACB" id="Прямая соединительная линия 73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65pt,392.7pt" to="230.55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" strokecolor="#4579b8 [3044]"/>
            </w:pict>
          </mc:Fallback>
        </mc:AlternateContent>
      </w:r>
      <w:r w:rsidR="00DE389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3501390</wp:posOffset>
                </wp:positionV>
                <wp:extent cx="0" cy="1493520"/>
                <wp:effectExtent l="0" t="0" r="38100" b="3048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ED7D8" id="Прямая соединительная линия 69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65pt,275.7pt" to="-49.65pt,3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" strokecolor="#4579b8 [3044]"/>
            </w:pict>
          </mc:Fallback>
        </mc:AlternateContent>
      </w:r>
      <w:r w:rsidR="00DE389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3501390</wp:posOffset>
                </wp:positionV>
                <wp:extent cx="205740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FDC8F" id="Прямая соединительная линия 59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65pt,275.7pt" to="-33.45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" strokecolor="#4579b8 [3044]"/>
            </w:pict>
          </mc:Fallback>
        </mc:AlternateContent>
      </w:r>
      <w:r w:rsidR="00DE389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83CA22" wp14:editId="76EE4A72">
                <wp:simplePos x="0" y="0"/>
                <wp:positionH relativeFrom="margin">
                  <wp:align>center</wp:align>
                </wp:positionH>
                <wp:positionV relativeFrom="paragraph">
                  <wp:posOffset>5409565</wp:posOffset>
                </wp:positionV>
                <wp:extent cx="2849880" cy="601980"/>
                <wp:effectExtent l="0" t="0" r="26670" b="26670"/>
                <wp:wrapNone/>
                <wp:docPr id="53" name="Блок-схема: решени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01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897" w:rsidRPr="004D249B" w:rsidRDefault="00B2794D" w:rsidP="00DE3897">
                            <w:pPr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hp &gt;= 0 &amp;&amp; hp &lt;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CA22" id="Блок-схема: решение 53" o:spid="_x0000_s1053" type="#_x0000_t110" style="position:absolute;left:0;text-align:left;margin-left:0;margin-top:425.95pt;width:224.4pt;height:47.4pt;z-index:251825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" fillcolor="white [3201]" strokecolor="black [3200]" strokeweight="2pt">
                <v:textbox>
                  <w:txbxContent>
                    <w:p w:rsidR="00DE3897" w:rsidRPr="004D249B" w:rsidRDefault="00B2794D" w:rsidP="00DE3897">
                      <w:pPr>
                        <w:ind w:firstLine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0 &amp;&amp;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389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EAF3A6" wp14:editId="1A92093D">
                <wp:simplePos x="0" y="0"/>
                <wp:positionH relativeFrom="page">
                  <wp:align>center</wp:align>
                </wp:positionH>
                <wp:positionV relativeFrom="paragraph">
                  <wp:posOffset>3504565</wp:posOffset>
                </wp:positionV>
                <wp:extent cx="0" cy="441960"/>
                <wp:effectExtent l="76200" t="0" r="57150" b="5334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501C2" id="Прямая со стрелкой 48" o:spid="_x0000_s1026" type="#_x0000_t32" style="position:absolute;margin-left:0;margin-top:275.95pt;width:0;height:34.8pt;z-index:2518190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" strokecolor="#4579b8 [3044]">
                <v:stroke endarrow="block"/>
                <w10:wrap anchorx="page"/>
              </v:shape>
            </w:pict>
          </mc:Fallback>
        </mc:AlternateContent>
      </w:r>
      <w:r w:rsidR="00DE389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07C3E26" wp14:editId="3968F70B">
                <wp:simplePos x="0" y="0"/>
                <wp:positionH relativeFrom="page">
                  <wp:align>center</wp:align>
                </wp:positionH>
                <wp:positionV relativeFrom="paragraph">
                  <wp:posOffset>3992245</wp:posOffset>
                </wp:positionV>
                <wp:extent cx="2545080" cy="525780"/>
                <wp:effectExtent l="0" t="0" r="26670" b="2667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897" w:rsidRPr="004E71F4" w:rsidRDefault="00DE3897" w:rsidP="00DE3897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Вывод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"вечера"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3E26" id="Прямоугольник 50" o:spid="_x0000_s1054" style="position:absolute;left:0;text-align:left;margin-left:0;margin-top:314.35pt;width:200.4pt;height:41.4pt;z-index:25182310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" fillcolor="white [3201]" strokecolor="black [3200]" strokeweight="2pt">
                <v:textbox>
                  <w:txbxContent>
                    <w:p w:rsidR="00DE3897" w:rsidRPr="004E71F4" w:rsidRDefault="00DE3897" w:rsidP="00DE3897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Вывод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вечера"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E389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4D1B99" wp14:editId="5C28A0C2">
                <wp:simplePos x="0" y="0"/>
                <wp:positionH relativeFrom="column">
                  <wp:posOffset>2369820</wp:posOffset>
                </wp:positionH>
                <wp:positionV relativeFrom="paragraph">
                  <wp:posOffset>3512185</wp:posOffset>
                </wp:positionV>
                <wp:extent cx="34290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50F1B" id="Прямая соединительная линия 4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276.55pt" to="213.6pt,2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" strokecolor="#4579b8 [3044]"/>
            </w:pict>
          </mc:Fallback>
        </mc:AlternateContent>
      </w:r>
      <w:r w:rsidR="00DE389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B21BC7A" wp14:editId="18486A6A">
                <wp:simplePos x="0" y="0"/>
                <wp:positionH relativeFrom="page">
                  <wp:posOffset>647700</wp:posOffset>
                </wp:positionH>
                <wp:positionV relativeFrom="paragraph">
                  <wp:posOffset>3204210</wp:posOffset>
                </wp:positionV>
                <wp:extent cx="2849880" cy="601980"/>
                <wp:effectExtent l="0" t="0" r="26670" b="2667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01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897" w:rsidRPr="004D249B" w:rsidRDefault="00DE3897" w:rsidP="00DE3897">
                            <w:pPr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hp&gt;=18 &amp;&amp;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hp&lt;= 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BC7A" id="Блок-схема: решение 47" o:spid="_x0000_s1055" type="#_x0000_t110" style="position:absolute;left:0;text-align:left;margin-left:51pt;margin-top:252.3pt;width:224.4pt;height:47.4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" fillcolor="white [3201]" strokecolor="black [3200]" strokeweight="2pt">
                <v:textbox>
                  <w:txbxContent>
                    <w:p w:rsidR="00DE3897" w:rsidRPr="004D249B" w:rsidRDefault="00DE3897" w:rsidP="00DE3897">
                      <w:pPr>
                        <w:ind w:firstLine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&gt;=18 &amp;&amp;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 23)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389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2A4E46" wp14:editId="6009AA58">
                <wp:simplePos x="0" y="0"/>
                <wp:positionH relativeFrom="column">
                  <wp:posOffset>990600</wp:posOffset>
                </wp:positionH>
                <wp:positionV relativeFrom="paragraph">
                  <wp:posOffset>2757805</wp:posOffset>
                </wp:positionV>
                <wp:extent cx="0" cy="441960"/>
                <wp:effectExtent l="76200" t="0" r="57150" b="5334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10768" id="Прямая со стрелкой 46" o:spid="_x0000_s1026" type="#_x0000_t32" style="position:absolute;margin-left:78pt;margin-top:217.15pt;width:0;height:34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" strokecolor="#4579b8 [3044]">
                <v:stroke endarrow="block"/>
              </v:shape>
            </w:pict>
          </mc:Fallback>
        </mc:AlternateContent>
      </w:r>
      <w:r w:rsidR="00DE389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83C2E6" wp14:editId="6ED8A601">
                <wp:simplePos x="0" y="0"/>
                <wp:positionH relativeFrom="column">
                  <wp:posOffset>984885</wp:posOffset>
                </wp:positionH>
                <wp:positionV relativeFrom="paragraph">
                  <wp:posOffset>2731770</wp:posOffset>
                </wp:positionV>
                <wp:extent cx="388620" cy="7620"/>
                <wp:effectExtent l="0" t="0" r="30480" b="3048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4DF7E" id="Прямая соединительная линия 4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215.1pt" to="108.1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" strokecolor="#4579b8 [3044]"/>
            </w:pict>
          </mc:Fallback>
        </mc:AlternateContent>
      </w:r>
      <w:r w:rsidR="004E71F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29703F" wp14:editId="7FC40CEE">
                <wp:simplePos x="0" y="0"/>
                <wp:positionH relativeFrom="page">
                  <wp:posOffset>4173855</wp:posOffset>
                </wp:positionH>
                <wp:positionV relativeFrom="paragraph">
                  <wp:posOffset>3260725</wp:posOffset>
                </wp:positionV>
                <wp:extent cx="2545080" cy="525780"/>
                <wp:effectExtent l="0" t="0" r="26670" b="2667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1F4" w:rsidRPr="004E71F4" w:rsidRDefault="004E71F4" w:rsidP="004E71F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Вывод </w:t>
                            </w:r>
                            <w:r w:rsidR="00DE3897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="00DE389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E389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"дня"</w:t>
                            </w:r>
                            <w:r w:rsidR="00DE389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9703F" id="Прямоугольник 32" o:spid="_x0000_s1056" style="position:absolute;left:0;text-align:left;margin-left:328.65pt;margin-top:256.75pt;width:200.4pt;height:41.4pt;z-index:2518108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" fillcolor="white [3201]" strokecolor="black [3200]" strokeweight="2pt">
                <v:textbox>
                  <w:txbxContent>
                    <w:p w:rsidR="004E71F4" w:rsidRPr="004E71F4" w:rsidRDefault="004E71F4" w:rsidP="004E71F4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Вывод </w:t>
                      </w:r>
                      <w:proofErr w:type="gramStart"/>
                      <w:r w:rsidR="00DE3897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="00DE389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DE389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 w:rsidR="00DE389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дня"</w:t>
                      </w:r>
                      <w:r w:rsidR="00DE389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71F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2754630</wp:posOffset>
                </wp:positionV>
                <wp:extent cx="0" cy="441960"/>
                <wp:effectExtent l="76200" t="0" r="57150" b="533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939AE" id="Прямая со стрелкой 27" o:spid="_x0000_s1026" type="#_x0000_t32" style="position:absolute;margin-left:343.35pt;margin-top:216.9pt;width:0;height:34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" strokecolor="#4579b8 [3044]">
                <v:stroke endarrow="block"/>
              </v:shape>
            </w:pict>
          </mc:Fallback>
        </mc:AlternateContent>
      </w:r>
      <w:r w:rsidR="004E71F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2747010</wp:posOffset>
                </wp:positionV>
                <wp:extent cx="342900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5E97B" id="Прямая соединительная линия 20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216.3pt" to="342.75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" strokecolor="#4579b8 [3044]"/>
            </w:pict>
          </mc:Fallback>
        </mc:AlternateContent>
      </w:r>
      <w:r w:rsidR="004E71F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33680C" wp14:editId="792B5744">
                <wp:simplePos x="0" y="0"/>
                <wp:positionH relativeFrom="page">
                  <wp:posOffset>2453640</wp:posOffset>
                </wp:positionH>
                <wp:positionV relativeFrom="paragraph">
                  <wp:posOffset>2442210</wp:posOffset>
                </wp:positionV>
                <wp:extent cx="2667000" cy="601980"/>
                <wp:effectExtent l="0" t="0" r="19050" b="2667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01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1F4" w:rsidRPr="004D249B" w:rsidRDefault="004E71F4" w:rsidP="004E71F4">
                            <w:pPr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hp&gt;=12 &amp;&amp;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hp&lt;18)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680C" id="Блок-схема: решение 15" o:spid="_x0000_s1057" type="#_x0000_t110" style="position:absolute;left:0;text-align:left;margin-left:193.2pt;margin-top:192.3pt;width:210pt;height:47.4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" fillcolor="white [3201]" strokecolor="black [3200]" strokeweight="2pt">
                <v:textbox>
                  <w:txbxContent>
                    <w:p w:rsidR="004E71F4" w:rsidRPr="004D249B" w:rsidRDefault="004E71F4" w:rsidP="004E71F4">
                      <w:pPr>
                        <w:ind w:firstLine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&gt;=12 &amp;&amp;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18)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71F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D880A5" wp14:editId="58CC01B9">
                <wp:simplePos x="0" y="0"/>
                <wp:positionH relativeFrom="page">
                  <wp:align>center</wp:align>
                </wp:positionH>
                <wp:positionV relativeFrom="paragraph">
                  <wp:posOffset>1851025</wp:posOffset>
                </wp:positionV>
                <wp:extent cx="7620" cy="548640"/>
                <wp:effectExtent l="38100" t="0" r="68580" b="609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00861" id="Прямая со стрелкой 8" o:spid="_x0000_s1026" type="#_x0000_t32" style="position:absolute;margin-left:0;margin-top:145.75pt;width:.6pt;height:43.2pt;z-index:251804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" strokecolor="#4579b8 [3044]">
                <v:stroke endarrow="block"/>
                <w10:wrap anchorx="page"/>
              </v:shape>
            </w:pict>
          </mc:Fallback>
        </mc:AlternateContent>
      </w:r>
      <w:r w:rsidR="004E71F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1268730</wp:posOffset>
                </wp:positionV>
                <wp:extent cx="2545080" cy="525780"/>
                <wp:effectExtent l="0" t="0" r="2667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1F4" w:rsidRPr="004E71F4" w:rsidRDefault="004E71F4" w:rsidP="004E71F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Вывод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"утра"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58" style="position:absolute;left:0;text-align:left;margin-left:0;margin-top:99.9pt;width:200.4pt;height:41.4pt;z-index:25180057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" fillcolor="white [3201]" strokecolor="black [3200]" strokeweight="2pt">
                <v:textbox>
                  <w:txbxContent>
                    <w:p w:rsidR="004E71F4" w:rsidRPr="004E71F4" w:rsidRDefault="004E71F4" w:rsidP="004E71F4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Вывод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утра"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71F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7A8BC71" wp14:editId="1F523184">
                <wp:simplePos x="0" y="0"/>
                <wp:positionH relativeFrom="page">
                  <wp:align>center</wp:align>
                </wp:positionH>
                <wp:positionV relativeFrom="paragraph">
                  <wp:posOffset>677545</wp:posOffset>
                </wp:positionV>
                <wp:extent cx="7620" cy="548640"/>
                <wp:effectExtent l="38100" t="0" r="68580" b="609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F8111" id="Прямая со стрелкой 6" o:spid="_x0000_s1026" type="#_x0000_t32" style="position:absolute;margin-left:0;margin-top:53.35pt;width:.6pt;height:43.2pt;z-index:251802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" strokecolor="#4579b8 [3044]">
                <v:stroke endarrow="block"/>
                <w10:wrap anchorx="page"/>
              </v:shape>
            </w:pict>
          </mc:Fallback>
        </mc:AlternateContent>
      </w:r>
      <w:r w:rsidR="004E71F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50EC48" wp14:editId="2A855F53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2636520" cy="601980"/>
                <wp:effectExtent l="0" t="0" r="11430" b="2667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01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1F4" w:rsidRPr="004D249B" w:rsidRDefault="004E71F4" w:rsidP="004E71F4">
                            <w:pPr>
                              <w:ind w:firstLine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hp&gt;=5 &amp;&amp;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hp&lt; 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EC48" id="Блок-схема: решение 3" o:spid="_x0000_s1059" type="#_x0000_t110" style="position:absolute;left:0;text-align:left;margin-left:0;margin-top:.9pt;width:207.6pt;height:47.4pt;z-index:251799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" fillcolor="white [3201]" strokecolor="black [3200]" strokeweight="2pt">
                <v:textbox>
                  <w:txbxContent>
                    <w:p w:rsidR="004E71F4" w:rsidRPr="004D249B" w:rsidRDefault="004E71F4" w:rsidP="004E71F4">
                      <w:pPr>
                        <w:ind w:firstLine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&gt;=5 &amp;&amp;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 12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71F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30FD38" wp14:editId="706F1918">
                <wp:simplePos x="0" y="0"/>
                <wp:positionH relativeFrom="page">
                  <wp:align>center</wp:align>
                </wp:positionH>
                <wp:positionV relativeFrom="paragraph">
                  <wp:posOffset>-587375</wp:posOffset>
                </wp:positionV>
                <wp:extent cx="7620" cy="548640"/>
                <wp:effectExtent l="38100" t="0" r="68580" b="609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528F" id="Прямая со стрелкой 2" o:spid="_x0000_s1026" type="#_x0000_t32" style="position:absolute;margin-left:0;margin-top:-46.25pt;width:.6pt;height:43.2pt;z-index:251797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" strokecolor="#4579b8 [3044]">
                <v:stroke endarrow="block"/>
                <w10:wrap anchorx="page"/>
              </v:shape>
            </w:pict>
          </mc:Fallback>
        </mc:AlternateContent>
      </w:r>
      <w:r w:rsidR="004E71F4">
        <w:rPr>
          <w:rFonts w:eastAsiaTheme="majorEastAsia" w:cstheme="majorBidi"/>
          <w:b/>
          <w:bCs/>
          <w:i/>
        </w:rPr>
        <w:br w:type="page"/>
      </w:r>
    </w:p>
    <w:p w:rsidR="00BB1B8E" w:rsidRDefault="00026A40" w:rsidP="00BB1B8E">
      <w:pPr>
        <w:ind w:firstLine="0"/>
        <w:rPr>
          <w:rFonts w:eastAsiaTheme="majorEastAsia" w:cstheme="majorBidi"/>
          <w:b/>
          <w:bCs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margin">
                  <wp:posOffset>2051685</wp:posOffset>
                </wp:positionH>
                <wp:positionV relativeFrom="paragraph">
                  <wp:posOffset>232410</wp:posOffset>
                </wp:positionV>
                <wp:extent cx="1859280" cy="586740"/>
                <wp:effectExtent l="0" t="0" r="26670" b="22860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A40" w:rsidRPr="00026A40" w:rsidRDefault="00026A40" w:rsidP="00026A40">
                            <w:pPr>
                              <w:ind w:firstLine="0"/>
                            </w:pPr>
                            <w:r>
                              <w:t xml:space="preserve">       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9" o:spid="_x0000_s1060" style="position:absolute;left:0;text-align:left;margin-left:161.55pt;margin-top:18.3pt;width:146.4pt;height:46.2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" fillcolor="white [3201]" strokecolor="black [3200]" strokeweight="2pt">
                <v:textbox>
                  <w:txbxContent>
                    <w:p w:rsidR="00026A40" w:rsidRPr="00026A40" w:rsidRDefault="00026A40" w:rsidP="00026A40">
                      <w:pPr>
                        <w:ind w:firstLine="0"/>
                      </w:pPr>
                      <w:r>
                        <w:t xml:space="preserve">        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24C3527" wp14:editId="609FED76">
                <wp:simplePos x="0" y="0"/>
                <wp:positionH relativeFrom="margin">
                  <wp:align>center</wp:align>
                </wp:positionH>
                <wp:positionV relativeFrom="paragraph">
                  <wp:posOffset>-198755</wp:posOffset>
                </wp:positionV>
                <wp:extent cx="7620" cy="388620"/>
                <wp:effectExtent l="76200" t="0" r="68580" b="4953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4D954" id="Прямая со стрелкой 120" o:spid="_x0000_s1026" type="#_x0000_t32" style="position:absolute;margin-left:0;margin-top:-15.65pt;width:.6pt;height:30.6pt;z-index:251856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" strokecolor="#4579b8 [3044]">
                <v:stroke endarrow="block"/>
                <w10:wrap anchorx="margin"/>
              </v:shape>
            </w:pict>
          </mc:Fallback>
        </mc:AlternateContent>
      </w: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024ADE" w:rsidRDefault="00024ADE" w:rsidP="00CC11AC">
      <w:pPr>
        <w:pStyle w:val="3"/>
      </w:pPr>
      <w:r>
        <w:t>Пример выполнения программы</w:t>
      </w:r>
    </w:p>
    <w:p w:rsidR="00401CAC" w:rsidRDefault="00401CAC" w:rsidP="00401CAC">
      <w:pPr>
        <w:rPr>
          <w:noProof/>
        </w:rPr>
      </w:pPr>
    </w:p>
    <w:p w:rsidR="00401CAC" w:rsidRDefault="00401CAC" w:rsidP="00401CAC">
      <w:r>
        <w:rPr>
          <w:noProof/>
        </w:rPr>
        <w:drawing>
          <wp:inline distT="0" distB="0" distL="0" distR="0">
            <wp:extent cx="5234940" cy="1275521"/>
            <wp:effectExtent l="0" t="0" r="3810" b="127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18" b="81553"/>
                    <a:stretch/>
                  </pic:blipFill>
                  <pic:spPr bwMode="auto">
                    <a:xfrm>
                      <a:off x="0" y="0"/>
                      <a:ext cx="5344144" cy="130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CAC" w:rsidRDefault="00401CAC" w:rsidP="00401CAC">
      <w:r>
        <w:rPr>
          <w:noProof/>
        </w:rPr>
        <w:drawing>
          <wp:inline distT="0" distB="0" distL="0" distR="0">
            <wp:extent cx="5212080" cy="795027"/>
            <wp:effectExtent l="0" t="0" r="7620" b="508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30" b="89198"/>
                    <a:stretch/>
                  </pic:blipFill>
                  <pic:spPr bwMode="auto">
                    <a:xfrm>
                      <a:off x="0" y="0"/>
                      <a:ext cx="5433847" cy="82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CAC" w:rsidRDefault="00401CAC" w:rsidP="00401CAC">
      <w:r>
        <w:rPr>
          <w:noProof/>
        </w:rPr>
        <w:drawing>
          <wp:inline distT="0" distB="0" distL="0" distR="0">
            <wp:extent cx="5250180" cy="1040984"/>
            <wp:effectExtent l="0" t="0" r="7620" b="698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63" b="85504"/>
                    <a:stretch/>
                  </pic:blipFill>
                  <pic:spPr bwMode="auto">
                    <a:xfrm>
                      <a:off x="0" y="0"/>
                      <a:ext cx="5321177" cy="105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4E8" w:rsidRDefault="00401CAC" w:rsidP="002304E8">
      <w:r>
        <w:rPr>
          <w:noProof/>
        </w:rPr>
        <w:drawing>
          <wp:inline distT="0" distB="0" distL="0" distR="0" wp14:anchorId="63BD04E9" wp14:editId="65724837">
            <wp:extent cx="5294038" cy="998220"/>
            <wp:effectExtent l="0" t="0" r="190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8255" b="85838"/>
                    <a:stretch/>
                  </pic:blipFill>
                  <pic:spPr bwMode="auto">
                    <a:xfrm>
                      <a:off x="0" y="0"/>
                      <a:ext cx="5519311" cy="104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4E8" w:rsidRDefault="002304E8" w:rsidP="00CC11AC">
      <w:pPr>
        <w:rPr>
          <w:noProof/>
        </w:rPr>
      </w:pPr>
      <w:r>
        <w:rPr>
          <w:noProof/>
        </w:rPr>
        <w:drawing>
          <wp:inline distT="0" distB="0" distL="0" distR="0" wp14:anchorId="6B28DA48" wp14:editId="194AE01D">
            <wp:extent cx="3695700" cy="2034540"/>
            <wp:effectExtent l="0" t="0" r="0" b="381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54" b="38337"/>
                    <a:stretch/>
                  </pic:blipFill>
                  <pic:spPr bwMode="auto">
                    <a:xfrm>
                      <a:off x="0" y="0"/>
                      <a:ext cx="36957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CAC" w:rsidRPr="00022015" w:rsidRDefault="00401CAC" w:rsidP="00CC11AC"/>
    <w:p w:rsidR="00401CAC" w:rsidRDefault="001A65CC" w:rsidP="00CC11AC">
      <w:pPr>
        <w:pStyle w:val="3"/>
      </w:pPr>
      <w:r>
        <w:t>Текст программы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475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m, hp;</w:t>
      </w:r>
    </w:p>
    <w:p w:rsid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час не превышая 23 и не меньше 0: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h &gt;= 24);</w:t>
      </w:r>
    </w:p>
    <w:p w:rsid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минуты не превышая 59 и не меньше 0: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m &gt;= 60);</w:t>
      </w:r>
    </w:p>
    <w:p w:rsid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 == 12 &amp;&amp; m == 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"полдень"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}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== 0 &amp;&amp; m == 0)</w:t>
      </w:r>
      <w:proofErr w:type="gram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полночь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 exit(0); }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  <w:t>hp = h;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12) h -= 12;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&gt;= 2 &amp;&amp; h &lt;= 4)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часа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&gt;= 5 &amp;&amp; h &lt;= 12 || h == 0)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== 1)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m !</w:t>
      </w:r>
      <w:proofErr w:type="gram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% 10 == 1 &amp;&amp; </w:t>
      </w:r>
      <w:proofErr w:type="gram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m !</w:t>
      </w:r>
      <w:proofErr w:type="gram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= 11)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минута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 &gt;= 2 &amp;&amp; m &lt;= 4) || (m &gt;= 22 &amp;&amp; m &lt;= 24) || (m &gt;= 32 &amp;&amp; m &lt;= 34) || (m &gt;= 42 &amp;&amp; m &lt;= 44) || (m &gt;= 52 &amp;&amp; m &lt;= 54))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(hp &gt;= 5 &amp;&amp; hp &lt; 12)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утра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(hp &gt;= 12 &amp;&amp; hp &lt; 18)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(hp &gt;= 18 &amp;&amp; hp &lt;= 23)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вечера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(hp &gt;= 0 &amp;&amp; hp &lt; 5)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ночи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7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0)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ровно</w:t>
      </w:r>
      <w:r w:rsidRPr="004A47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752" w:rsidRP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7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A47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4752" w:rsidRDefault="004A4752" w:rsidP="004A47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4752" w:rsidRPr="004A4752" w:rsidRDefault="004A4752" w:rsidP="004A475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4ADE" w:rsidRDefault="00540A2F" w:rsidP="00CC11AC">
      <w:pPr>
        <w:pStyle w:val="1"/>
        <w:spacing w:after="0"/>
      </w:pPr>
      <w:r>
        <w:lastRenderedPageBreak/>
        <w:t>Выводы</w:t>
      </w:r>
    </w:p>
    <w:p w:rsidR="00E1672D" w:rsidRDefault="002304E8" w:rsidP="00CC11AC">
      <w:r>
        <w:t xml:space="preserve">Было изучено разветвляющие алгоритмы и его построения. Существует четыре вида ветвлений. Оператор </w:t>
      </w:r>
      <w:proofErr w:type="gramStart"/>
      <w:r>
        <w:rPr>
          <w:lang w:val="en-US"/>
        </w:rPr>
        <w:t>if</w:t>
      </w:r>
      <w:r w:rsidRPr="002304E8">
        <w:t xml:space="preserve"> </w:t>
      </w:r>
      <w:r>
        <w:t xml:space="preserve"> выполняет</w:t>
      </w:r>
      <w:proofErr w:type="gramEnd"/>
      <w:r>
        <w:t xml:space="preserve"> указанные в нем действия только тогда, когда выполняется некоторое условие. Оператор </w:t>
      </w:r>
      <w:r>
        <w:rPr>
          <w:lang w:val="en-US"/>
        </w:rPr>
        <w:t>if</w:t>
      </w:r>
      <w:r w:rsidRPr="002304E8">
        <w:t>…</w:t>
      </w:r>
      <w:r>
        <w:rPr>
          <w:lang w:val="en-US"/>
        </w:rPr>
        <w:t>else</w:t>
      </w:r>
      <w:r>
        <w:t xml:space="preserve"> выполняет одну последовательность действий в случае истинности проверяемого условие ложно. Конструкция </w:t>
      </w:r>
      <w:r>
        <w:rPr>
          <w:lang w:val="en-US"/>
        </w:rPr>
        <w:t>else</w:t>
      </w:r>
      <w:r w:rsidRPr="002304E8">
        <w:t xml:space="preserve"> </w:t>
      </w:r>
      <w:proofErr w:type="gramStart"/>
      <w:r>
        <w:rPr>
          <w:lang w:val="en-US"/>
        </w:rPr>
        <w:t>if</w:t>
      </w:r>
      <w:r w:rsidRPr="002304E8">
        <w:t xml:space="preserve"> </w:t>
      </w:r>
      <w:r>
        <w:t xml:space="preserve"> служит</w:t>
      </w:r>
      <w:proofErr w:type="gramEnd"/>
      <w:r>
        <w:t xml:space="preserve"> более наглядной формой последовательности вложенных друг в друга операторов</w:t>
      </w:r>
      <w:r w:rsidRPr="002304E8">
        <w:t xml:space="preserve"> </w:t>
      </w:r>
      <w:r>
        <w:rPr>
          <w:lang w:val="en-US"/>
        </w:rPr>
        <w:t>if</w:t>
      </w:r>
      <w:r>
        <w:t>…</w:t>
      </w:r>
      <w:r>
        <w:rPr>
          <w:lang w:val="en-US"/>
        </w:rPr>
        <w:t>else</w:t>
      </w:r>
      <w:r w:rsidRPr="002304E8">
        <w:t xml:space="preserve">. </w:t>
      </w:r>
      <w:r>
        <w:t xml:space="preserve">Оператор </w:t>
      </w:r>
      <w:r>
        <w:rPr>
          <w:lang w:val="en-US"/>
        </w:rPr>
        <w:t>switch</w:t>
      </w:r>
      <w:r w:rsidRPr="002304E8">
        <w:t xml:space="preserve"> </w:t>
      </w:r>
      <w:r>
        <w:t>организует множество ветвлений, зависящих от значения одной переменной</w:t>
      </w:r>
      <w:r w:rsidR="00CF03B7">
        <w:t xml:space="preserve">. Условная операция возвращает одно из двух заданных значений в зависимости от истинности или ложности результата проверки соответствующего условия. В программе было также использовано </w:t>
      </w:r>
      <w:proofErr w:type="spellStart"/>
      <w:r w:rsidR="00CF03B7">
        <w:t>логиеский</w:t>
      </w:r>
      <w:proofErr w:type="spellEnd"/>
      <w:r w:rsidR="00CF03B7">
        <w:t xml:space="preserve"> операции такие как: </w:t>
      </w:r>
      <w:proofErr w:type="gramStart"/>
      <w:r w:rsidR="00CF03B7">
        <w:t>И(</w:t>
      </w:r>
      <w:proofErr w:type="gramEnd"/>
      <w:r w:rsidR="00CF03B7" w:rsidRPr="00CF03B7">
        <w:t>&amp;&amp;</w:t>
      </w:r>
      <w:r w:rsidR="00CF03B7">
        <w:t>), ИЛИ</w:t>
      </w:r>
      <w:r w:rsidR="00CF03B7" w:rsidRPr="00CF03B7">
        <w:t xml:space="preserve">(||) </w:t>
      </w:r>
      <w:r w:rsidR="00CF03B7">
        <w:t>и НЕ(</w:t>
      </w:r>
      <w:r w:rsidR="00CF03B7" w:rsidRPr="00CF03B7">
        <w:t>!</w:t>
      </w:r>
      <w:r w:rsidR="00CF03B7">
        <w:t>).</w:t>
      </w:r>
    </w:p>
    <w:p w:rsidR="00CF03B7" w:rsidRPr="00CF03B7" w:rsidRDefault="00CF03B7" w:rsidP="00CC11AC">
      <w:r w:rsidRPr="00CF03B7">
        <w:rPr>
          <w:b/>
        </w:rPr>
        <w:t>В программе используется всего 3 переменные</w:t>
      </w:r>
      <w:r>
        <w:t xml:space="preserve">: </w:t>
      </w:r>
      <w:r>
        <w:rPr>
          <w:lang w:val="en-US"/>
        </w:rPr>
        <w:t>h</w:t>
      </w:r>
      <w:r w:rsidRPr="00CF03B7">
        <w:t xml:space="preserve"> </w:t>
      </w:r>
      <w:r>
        <w:t>–</w:t>
      </w:r>
      <w:r w:rsidRPr="00CF03B7">
        <w:t xml:space="preserve"> </w:t>
      </w:r>
      <w:r>
        <w:t xml:space="preserve">часы, </w:t>
      </w:r>
      <w:r>
        <w:rPr>
          <w:lang w:val="en-US"/>
        </w:rPr>
        <w:t>m</w:t>
      </w:r>
      <w:r w:rsidRPr="00CF03B7">
        <w:t xml:space="preserve"> - </w:t>
      </w:r>
      <w:r>
        <w:t xml:space="preserve">минуты, </w:t>
      </w:r>
      <w:r>
        <w:rPr>
          <w:lang w:val="en-US"/>
        </w:rPr>
        <w:t>hp</w:t>
      </w:r>
      <w:r w:rsidRPr="00CF03B7">
        <w:t xml:space="preserve"> - </w:t>
      </w:r>
      <w:r>
        <w:t>запоминающая ячейка памяти.</w:t>
      </w:r>
    </w:p>
    <w:sectPr w:rsidR="00CF03B7" w:rsidRPr="00CF03B7" w:rsidSect="007642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A0F" w:rsidRDefault="003E5A0F" w:rsidP="00764247">
      <w:pPr>
        <w:spacing w:line="240" w:lineRule="auto"/>
      </w:pPr>
      <w:r>
        <w:separator/>
      </w:r>
    </w:p>
  </w:endnote>
  <w:endnote w:type="continuationSeparator" w:id="0">
    <w:p w:rsidR="003E5A0F" w:rsidRDefault="003E5A0F" w:rsidP="007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181624"/>
      <w:docPartObj>
        <w:docPartGallery w:val="Page Numbers (Bottom of Page)"/>
        <w:docPartUnique/>
      </w:docPartObj>
    </w:sdtPr>
    <w:sdtEndPr/>
    <w:sdtContent>
      <w:p w:rsidR="008C30C3" w:rsidRDefault="008C30C3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A0F" w:rsidRDefault="003E5A0F" w:rsidP="00764247">
      <w:pPr>
        <w:spacing w:line="240" w:lineRule="auto"/>
      </w:pPr>
      <w:r>
        <w:separator/>
      </w:r>
    </w:p>
  </w:footnote>
  <w:footnote w:type="continuationSeparator" w:id="0">
    <w:p w:rsidR="003E5A0F" w:rsidRDefault="003E5A0F" w:rsidP="00764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B61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1" w15:restartNumberingAfterBreak="0">
    <w:nsid w:val="22136833"/>
    <w:multiLevelType w:val="multilevel"/>
    <w:tmpl w:val="830CD47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5D71BC"/>
    <w:multiLevelType w:val="multilevel"/>
    <w:tmpl w:val="6794F290"/>
    <w:numStyleLink w:val="10"/>
  </w:abstractNum>
  <w:abstractNum w:abstractNumId="3" w15:restartNumberingAfterBreak="0">
    <w:nsid w:val="25666626"/>
    <w:multiLevelType w:val="multilevel"/>
    <w:tmpl w:val="6794F290"/>
    <w:styleLink w:val="10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%3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4" w15:restartNumberingAfterBreak="0">
    <w:nsid w:val="3670319D"/>
    <w:multiLevelType w:val="multilevel"/>
    <w:tmpl w:val="830CD47C"/>
    <w:numStyleLink w:val="a"/>
  </w:abstractNum>
  <w:abstractNum w:abstractNumId="5" w15:restartNumberingAfterBreak="0">
    <w:nsid w:val="37420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8455FE"/>
    <w:multiLevelType w:val="hybridMultilevel"/>
    <w:tmpl w:val="977A9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D41E3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8" w15:restartNumberingAfterBreak="0">
    <w:nsid w:val="58D225F8"/>
    <w:multiLevelType w:val="multilevel"/>
    <w:tmpl w:val="DA88506E"/>
    <w:styleLink w:val="a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7344439D"/>
    <w:multiLevelType w:val="multilevel"/>
    <w:tmpl w:val="6794F290"/>
    <w:numStyleLink w:val="10"/>
  </w:abstractNum>
  <w:num w:numId="1">
    <w:abstractNumId w:val="8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8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8"/>
  </w:num>
  <w:num w:numId="24">
    <w:abstractNumId w:val="8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8"/>
  </w:num>
  <w:num w:numId="36">
    <w:abstractNumId w:val="1"/>
  </w:num>
  <w:num w:numId="37">
    <w:abstractNumId w:val="1"/>
  </w:num>
  <w:num w:numId="38">
    <w:abstractNumId w:val="7"/>
  </w:num>
  <w:num w:numId="39">
    <w:abstractNumId w:val="0"/>
  </w:num>
  <w:num w:numId="40">
    <w:abstractNumId w:val="5"/>
  </w:num>
  <w:num w:numId="41">
    <w:abstractNumId w:val="3"/>
  </w:num>
  <w:num w:numId="42">
    <w:abstractNumId w:val="2"/>
  </w:num>
  <w:num w:numId="43">
    <w:abstractNumId w:val="9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3A"/>
    <w:rsid w:val="00002A6C"/>
    <w:rsid w:val="00013D75"/>
    <w:rsid w:val="00022015"/>
    <w:rsid w:val="00024ADE"/>
    <w:rsid w:val="00026A40"/>
    <w:rsid w:val="0002723C"/>
    <w:rsid w:val="0004139E"/>
    <w:rsid w:val="0006314E"/>
    <w:rsid w:val="0007054A"/>
    <w:rsid w:val="00075822"/>
    <w:rsid w:val="00085071"/>
    <w:rsid w:val="000872E7"/>
    <w:rsid w:val="000A6DE0"/>
    <w:rsid w:val="000B71A9"/>
    <w:rsid w:val="000C44C3"/>
    <w:rsid w:val="000E1575"/>
    <w:rsid w:val="000F1585"/>
    <w:rsid w:val="0010219F"/>
    <w:rsid w:val="00111240"/>
    <w:rsid w:val="0011315D"/>
    <w:rsid w:val="00116070"/>
    <w:rsid w:val="00122759"/>
    <w:rsid w:val="00123E2B"/>
    <w:rsid w:val="00126647"/>
    <w:rsid w:val="00160D89"/>
    <w:rsid w:val="00162E2C"/>
    <w:rsid w:val="001631C9"/>
    <w:rsid w:val="00174BE0"/>
    <w:rsid w:val="001765D8"/>
    <w:rsid w:val="0018025A"/>
    <w:rsid w:val="00182686"/>
    <w:rsid w:val="00194F4C"/>
    <w:rsid w:val="001A07FF"/>
    <w:rsid w:val="001A65CC"/>
    <w:rsid w:val="001B3FD1"/>
    <w:rsid w:val="001C39F3"/>
    <w:rsid w:val="00212CD6"/>
    <w:rsid w:val="00221F80"/>
    <w:rsid w:val="002304E8"/>
    <w:rsid w:val="00234206"/>
    <w:rsid w:val="00237C60"/>
    <w:rsid w:val="002D3C9F"/>
    <w:rsid w:val="002F137F"/>
    <w:rsid w:val="002F515A"/>
    <w:rsid w:val="002F79FC"/>
    <w:rsid w:val="00303DE2"/>
    <w:rsid w:val="00305DAD"/>
    <w:rsid w:val="00307D3D"/>
    <w:rsid w:val="00323C00"/>
    <w:rsid w:val="003469C8"/>
    <w:rsid w:val="00351430"/>
    <w:rsid w:val="0039529E"/>
    <w:rsid w:val="003D0A16"/>
    <w:rsid w:val="003E5A0F"/>
    <w:rsid w:val="00401CAC"/>
    <w:rsid w:val="004020F6"/>
    <w:rsid w:val="00404644"/>
    <w:rsid w:val="0044196F"/>
    <w:rsid w:val="0044699A"/>
    <w:rsid w:val="00446F0F"/>
    <w:rsid w:val="00453655"/>
    <w:rsid w:val="00462AB4"/>
    <w:rsid w:val="00465139"/>
    <w:rsid w:val="00476559"/>
    <w:rsid w:val="00490D72"/>
    <w:rsid w:val="004A4752"/>
    <w:rsid w:val="004B5A56"/>
    <w:rsid w:val="004D249B"/>
    <w:rsid w:val="004D3B97"/>
    <w:rsid w:val="004D470F"/>
    <w:rsid w:val="004D5912"/>
    <w:rsid w:val="004E660D"/>
    <w:rsid w:val="004E71F4"/>
    <w:rsid w:val="005157A2"/>
    <w:rsid w:val="00532DF5"/>
    <w:rsid w:val="00540A2F"/>
    <w:rsid w:val="0056025D"/>
    <w:rsid w:val="0057419A"/>
    <w:rsid w:val="00576A26"/>
    <w:rsid w:val="0059479D"/>
    <w:rsid w:val="005C5163"/>
    <w:rsid w:val="005D35BE"/>
    <w:rsid w:val="005D459E"/>
    <w:rsid w:val="005D7E6C"/>
    <w:rsid w:val="005E078B"/>
    <w:rsid w:val="005E73B2"/>
    <w:rsid w:val="005F2E92"/>
    <w:rsid w:val="00615004"/>
    <w:rsid w:val="0062067B"/>
    <w:rsid w:val="006254EA"/>
    <w:rsid w:val="00670820"/>
    <w:rsid w:val="00674FC8"/>
    <w:rsid w:val="00680FF1"/>
    <w:rsid w:val="00693859"/>
    <w:rsid w:val="006A1D69"/>
    <w:rsid w:val="006D21CE"/>
    <w:rsid w:val="006F1859"/>
    <w:rsid w:val="00706894"/>
    <w:rsid w:val="007077BE"/>
    <w:rsid w:val="00720EC4"/>
    <w:rsid w:val="0072631A"/>
    <w:rsid w:val="007466FC"/>
    <w:rsid w:val="00747ED8"/>
    <w:rsid w:val="00751F62"/>
    <w:rsid w:val="00754672"/>
    <w:rsid w:val="00764247"/>
    <w:rsid w:val="00772D55"/>
    <w:rsid w:val="0077327B"/>
    <w:rsid w:val="00782239"/>
    <w:rsid w:val="007B580E"/>
    <w:rsid w:val="007D3903"/>
    <w:rsid w:val="007E3EC3"/>
    <w:rsid w:val="00802F0A"/>
    <w:rsid w:val="008317E4"/>
    <w:rsid w:val="0083672D"/>
    <w:rsid w:val="00840E4D"/>
    <w:rsid w:val="00847DEA"/>
    <w:rsid w:val="008503C9"/>
    <w:rsid w:val="00851BAE"/>
    <w:rsid w:val="0087315C"/>
    <w:rsid w:val="008747CF"/>
    <w:rsid w:val="008924BD"/>
    <w:rsid w:val="008954D9"/>
    <w:rsid w:val="008B52B7"/>
    <w:rsid w:val="008B5780"/>
    <w:rsid w:val="008B7EC8"/>
    <w:rsid w:val="008C1A59"/>
    <w:rsid w:val="008C30C3"/>
    <w:rsid w:val="008C384F"/>
    <w:rsid w:val="008C4B7B"/>
    <w:rsid w:val="008D2A7F"/>
    <w:rsid w:val="008E4921"/>
    <w:rsid w:val="00904F99"/>
    <w:rsid w:val="00913A64"/>
    <w:rsid w:val="009175D9"/>
    <w:rsid w:val="00926398"/>
    <w:rsid w:val="00926F98"/>
    <w:rsid w:val="00931F43"/>
    <w:rsid w:val="00940DEC"/>
    <w:rsid w:val="00947D91"/>
    <w:rsid w:val="00950493"/>
    <w:rsid w:val="00957BE4"/>
    <w:rsid w:val="009747FB"/>
    <w:rsid w:val="009843A0"/>
    <w:rsid w:val="00987D14"/>
    <w:rsid w:val="0099633F"/>
    <w:rsid w:val="009976DD"/>
    <w:rsid w:val="009A5B8B"/>
    <w:rsid w:val="009A7E22"/>
    <w:rsid w:val="009F4803"/>
    <w:rsid w:val="009F7CB2"/>
    <w:rsid w:val="00A01FCF"/>
    <w:rsid w:val="00A02234"/>
    <w:rsid w:val="00A02E17"/>
    <w:rsid w:val="00A153CF"/>
    <w:rsid w:val="00A3492F"/>
    <w:rsid w:val="00A43E50"/>
    <w:rsid w:val="00A554D2"/>
    <w:rsid w:val="00A77B39"/>
    <w:rsid w:val="00A81678"/>
    <w:rsid w:val="00A82955"/>
    <w:rsid w:val="00A9326C"/>
    <w:rsid w:val="00AC523A"/>
    <w:rsid w:val="00AD57F7"/>
    <w:rsid w:val="00B2794D"/>
    <w:rsid w:val="00B310F5"/>
    <w:rsid w:val="00B5118C"/>
    <w:rsid w:val="00B57D45"/>
    <w:rsid w:val="00B71991"/>
    <w:rsid w:val="00BB1B8E"/>
    <w:rsid w:val="00BE2018"/>
    <w:rsid w:val="00BE59E0"/>
    <w:rsid w:val="00BF5B6A"/>
    <w:rsid w:val="00C15287"/>
    <w:rsid w:val="00C20B8A"/>
    <w:rsid w:val="00C2297B"/>
    <w:rsid w:val="00C30D9F"/>
    <w:rsid w:val="00C436CB"/>
    <w:rsid w:val="00C667F2"/>
    <w:rsid w:val="00C83861"/>
    <w:rsid w:val="00C9027A"/>
    <w:rsid w:val="00C95151"/>
    <w:rsid w:val="00CA57E1"/>
    <w:rsid w:val="00CB2A9D"/>
    <w:rsid w:val="00CC11AC"/>
    <w:rsid w:val="00CC5BEA"/>
    <w:rsid w:val="00CF03B7"/>
    <w:rsid w:val="00CF3877"/>
    <w:rsid w:val="00D1450D"/>
    <w:rsid w:val="00D1641D"/>
    <w:rsid w:val="00D1743D"/>
    <w:rsid w:val="00D17BC3"/>
    <w:rsid w:val="00D33347"/>
    <w:rsid w:val="00D40E7B"/>
    <w:rsid w:val="00D41D54"/>
    <w:rsid w:val="00D778F2"/>
    <w:rsid w:val="00D839EB"/>
    <w:rsid w:val="00D944B6"/>
    <w:rsid w:val="00DB33A9"/>
    <w:rsid w:val="00DB4C8A"/>
    <w:rsid w:val="00DC2E95"/>
    <w:rsid w:val="00DD1705"/>
    <w:rsid w:val="00DE3897"/>
    <w:rsid w:val="00DE5070"/>
    <w:rsid w:val="00DF02F1"/>
    <w:rsid w:val="00E1672D"/>
    <w:rsid w:val="00E50709"/>
    <w:rsid w:val="00E529F9"/>
    <w:rsid w:val="00EA678A"/>
    <w:rsid w:val="00ED2C07"/>
    <w:rsid w:val="00ED4323"/>
    <w:rsid w:val="00ED7E87"/>
    <w:rsid w:val="00EE4CB5"/>
    <w:rsid w:val="00F35C65"/>
    <w:rsid w:val="00F46C60"/>
    <w:rsid w:val="00F67E25"/>
    <w:rsid w:val="00F733E8"/>
    <w:rsid w:val="00F7788B"/>
    <w:rsid w:val="00F90859"/>
    <w:rsid w:val="00F91362"/>
    <w:rsid w:val="00F958E3"/>
    <w:rsid w:val="00FB58D6"/>
    <w:rsid w:val="00FD29D4"/>
    <w:rsid w:val="00FD3BAF"/>
    <w:rsid w:val="00FE1BDE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9B703"/>
  <w15:docId w15:val="{E5F96BAF-8781-475E-9585-17E1503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0219F"/>
    <w:rPr>
      <w:rFonts w:ascii="Times New Roman" w:hAnsi="Times New Roman"/>
    </w:rPr>
  </w:style>
  <w:style w:type="paragraph" w:styleId="1">
    <w:name w:val="heading 1"/>
    <w:basedOn w:val="a1"/>
    <w:next w:val="a1"/>
    <w:link w:val="11"/>
    <w:uiPriority w:val="9"/>
    <w:qFormat/>
    <w:rsid w:val="00FD29D4"/>
    <w:pPr>
      <w:keepNext/>
      <w:keepLines/>
      <w:pageBreakBefore/>
      <w:numPr>
        <w:numId w:val="37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111240"/>
    <w:pPr>
      <w:keepNext/>
      <w:keepLines/>
      <w:numPr>
        <w:ilvl w:val="1"/>
        <w:numId w:val="37"/>
      </w:numPr>
      <w:spacing w:before="480" w:after="24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240"/>
    <w:pPr>
      <w:keepNext/>
      <w:keepLines/>
      <w:numPr>
        <w:ilvl w:val="2"/>
        <w:numId w:val="37"/>
      </w:numPr>
      <w:spacing w:before="24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rsid w:val="00BE59E0"/>
    <w:pPr>
      <w:keepNext/>
      <w:keepLines/>
      <w:numPr>
        <w:ilvl w:val="3"/>
        <w:numId w:val="37"/>
      </w:numPr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BE59E0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E59E0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E59E0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E59E0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E59E0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DC2E95"/>
    <w:pPr>
      <w:spacing w:line="240" w:lineRule="auto"/>
    </w:pPr>
    <w:rPr>
      <w:rFonts w:ascii="Times New Roman" w:hAnsi="Times New Roman"/>
    </w:rPr>
  </w:style>
  <w:style w:type="character" w:customStyle="1" w:styleId="11">
    <w:name w:val="Заголовок 1 Знак"/>
    <w:basedOn w:val="a2"/>
    <w:link w:val="1"/>
    <w:uiPriority w:val="9"/>
    <w:rsid w:val="00FD29D4"/>
    <w:rPr>
      <w:rFonts w:ascii="Times New Roman" w:eastAsiaTheme="majorEastAsia" w:hAnsi="Times New Roman" w:cstheme="majorBidi"/>
      <w:b/>
      <w:bCs/>
      <w:caps/>
    </w:rPr>
  </w:style>
  <w:style w:type="character" w:customStyle="1" w:styleId="20">
    <w:name w:val="Заголовок 2 Знак"/>
    <w:basedOn w:val="a2"/>
    <w:link w:val="2"/>
    <w:uiPriority w:val="9"/>
    <w:rsid w:val="0011124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0">
    <w:name w:val="Заголовок 3 Знак"/>
    <w:basedOn w:val="a2"/>
    <w:link w:val="3"/>
    <w:uiPriority w:val="9"/>
    <w:rsid w:val="00111240"/>
    <w:rPr>
      <w:rFonts w:ascii="Times New Roman" w:eastAsiaTheme="majorEastAsia" w:hAnsi="Times New Roman" w:cstheme="majorBidi"/>
      <w:b/>
      <w:bCs/>
      <w:i/>
    </w:rPr>
  </w:style>
  <w:style w:type="character" w:customStyle="1" w:styleId="40">
    <w:name w:val="Заголовок 4 Знак"/>
    <w:basedOn w:val="a2"/>
    <w:link w:val="4"/>
    <w:uiPriority w:val="9"/>
    <w:rsid w:val="00BE59E0"/>
    <w:rPr>
      <w:rFonts w:asciiTheme="majorHAnsi" w:eastAsiaTheme="majorEastAsia" w:hAnsiTheme="majorHAnsi" w:cstheme="majorBidi"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E59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BE59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E5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1"/>
    <w:next w:val="a1"/>
    <w:link w:val="a7"/>
    <w:rsid w:val="00BE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rsid w:val="00BE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rsid w:val="00BE59E0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BE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rsid w:val="00BE59E0"/>
    <w:rPr>
      <w:b/>
      <w:bCs/>
    </w:rPr>
  </w:style>
  <w:style w:type="character" w:styleId="ab">
    <w:name w:val="Emphasis"/>
    <w:uiPriority w:val="20"/>
    <w:rsid w:val="00BE59E0"/>
    <w:rPr>
      <w:i/>
      <w:iCs/>
    </w:rPr>
  </w:style>
  <w:style w:type="paragraph" w:styleId="ac">
    <w:name w:val="List Paragraph"/>
    <w:basedOn w:val="a1"/>
    <w:uiPriority w:val="34"/>
    <w:rsid w:val="00BE59E0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BE59E0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BE59E0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1"/>
    <w:next w:val="a1"/>
    <w:link w:val="ae"/>
    <w:uiPriority w:val="30"/>
    <w:rsid w:val="00BE59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BE59E0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uiPriority w:val="19"/>
    <w:rsid w:val="00BE59E0"/>
    <w:rPr>
      <w:i/>
      <w:iCs/>
      <w:color w:val="808080" w:themeColor="text1" w:themeTint="7F"/>
    </w:rPr>
  </w:style>
  <w:style w:type="character" w:styleId="af0">
    <w:name w:val="Intense Emphasis"/>
    <w:uiPriority w:val="21"/>
    <w:rsid w:val="00BE59E0"/>
    <w:rPr>
      <w:b/>
      <w:bCs/>
      <w:i/>
      <w:iCs/>
      <w:color w:val="4F81BD" w:themeColor="accent1"/>
    </w:rPr>
  </w:style>
  <w:style w:type="character" w:styleId="af1">
    <w:name w:val="Subtle Reference"/>
    <w:uiPriority w:val="31"/>
    <w:rsid w:val="00BE59E0"/>
    <w:rPr>
      <w:smallCaps/>
      <w:color w:val="C0504D" w:themeColor="accent2"/>
      <w:u w:val="single"/>
    </w:rPr>
  </w:style>
  <w:style w:type="character" w:styleId="af2">
    <w:name w:val="Intense Reference"/>
    <w:uiPriority w:val="32"/>
    <w:rsid w:val="00BE59E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rsid w:val="00BE59E0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BE59E0"/>
    <w:pPr>
      <w:numPr>
        <w:numId w:val="0"/>
      </w:numPr>
      <w:outlineLvl w:val="9"/>
    </w:pPr>
  </w:style>
  <w:style w:type="numbering" w:customStyle="1" w:styleId="a0">
    <w:name w:val="Базовая многоуровневая нумерация"/>
    <w:basedOn w:val="a4"/>
    <w:uiPriority w:val="99"/>
    <w:rsid w:val="00BE59E0"/>
    <w:pPr>
      <w:numPr>
        <w:numId w:val="1"/>
      </w:numPr>
    </w:pPr>
  </w:style>
  <w:style w:type="paragraph" w:customStyle="1" w:styleId="af5">
    <w:name w:val="Многоуровневая нумерация заголовков"/>
    <w:basedOn w:val="1"/>
    <w:rsid w:val="00BE59E0"/>
    <w:pPr>
      <w:numPr>
        <w:numId w:val="0"/>
      </w:numPr>
    </w:pPr>
  </w:style>
  <w:style w:type="numbering" w:customStyle="1" w:styleId="a">
    <w:name w:val="Нумерация заголовков"/>
    <w:basedOn w:val="a4"/>
    <w:uiPriority w:val="99"/>
    <w:rsid w:val="00BE59E0"/>
    <w:pPr>
      <w:numPr>
        <w:numId w:val="2"/>
      </w:numPr>
    </w:pPr>
  </w:style>
  <w:style w:type="paragraph" w:customStyle="1" w:styleId="af6">
    <w:name w:val="Текст программы"/>
    <w:basedOn w:val="a1"/>
    <w:next w:val="a1"/>
    <w:qFormat/>
    <w:rsid w:val="00DC2E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7">
    <w:name w:val="caption"/>
    <w:basedOn w:val="a1"/>
    <w:next w:val="a1"/>
    <w:uiPriority w:val="35"/>
    <w:unhideWhenUsed/>
    <w:qFormat/>
    <w:rsid w:val="00BE59E0"/>
    <w:pPr>
      <w:spacing w:after="360" w:line="240" w:lineRule="auto"/>
      <w:ind w:firstLine="0"/>
      <w:contextualSpacing/>
      <w:jc w:val="center"/>
    </w:pPr>
    <w:rPr>
      <w:bCs/>
      <w:sz w:val="24"/>
      <w:szCs w:val="18"/>
    </w:rPr>
  </w:style>
  <w:style w:type="paragraph" w:styleId="12">
    <w:name w:val="toc 1"/>
    <w:basedOn w:val="a1"/>
    <w:next w:val="a1"/>
    <w:autoRedefine/>
    <w:uiPriority w:val="39"/>
    <w:unhideWhenUsed/>
    <w:rsid w:val="00BE59E0"/>
    <w:pPr>
      <w:tabs>
        <w:tab w:val="right" w:leader="dot" w:pos="9345"/>
      </w:tabs>
      <w:jc w:val="left"/>
    </w:pPr>
  </w:style>
  <w:style w:type="paragraph" w:styleId="23">
    <w:name w:val="toc 2"/>
    <w:basedOn w:val="a1"/>
    <w:next w:val="a1"/>
    <w:autoRedefine/>
    <w:uiPriority w:val="39"/>
    <w:unhideWhenUsed/>
    <w:rsid w:val="00BE59E0"/>
    <w:pPr>
      <w:tabs>
        <w:tab w:val="right" w:leader="dot" w:pos="9345"/>
      </w:tabs>
      <w:ind w:left="391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BE59E0"/>
    <w:pPr>
      <w:ind w:left="720"/>
      <w:jc w:val="left"/>
    </w:pPr>
    <w:rPr>
      <w:rFonts w:eastAsiaTheme="minorEastAsia"/>
      <w:szCs w:val="22"/>
      <w:lang w:eastAsia="ru-RU"/>
    </w:rPr>
  </w:style>
  <w:style w:type="table" w:styleId="af8">
    <w:name w:val="Table Grid"/>
    <w:basedOn w:val="a3"/>
    <w:uiPriority w:val="59"/>
    <w:rsid w:val="00BE59E0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ьный лист"/>
    <w:basedOn w:val="a1"/>
    <w:locked/>
    <w:rsid w:val="00BE59E0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59E0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59E0"/>
    <w:rPr>
      <w:rFonts w:ascii="Times New Roman" w:hAnsi="Times New Roman"/>
      <w:sz w:val="20"/>
      <w:szCs w:val="20"/>
    </w:rPr>
  </w:style>
  <w:style w:type="paragraph" w:styleId="afc">
    <w:name w:val="header"/>
    <w:basedOn w:val="a1"/>
    <w:link w:val="afd"/>
    <w:uiPriority w:val="99"/>
    <w:unhideWhenUsed/>
    <w:rsid w:val="00BE59E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BE59E0"/>
    <w:rPr>
      <w:rFonts w:ascii="Times New Roman" w:hAnsi="Times New Roman"/>
    </w:rPr>
  </w:style>
  <w:style w:type="paragraph" w:styleId="afe">
    <w:name w:val="footer"/>
    <w:basedOn w:val="a1"/>
    <w:link w:val="aff"/>
    <w:uiPriority w:val="99"/>
    <w:unhideWhenUsed/>
    <w:rsid w:val="00BE59E0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f">
    <w:name w:val="Нижний колонтитул Знак"/>
    <w:basedOn w:val="a2"/>
    <w:link w:val="afe"/>
    <w:uiPriority w:val="99"/>
    <w:rsid w:val="00BE59E0"/>
    <w:rPr>
      <w:rFonts w:ascii="Times New Roman" w:hAnsi="Times New Roman"/>
    </w:rPr>
  </w:style>
  <w:style w:type="character" w:styleId="aff0">
    <w:name w:val="annotation reference"/>
    <w:basedOn w:val="a2"/>
    <w:uiPriority w:val="99"/>
    <w:semiHidden/>
    <w:unhideWhenUsed/>
    <w:rsid w:val="00BE59E0"/>
    <w:rPr>
      <w:sz w:val="16"/>
      <w:szCs w:val="16"/>
    </w:rPr>
  </w:style>
  <w:style w:type="character" w:styleId="aff1">
    <w:name w:val="Hyperlink"/>
    <w:basedOn w:val="a2"/>
    <w:uiPriority w:val="99"/>
    <w:unhideWhenUsed/>
    <w:rsid w:val="00BE59E0"/>
    <w:rPr>
      <w:color w:val="0000FF" w:themeColor="hyperlink"/>
      <w:u w:val="single"/>
    </w:rPr>
  </w:style>
  <w:style w:type="paragraph" w:styleId="aff2">
    <w:name w:val="annotation subject"/>
    <w:basedOn w:val="afa"/>
    <w:next w:val="afa"/>
    <w:link w:val="aff3"/>
    <w:uiPriority w:val="99"/>
    <w:semiHidden/>
    <w:unhideWhenUsed/>
    <w:rsid w:val="00BE59E0"/>
    <w:rPr>
      <w:b/>
      <w:bCs/>
    </w:rPr>
  </w:style>
  <w:style w:type="character" w:customStyle="1" w:styleId="aff3">
    <w:name w:val="Тема примечания Знак"/>
    <w:basedOn w:val="afb"/>
    <w:link w:val="aff2"/>
    <w:uiPriority w:val="99"/>
    <w:semiHidden/>
    <w:rsid w:val="00BE59E0"/>
    <w:rPr>
      <w:rFonts w:ascii="Times New Roman" w:hAnsi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BE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E59E0"/>
    <w:rPr>
      <w:rFonts w:ascii="Tahoma" w:hAnsi="Tahoma" w:cs="Tahoma"/>
      <w:sz w:val="16"/>
      <w:szCs w:val="16"/>
    </w:rPr>
  </w:style>
  <w:style w:type="paragraph" w:styleId="aff6">
    <w:name w:val="Bibliography"/>
    <w:basedOn w:val="a1"/>
    <w:next w:val="a1"/>
    <w:uiPriority w:val="37"/>
    <w:unhideWhenUsed/>
    <w:rsid w:val="00BE59E0"/>
  </w:style>
  <w:style w:type="character" w:styleId="aff7">
    <w:name w:val="Placeholder Text"/>
    <w:basedOn w:val="a2"/>
    <w:uiPriority w:val="99"/>
    <w:semiHidden/>
    <w:rsid w:val="00BE59E0"/>
    <w:rPr>
      <w:color w:val="808080"/>
    </w:rPr>
  </w:style>
  <w:style w:type="numbering" w:customStyle="1" w:styleId="10">
    <w:name w:val="Стиль1"/>
    <w:uiPriority w:val="99"/>
    <w:rsid w:val="00DC2E95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64;&#1072;&#1073;&#1083;&#1086;&#1085;.%20&#1054;&#1090;&#1095;&#1077;&#1090;.%20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21F4D2CA-8CE9-4A8E-ACC7-49E5D7F6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Отчет. Лабораторная работа</Template>
  <TotalTime>286</TotalTime>
  <Pages>10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leonid1319@gmail.com</cp:lastModifiedBy>
  <cp:revision>9</cp:revision>
  <dcterms:created xsi:type="dcterms:W3CDTF">2018-09-24T17:28:00Z</dcterms:created>
  <dcterms:modified xsi:type="dcterms:W3CDTF">2018-09-27T11:10:00Z</dcterms:modified>
</cp:coreProperties>
</file>